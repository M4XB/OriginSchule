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008A8" w14:textId="77777777" w:rsidR="00BA5297" w:rsidRPr="00D9343E" w:rsidRDefault="00851019" w:rsidP="00171F30">
      <w:pPr>
        <w:pStyle w:val="Titel"/>
        <w:tabs>
          <w:tab w:val="left" w:pos="3420"/>
          <w:tab w:val="right" w:pos="9180"/>
        </w:tabs>
        <w:ind w:left="360"/>
        <w:rPr>
          <w:b/>
          <w:noProof/>
          <w:sz w:val="28"/>
          <w:szCs w:val="28"/>
        </w:rPr>
      </w:pPr>
      <w:r>
        <w:rPr>
          <w:b/>
          <w:noProof/>
          <w:sz w:val="28"/>
          <w:szCs w:val="28"/>
        </w:rPr>
        <w:t>Schnittstell</w:t>
      </w:r>
      <w:r w:rsidR="00F71D86">
        <w:rPr>
          <w:b/>
          <w:noProof/>
          <w:sz w:val="28"/>
          <w:szCs w:val="28"/>
        </w:rPr>
        <w:t xml:space="preserve">en – </w:t>
      </w:r>
      <w:r w:rsidR="00BA5297">
        <w:rPr>
          <w:b/>
          <w:noProof/>
          <w:sz w:val="28"/>
          <w:szCs w:val="28"/>
        </w:rPr>
        <w:t>Übung</w:t>
      </w:r>
      <w:r w:rsidR="00A531A5">
        <w:rPr>
          <w:b/>
          <w:noProof/>
          <w:sz w:val="28"/>
          <w:szCs w:val="28"/>
        </w:rPr>
        <w:t>s</w:t>
      </w:r>
      <w:r w:rsidR="00F71D86">
        <w:rPr>
          <w:b/>
          <w:noProof/>
          <w:sz w:val="28"/>
          <w:szCs w:val="28"/>
        </w:rPr>
        <w:t>- und Vertiefungs</w:t>
      </w:r>
      <w:r w:rsidR="00A531A5">
        <w:rPr>
          <w:b/>
          <w:noProof/>
          <w:sz w:val="28"/>
          <w:szCs w:val="28"/>
        </w:rPr>
        <w:t>aufgaben</w:t>
      </w:r>
    </w:p>
    <w:p w14:paraId="3AB008A9" w14:textId="77777777" w:rsidR="00D7722D" w:rsidRDefault="00D7722D" w:rsidP="007B38B5">
      <w:pPr>
        <w:pStyle w:val="Titel"/>
        <w:tabs>
          <w:tab w:val="left" w:pos="3420"/>
          <w:tab w:val="right" w:pos="9180"/>
        </w:tabs>
        <w:ind w:left="360"/>
        <w:jc w:val="left"/>
        <w:rPr>
          <w:noProof/>
          <w:sz w:val="24"/>
        </w:rPr>
      </w:pPr>
    </w:p>
    <w:p w14:paraId="7BBB7F7F" w14:textId="5E8A513A" w:rsidR="00937ABD" w:rsidRPr="00831AEE" w:rsidRDefault="00916AF1" w:rsidP="00851019">
      <w:pPr>
        <w:pStyle w:val="Default"/>
        <w:numPr>
          <w:ilvl w:val="0"/>
          <w:numId w:val="8"/>
        </w:numPr>
        <w:rPr>
          <w:noProof/>
        </w:rPr>
      </w:pPr>
      <w:r w:rsidRPr="00916AF1">
        <w:rPr>
          <w:rFonts w:ascii="Times New Roman" w:hAnsi="Times New Roman" w:cs="Times New Roman"/>
        </w:rPr>
        <w:t>Für die Übertragung digitalisierter Sprache (Voice over IP) muss ein Datenstrom von 64 kbit/s übertragen</w:t>
      </w:r>
      <w:r w:rsidR="00937ABD">
        <w:rPr>
          <w:rFonts w:ascii="Times New Roman" w:hAnsi="Times New Roman" w:cs="Times New Roman"/>
        </w:rPr>
        <w:t xml:space="preserve"> werden. Welche Schnittstellen </w:t>
      </w:r>
      <w:r w:rsidRPr="00916AF1">
        <w:rPr>
          <w:rFonts w:ascii="Times New Roman" w:hAnsi="Times New Roman" w:cs="Times New Roman"/>
        </w:rPr>
        <w:t>sind dafür geeignet?</w:t>
      </w:r>
    </w:p>
    <w:p w14:paraId="7B5AFEE0" w14:textId="5AF699A8" w:rsidR="00831AEE" w:rsidRPr="00937ABD" w:rsidRDefault="00831AEE" w:rsidP="00831AEE">
      <w:pPr>
        <w:pStyle w:val="Default"/>
        <w:ind w:left="360"/>
        <w:rPr>
          <w:noProof/>
        </w:rPr>
      </w:pPr>
      <w:r>
        <w:rPr>
          <w:rFonts w:ascii="Times New Roman" w:hAnsi="Times New Roman" w:cs="Times New Roman"/>
        </w:rPr>
        <w:t>USB, Netzwerk</w:t>
      </w:r>
    </w:p>
    <w:p w14:paraId="3AB008AA" w14:textId="2BFDD753" w:rsidR="00916AF1" w:rsidRDefault="00916AF1" w:rsidP="00831AEE">
      <w:pPr>
        <w:pStyle w:val="Default"/>
        <w:rPr>
          <w:noProof/>
        </w:rPr>
      </w:pPr>
      <w:r>
        <w:rPr>
          <w:noProof/>
        </w:rPr>
        <w:br/>
      </w:r>
    </w:p>
    <w:p w14:paraId="3AB008AB" w14:textId="0BC6BC00" w:rsidR="00916AF1" w:rsidRDefault="00916AF1" w:rsidP="00916AF1">
      <w:pPr>
        <w:pStyle w:val="Default"/>
        <w:numPr>
          <w:ilvl w:val="0"/>
          <w:numId w:val="8"/>
        </w:numPr>
        <w:rPr>
          <w:noProof/>
        </w:rPr>
      </w:pPr>
      <w:r w:rsidRPr="00916AF1">
        <w:rPr>
          <w:rFonts w:ascii="Times New Roman" w:hAnsi="Times New Roman" w:cs="Times New Roman"/>
        </w:rPr>
        <w:t>Eine digitale Videokamera liefert einen Datenstrom von 20 Mbps. Welche der folgenden Schnittstellen kommen hierfür in Frage?</w:t>
      </w:r>
      <w:r w:rsidRPr="00916AF1">
        <w:rPr>
          <w:rFonts w:ascii="Times New Roman" w:hAnsi="Times New Roman" w:cs="Times New Roman"/>
        </w:rPr>
        <w:br/>
        <w:t xml:space="preserve">USB 2.0 </w:t>
      </w:r>
      <w:r w:rsidR="00831AEE">
        <w:rPr>
          <w:rFonts w:ascii="Times New Roman" w:hAnsi="Times New Roman" w:cs="Times New Roman"/>
        </w:rPr>
        <w:sym w:font="Wingdings" w:char="F0FE"/>
      </w:r>
      <w:r w:rsidRPr="00916AF1">
        <w:rPr>
          <w:rFonts w:ascii="Times New Roman" w:hAnsi="Times New Roman" w:cs="Times New Roman"/>
        </w:rPr>
        <w:t xml:space="preserve"> </w:t>
      </w:r>
      <w:r w:rsidRPr="00916AF1">
        <w:rPr>
          <w:rFonts w:ascii="Times New Roman" w:hAnsi="Times New Roman" w:cs="Times New Roman"/>
        </w:rPr>
        <w:tab/>
        <w:t xml:space="preserve">COM 1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LPT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FireWire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USB 1.1 </w:t>
      </w:r>
      <w:r w:rsidRPr="00916AF1">
        <w:rPr>
          <w:rFonts w:ascii="Times New Roman" w:hAnsi="Times New Roman" w:cs="Times New Roman"/>
        </w:rPr>
        <w:sym w:font="Wingdings" w:char="F06F"/>
      </w:r>
      <w:r w:rsidRPr="00916AF1">
        <w:rPr>
          <w:rFonts w:ascii="Times New Roman" w:hAnsi="Times New Roman" w:cs="Times New Roman"/>
        </w:rPr>
        <w:t xml:space="preserve"> </w:t>
      </w:r>
      <w:r w:rsidRPr="00916AF1">
        <w:rPr>
          <w:rFonts w:ascii="Times New Roman" w:hAnsi="Times New Roman" w:cs="Times New Roman"/>
        </w:rPr>
        <w:tab/>
        <w:t xml:space="preserve">Netzwerk </w:t>
      </w:r>
      <w:r w:rsidR="00831AEE">
        <w:rPr>
          <w:rFonts w:ascii="Times New Roman" w:hAnsi="Times New Roman" w:cs="Times New Roman"/>
        </w:rPr>
        <w:sym w:font="Wingdings" w:char="F0FE"/>
      </w:r>
      <w:r>
        <w:rPr>
          <w:noProof/>
        </w:rPr>
        <w:t xml:space="preserve"> </w:t>
      </w:r>
      <w:r>
        <w:rPr>
          <w:noProof/>
        </w:rPr>
        <w:tab/>
      </w:r>
    </w:p>
    <w:p w14:paraId="3AB008AC" w14:textId="77777777" w:rsidR="00916AF1" w:rsidRDefault="00916AF1" w:rsidP="00916AF1">
      <w:pPr>
        <w:pStyle w:val="Default"/>
        <w:ind w:left="360"/>
        <w:rPr>
          <w:noProof/>
        </w:rPr>
      </w:pPr>
    </w:p>
    <w:p w14:paraId="3AB008AD" w14:textId="77777777" w:rsidR="00916AF1" w:rsidRPr="00916AF1" w:rsidRDefault="00916AF1" w:rsidP="00916AF1">
      <w:pPr>
        <w:pStyle w:val="Default"/>
        <w:numPr>
          <w:ilvl w:val="0"/>
          <w:numId w:val="8"/>
        </w:numPr>
        <w:rPr>
          <w:noProof/>
        </w:rPr>
      </w:pPr>
      <w:r w:rsidRPr="00916AF1">
        <w:rPr>
          <w:rFonts w:ascii="Times New Roman" w:hAnsi="Times New Roman" w:cs="Times New Roman"/>
        </w:rPr>
        <w:t>Eine externe Festplatte mit einer Datentransferrate von 33 MByte/s wird a</w:t>
      </w:r>
      <w:r w:rsidR="0047434B">
        <w:rPr>
          <w:rFonts w:ascii="Times New Roman" w:hAnsi="Times New Roman" w:cs="Times New Roman"/>
        </w:rPr>
        <w:t>m</w:t>
      </w:r>
      <w:r w:rsidRPr="00916AF1">
        <w:rPr>
          <w:rFonts w:ascii="Times New Roman" w:hAnsi="Times New Roman" w:cs="Times New Roman"/>
        </w:rPr>
        <w:t xml:space="preserve"> USB 1.1-Anschluss eines Computers betrieben. Wie lange dauert die Übertragung einer 20 M</w:t>
      </w:r>
      <w:r w:rsidR="00851019">
        <w:rPr>
          <w:rFonts w:ascii="Times New Roman" w:hAnsi="Times New Roman" w:cs="Times New Roman"/>
        </w:rPr>
        <w:t>e</w:t>
      </w:r>
      <w:r w:rsidRPr="00916AF1">
        <w:rPr>
          <w:rFonts w:ascii="Times New Roman" w:hAnsi="Times New Roman" w:cs="Times New Roman"/>
        </w:rPr>
        <w:t>B</w:t>
      </w:r>
      <w:r w:rsidR="00851019">
        <w:rPr>
          <w:rFonts w:ascii="Times New Roman" w:hAnsi="Times New Roman" w:cs="Times New Roman"/>
        </w:rPr>
        <w:t>iB</w:t>
      </w:r>
      <w:r w:rsidRPr="00916AF1">
        <w:rPr>
          <w:rFonts w:ascii="Times New Roman" w:hAnsi="Times New Roman" w:cs="Times New Roman"/>
        </w:rPr>
        <w:t>yte großen Datei?</w:t>
      </w:r>
    </w:p>
    <w:p w14:paraId="3AB008AE" w14:textId="0294708D" w:rsidR="00C35299" w:rsidRDefault="00831AEE" w:rsidP="00851019">
      <w:r>
        <w:t>USB 1.1 = 1Mbyte/s</w:t>
      </w:r>
    </w:p>
    <w:p w14:paraId="13AE798A" w14:textId="0BD363D4" w:rsidR="00831AEE" w:rsidRPr="00831AEE" w:rsidRDefault="00831AEE" w:rsidP="00851019">
      <w:pPr>
        <w:rPr>
          <w:lang w:val="en-US"/>
        </w:rPr>
      </w:pPr>
      <w:r w:rsidRPr="00831AEE">
        <w:rPr>
          <w:lang w:val="en-US"/>
        </w:rPr>
        <w:t>20MeBiByte = 20,97Mbyte</w:t>
      </w:r>
    </w:p>
    <w:p w14:paraId="2670F054" w14:textId="71C94F2C" w:rsidR="00831AEE" w:rsidRPr="00831AEE" w:rsidRDefault="00831AEE" w:rsidP="00851019">
      <w:pPr>
        <w:rPr>
          <w:lang w:val="en-US"/>
        </w:rPr>
      </w:pPr>
      <w:r w:rsidRPr="00831AEE">
        <w:rPr>
          <w:lang w:val="en-US"/>
        </w:rPr>
        <w:t>20,97Mbyte/ 1Mbyte/s = 20,97s</w:t>
      </w:r>
    </w:p>
    <w:p w14:paraId="3AB008AF" w14:textId="6FFDAD46" w:rsidR="00851019" w:rsidRPr="00851019" w:rsidRDefault="00851019" w:rsidP="00851019">
      <w:pPr>
        <w:pStyle w:val="Titel"/>
        <w:tabs>
          <w:tab w:val="left" w:pos="3420"/>
          <w:tab w:val="right" w:pos="9180"/>
        </w:tabs>
        <w:ind w:left="360"/>
        <w:rPr>
          <w:b/>
          <w:noProof/>
          <w:sz w:val="28"/>
          <w:szCs w:val="28"/>
          <w:lang w:val="en-US"/>
        </w:rPr>
      </w:pPr>
      <w:r w:rsidRPr="00851019">
        <w:rPr>
          <w:b/>
          <w:noProof/>
          <w:sz w:val="28"/>
          <w:szCs w:val="28"/>
          <w:lang w:val="en-US"/>
        </w:rPr>
        <w:t xml:space="preserve">Power over </w:t>
      </w:r>
      <w:r w:rsidR="009B6F74">
        <w:rPr>
          <w:b/>
          <w:noProof/>
          <w:sz w:val="28"/>
          <w:szCs w:val="28"/>
          <w:lang w:val="en-US"/>
        </w:rPr>
        <w:t>Ethernet</w:t>
      </w:r>
      <w:r w:rsidRPr="00851019">
        <w:rPr>
          <w:b/>
          <w:noProof/>
          <w:sz w:val="28"/>
          <w:szCs w:val="28"/>
          <w:lang w:val="en-US"/>
        </w:rPr>
        <w:t xml:space="preserve"> (PoE) und Power over USB</w:t>
      </w:r>
    </w:p>
    <w:p w14:paraId="3AB008B0" w14:textId="77777777" w:rsidR="00851019" w:rsidRPr="00851019" w:rsidRDefault="00851019" w:rsidP="00851019">
      <w:pPr>
        <w:pStyle w:val="Titel"/>
        <w:tabs>
          <w:tab w:val="left" w:pos="3420"/>
          <w:tab w:val="right" w:pos="9180"/>
        </w:tabs>
        <w:jc w:val="left"/>
        <w:rPr>
          <w:noProof/>
          <w:sz w:val="24"/>
          <w:lang w:val="en-US"/>
        </w:rPr>
      </w:pPr>
    </w:p>
    <w:p w14:paraId="3AB008B1" w14:textId="77777777" w:rsidR="00851019" w:rsidRDefault="00851019" w:rsidP="00851019">
      <w:pPr>
        <w:pStyle w:val="Titel"/>
        <w:tabs>
          <w:tab w:val="left" w:pos="3420"/>
          <w:tab w:val="right" w:pos="9180"/>
        </w:tabs>
        <w:spacing w:after="60"/>
        <w:jc w:val="left"/>
        <w:rPr>
          <w:noProof/>
          <w:sz w:val="24"/>
        </w:rPr>
      </w:pPr>
      <w:r>
        <w:rPr>
          <w:noProof/>
          <w:sz w:val="24"/>
        </w:rPr>
        <w:t xml:space="preserve">Moderne Schnittstellen versuchen, die Spannungsversorgung angeschlossenerPeripherigeräte durch den Ansatz der integrierten Spannungsversorgung über das Datenkabel zu umgehen. Dadurch soll die Notwendigkeit eines externen Steckernetzteils umgangen werden. Diese sind vor allem in industriel-len Umgebungen sehr unbeliebt, da sie nicht den dort gegeben harten Robustheitsanforderungen gerecht werden. </w:t>
      </w:r>
    </w:p>
    <w:p w14:paraId="3AB008B2" w14:textId="77777777" w:rsidR="00851019" w:rsidRDefault="00851019" w:rsidP="00851019">
      <w:pPr>
        <w:pStyle w:val="Titel"/>
        <w:tabs>
          <w:tab w:val="left" w:pos="3420"/>
          <w:tab w:val="right" w:pos="9180"/>
        </w:tabs>
        <w:spacing w:after="60"/>
        <w:jc w:val="left"/>
        <w:rPr>
          <w:noProof/>
          <w:sz w:val="24"/>
        </w:rPr>
      </w:pPr>
      <w:r>
        <w:rPr>
          <w:noProof/>
          <w:sz w:val="24"/>
        </w:rPr>
        <w:t>Der Betrieb dieser kabelversorgten Geräte erfordert jedoch einige Überlegungen über die gesamte zur Verfügung stehende elektrische Leistung, da ansonsten mit Funktionsfehlern und auch mit Hardware-schäden zu rechnen ist.</w:t>
      </w:r>
    </w:p>
    <w:p w14:paraId="3AB008B3" w14:textId="77777777" w:rsidR="00851019" w:rsidRDefault="00851019" w:rsidP="00851019">
      <w:pPr>
        <w:pStyle w:val="Titel"/>
        <w:tabs>
          <w:tab w:val="left" w:pos="3420"/>
          <w:tab w:val="right" w:pos="9180"/>
        </w:tabs>
        <w:spacing w:after="60"/>
        <w:jc w:val="left"/>
        <w:rPr>
          <w:noProof/>
          <w:sz w:val="24"/>
        </w:rPr>
      </w:pPr>
      <w:r>
        <w:rPr>
          <w:noProof/>
          <w:sz w:val="24"/>
        </w:rPr>
        <w:t>Die nachfolgende Tabelle listet einige Eckdaten der Energieersorgung über das Datenkabel gängiger Schnittstellen auf:</w:t>
      </w:r>
    </w:p>
    <w:tbl>
      <w:tblPr>
        <w:tblStyle w:val="Tabellenraster"/>
        <w:tblW w:w="0" w:type="auto"/>
        <w:tblLayout w:type="fixed"/>
        <w:tblLook w:val="04A0" w:firstRow="1" w:lastRow="0" w:firstColumn="1" w:lastColumn="0" w:noHBand="0" w:noVBand="1"/>
      </w:tblPr>
      <w:tblGrid>
        <w:gridCol w:w="1668"/>
        <w:gridCol w:w="1527"/>
        <w:gridCol w:w="1591"/>
        <w:gridCol w:w="2552"/>
        <w:gridCol w:w="1417"/>
        <w:gridCol w:w="1100"/>
      </w:tblGrid>
      <w:tr w:rsidR="00851019" w14:paraId="3AB008BB" w14:textId="77777777" w:rsidTr="00851019">
        <w:tc>
          <w:tcPr>
            <w:tcW w:w="1668" w:type="dxa"/>
          </w:tcPr>
          <w:p w14:paraId="3AB008B4" w14:textId="77777777" w:rsidR="00851019" w:rsidRDefault="00851019" w:rsidP="003F0436">
            <w:pPr>
              <w:pStyle w:val="Titel"/>
              <w:tabs>
                <w:tab w:val="left" w:pos="3420"/>
                <w:tab w:val="right" w:pos="9180"/>
              </w:tabs>
              <w:spacing w:after="120" w:line="276" w:lineRule="auto"/>
              <w:jc w:val="left"/>
              <w:rPr>
                <w:noProof/>
                <w:sz w:val="24"/>
              </w:rPr>
            </w:pPr>
            <w:r>
              <w:rPr>
                <w:noProof/>
                <w:sz w:val="24"/>
              </w:rPr>
              <w:sym w:font="Wingdings" w:char="F0E0"/>
            </w:r>
            <w:r>
              <w:rPr>
                <w:noProof/>
                <w:sz w:val="24"/>
              </w:rPr>
              <w:t>Schnittstelle</w:t>
            </w:r>
          </w:p>
          <w:p w14:paraId="3AB008B5" w14:textId="77777777" w:rsidR="00851019" w:rsidRDefault="00851019" w:rsidP="003F0436">
            <w:pPr>
              <w:pStyle w:val="Titel"/>
              <w:tabs>
                <w:tab w:val="left" w:pos="3420"/>
                <w:tab w:val="right" w:pos="9180"/>
              </w:tabs>
              <w:spacing w:after="120" w:line="276" w:lineRule="auto"/>
              <w:jc w:val="left"/>
              <w:rPr>
                <w:noProof/>
                <w:sz w:val="24"/>
              </w:rPr>
            </w:pPr>
            <w:r>
              <w:rPr>
                <w:noProof/>
                <w:sz w:val="24"/>
              </w:rPr>
              <w:sym w:font="Wingdings" w:char="F0E2"/>
            </w:r>
            <w:r>
              <w:rPr>
                <w:noProof/>
                <w:sz w:val="24"/>
              </w:rPr>
              <w:t xml:space="preserve"> Merkmal</w:t>
            </w:r>
          </w:p>
        </w:tc>
        <w:tc>
          <w:tcPr>
            <w:tcW w:w="1527" w:type="dxa"/>
            <w:vAlign w:val="center"/>
          </w:tcPr>
          <w:p w14:paraId="3AB008B6" w14:textId="77777777" w:rsidR="00851019" w:rsidRDefault="00851019" w:rsidP="003F0436">
            <w:pPr>
              <w:pStyle w:val="Titel"/>
              <w:tabs>
                <w:tab w:val="left" w:pos="3420"/>
                <w:tab w:val="right" w:pos="9180"/>
              </w:tabs>
              <w:spacing w:after="120" w:line="276" w:lineRule="auto"/>
              <w:rPr>
                <w:noProof/>
                <w:sz w:val="24"/>
              </w:rPr>
            </w:pPr>
            <w:r>
              <w:rPr>
                <w:noProof/>
                <w:sz w:val="24"/>
              </w:rPr>
              <w:t>USB 2.0</w:t>
            </w:r>
          </w:p>
        </w:tc>
        <w:tc>
          <w:tcPr>
            <w:tcW w:w="1591" w:type="dxa"/>
            <w:vAlign w:val="center"/>
          </w:tcPr>
          <w:p w14:paraId="3AB008B7" w14:textId="77777777" w:rsidR="00851019" w:rsidRDefault="00851019" w:rsidP="003F0436">
            <w:pPr>
              <w:pStyle w:val="Titel"/>
              <w:tabs>
                <w:tab w:val="left" w:pos="3420"/>
                <w:tab w:val="right" w:pos="9180"/>
              </w:tabs>
              <w:spacing w:after="120" w:line="276" w:lineRule="auto"/>
              <w:rPr>
                <w:noProof/>
                <w:sz w:val="24"/>
              </w:rPr>
            </w:pPr>
            <w:r>
              <w:rPr>
                <w:noProof/>
                <w:sz w:val="24"/>
              </w:rPr>
              <w:t>USB 3.0</w:t>
            </w:r>
            <w:bookmarkStart w:id="0" w:name="_GoBack"/>
            <w:bookmarkEnd w:id="0"/>
          </w:p>
        </w:tc>
        <w:tc>
          <w:tcPr>
            <w:tcW w:w="2552" w:type="dxa"/>
            <w:vAlign w:val="center"/>
          </w:tcPr>
          <w:p w14:paraId="3AB008B8" w14:textId="77777777" w:rsidR="00851019" w:rsidRDefault="00851019" w:rsidP="00851019">
            <w:pPr>
              <w:pStyle w:val="Titel"/>
              <w:tabs>
                <w:tab w:val="left" w:pos="3420"/>
                <w:tab w:val="right" w:pos="9180"/>
              </w:tabs>
              <w:spacing w:after="120" w:line="276" w:lineRule="auto"/>
              <w:rPr>
                <w:noProof/>
                <w:sz w:val="24"/>
              </w:rPr>
            </w:pPr>
            <w:r>
              <w:rPr>
                <w:noProof/>
                <w:sz w:val="24"/>
              </w:rPr>
              <w:t>Ethernet (PoE)</w:t>
            </w:r>
            <w:r>
              <w:rPr>
                <w:noProof/>
                <w:sz w:val="24"/>
              </w:rPr>
              <w:br/>
              <w:t>IEEE 802.3</w:t>
            </w:r>
          </w:p>
        </w:tc>
        <w:tc>
          <w:tcPr>
            <w:tcW w:w="1417" w:type="dxa"/>
            <w:vAlign w:val="center"/>
          </w:tcPr>
          <w:p w14:paraId="3AB008B9" w14:textId="77777777" w:rsidR="00851019" w:rsidRDefault="00851019" w:rsidP="003F0436">
            <w:pPr>
              <w:pStyle w:val="Titel"/>
              <w:tabs>
                <w:tab w:val="left" w:pos="3420"/>
                <w:tab w:val="right" w:pos="9180"/>
              </w:tabs>
              <w:spacing w:after="120" w:line="276" w:lineRule="auto"/>
              <w:rPr>
                <w:noProof/>
                <w:sz w:val="24"/>
              </w:rPr>
            </w:pPr>
            <w:r>
              <w:rPr>
                <w:noProof/>
                <w:sz w:val="24"/>
              </w:rPr>
              <w:t>Firewire</w:t>
            </w:r>
            <w:r>
              <w:rPr>
                <w:noProof/>
                <w:sz w:val="24"/>
              </w:rPr>
              <w:br/>
              <w:t>IEEE 1394</w:t>
            </w:r>
          </w:p>
        </w:tc>
        <w:tc>
          <w:tcPr>
            <w:tcW w:w="1100" w:type="dxa"/>
            <w:vAlign w:val="center"/>
          </w:tcPr>
          <w:p w14:paraId="3AB008BA" w14:textId="77777777" w:rsidR="00851019" w:rsidRDefault="00851019" w:rsidP="003F0436">
            <w:pPr>
              <w:pStyle w:val="Titel"/>
              <w:tabs>
                <w:tab w:val="left" w:pos="3420"/>
                <w:tab w:val="right" w:pos="9180"/>
              </w:tabs>
              <w:spacing w:after="120" w:line="276" w:lineRule="auto"/>
              <w:rPr>
                <w:noProof/>
                <w:sz w:val="24"/>
              </w:rPr>
            </w:pPr>
            <w:r>
              <w:rPr>
                <w:noProof/>
                <w:sz w:val="24"/>
              </w:rPr>
              <w:t>eSata</w:t>
            </w:r>
          </w:p>
        </w:tc>
      </w:tr>
      <w:tr w:rsidR="00851019" w14:paraId="3AB008C2" w14:textId="77777777" w:rsidTr="00851019">
        <w:trPr>
          <w:trHeight w:val="510"/>
        </w:trPr>
        <w:tc>
          <w:tcPr>
            <w:tcW w:w="1668" w:type="dxa"/>
            <w:vAlign w:val="center"/>
          </w:tcPr>
          <w:p w14:paraId="3AB008BC" w14:textId="77777777" w:rsidR="00851019" w:rsidRDefault="00851019" w:rsidP="003F0436">
            <w:pPr>
              <w:pStyle w:val="Titel"/>
              <w:tabs>
                <w:tab w:val="left" w:pos="3420"/>
                <w:tab w:val="right" w:pos="9180"/>
              </w:tabs>
              <w:jc w:val="left"/>
              <w:rPr>
                <w:noProof/>
                <w:sz w:val="24"/>
              </w:rPr>
            </w:pPr>
            <w:r>
              <w:rPr>
                <w:noProof/>
                <w:sz w:val="24"/>
              </w:rPr>
              <w:t>Spannung</w:t>
            </w:r>
          </w:p>
        </w:tc>
        <w:tc>
          <w:tcPr>
            <w:tcW w:w="1527" w:type="dxa"/>
            <w:vAlign w:val="center"/>
          </w:tcPr>
          <w:p w14:paraId="3AB008BD" w14:textId="77777777" w:rsidR="00851019" w:rsidRDefault="00851019" w:rsidP="003F0436">
            <w:pPr>
              <w:pStyle w:val="Titel"/>
              <w:tabs>
                <w:tab w:val="left" w:pos="3420"/>
                <w:tab w:val="right" w:pos="9180"/>
              </w:tabs>
              <w:jc w:val="left"/>
              <w:rPr>
                <w:noProof/>
                <w:sz w:val="24"/>
              </w:rPr>
            </w:pPr>
            <w:r>
              <w:rPr>
                <w:noProof/>
                <w:sz w:val="24"/>
              </w:rPr>
              <w:t>5 V</w:t>
            </w:r>
          </w:p>
        </w:tc>
        <w:tc>
          <w:tcPr>
            <w:tcW w:w="1591" w:type="dxa"/>
            <w:vAlign w:val="center"/>
          </w:tcPr>
          <w:p w14:paraId="3AB008BE" w14:textId="77777777" w:rsidR="00851019" w:rsidRDefault="00851019" w:rsidP="003F0436">
            <w:pPr>
              <w:pStyle w:val="Titel"/>
              <w:tabs>
                <w:tab w:val="left" w:pos="3420"/>
                <w:tab w:val="right" w:pos="9180"/>
              </w:tabs>
              <w:jc w:val="left"/>
              <w:rPr>
                <w:noProof/>
                <w:sz w:val="24"/>
              </w:rPr>
            </w:pPr>
            <w:r>
              <w:rPr>
                <w:noProof/>
                <w:sz w:val="24"/>
              </w:rPr>
              <w:t>5 V</w:t>
            </w:r>
          </w:p>
        </w:tc>
        <w:tc>
          <w:tcPr>
            <w:tcW w:w="2552" w:type="dxa"/>
            <w:vAlign w:val="center"/>
          </w:tcPr>
          <w:p w14:paraId="3AB008BF" w14:textId="77777777" w:rsidR="00851019" w:rsidRDefault="00851019" w:rsidP="003F0436">
            <w:pPr>
              <w:pStyle w:val="Titel"/>
              <w:tabs>
                <w:tab w:val="left" w:pos="3420"/>
                <w:tab w:val="right" w:pos="9180"/>
              </w:tabs>
              <w:jc w:val="left"/>
              <w:rPr>
                <w:noProof/>
                <w:sz w:val="24"/>
              </w:rPr>
            </w:pPr>
            <w:r>
              <w:rPr>
                <w:noProof/>
                <w:sz w:val="24"/>
              </w:rPr>
              <w:t>48 V</w:t>
            </w:r>
          </w:p>
        </w:tc>
        <w:tc>
          <w:tcPr>
            <w:tcW w:w="1417" w:type="dxa"/>
            <w:vAlign w:val="center"/>
          </w:tcPr>
          <w:p w14:paraId="3AB008C0" w14:textId="77777777" w:rsidR="00851019" w:rsidRDefault="00851019" w:rsidP="003F0436">
            <w:pPr>
              <w:pStyle w:val="Titel"/>
              <w:tabs>
                <w:tab w:val="left" w:pos="3420"/>
                <w:tab w:val="right" w:pos="9180"/>
              </w:tabs>
              <w:jc w:val="left"/>
              <w:rPr>
                <w:noProof/>
                <w:sz w:val="24"/>
              </w:rPr>
            </w:pPr>
            <w:r>
              <w:rPr>
                <w:noProof/>
                <w:sz w:val="24"/>
              </w:rPr>
              <w:t>8 bis 32 VDC</w:t>
            </w:r>
          </w:p>
        </w:tc>
        <w:tc>
          <w:tcPr>
            <w:tcW w:w="1100" w:type="dxa"/>
            <w:vMerge w:val="restart"/>
            <w:vAlign w:val="center"/>
          </w:tcPr>
          <w:p w14:paraId="3AB008C1" w14:textId="77777777" w:rsidR="00851019" w:rsidRDefault="00851019" w:rsidP="003F0436">
            <w:pPr>
              <w:pStyle w:val="Titel"/>
              <w:tabs>
                <w:tab w:val="left" w:pos="3420"/>
                <w:tab w:val="right" w:pos="9180"/>
              </w:tabs>
              <w:jc w:val="left"/>
              <w:rPr>
                <w:noProof/>
                <w:sz w:val="24"/>
              </w:rPr>
            </w:pPr>
            <w:r>
              <w:rPr>
                <w:noProof/>
                <w:sz w:val="24"/>
              </w:rPr>
              <w:t>Keine Versorgung für externe Geräte</w:t>
            </w:r>
          </w:p>
        </w:tc>
      </w:tr>
      <w:tr w:rsidR="00851019" w14:paraId="3AB008CA" w14:textId="77777777" w:rsidTr="00851019">
        <w:trPr>
          <w:trHeight w:val="510"/>
        </w:trPr>
        <w:tc>
          <w:tcPr>
            <w:tcW w:w="1668" w:type="dxa"/>
            <w:vAlign w:val="center"/>
          </w:tcPr>
          <w:p w14:paraId="3AB008C3" w14:textId="77777777" w:rsidR="00851019" w:rsidRDefault="00851019" w:rsidP="003F0436">
            <w:pPr>
              <w:pStyle w:val="Titel"/>
              <w:tabs>
                <w:tab w:val="left" w:pos="3420"/>
                <w:tab w:val="right" w:pos="9180"/>
              </w:tabs>
              <w:jc w:val="left"/>
              <w:rPr>
                <w:noProof/>
                <w:sz w:val="24"/>
              </w:rPr>
            </w:pPr>
            <w:r>
              <w:rPr>
                <w:noProof/>
                <w:sz w:val="24"/>
              </w:rPr>
              <w:t>Max. Strom</w:t>
            </w:r>
          </w:p>
        </w:tc>
        <w:tc>
          <w:tcPr>
            <w:tcW w:w="1527" w:type="dxa"/>
            <w:vAlign w:val="center"/>
          </w:tcPr>
          <w:p w14:paraId="3AB008C4" w14:textId="77777777" w:rsidR="00851019" w:rsidRDefault="00851019" w:rsidP="003F0436">
            <w:pPr>
              <w:pStyle w:val="Titel"/>
              <w:tabs>
                <w:tab w:val="left" w:pos="3420"/>
                <w:tab w:val="right" w:pos="9180"/>
              </w:tabs>
              <w:jc w:val="left"/>
              <w:rPr>
                <w:noProof/>
                <w:sz w:val="24"/>
              </w:rPr>
            </w:pPr>
            <w:r>
              <w:rPr>
                <w:noProof/>
                <w:sz w:val="24"/>
              </w:rPr>
              <w:t>0,5 A / 2,5 W</w:t>
            </w:r>
          </w:p>
        </w:tc>
        <w:tc>
          <w:tcPr>
            <w:tcW w:w="1591" w:type="dxa"/>
            <w:vAlign w:val="center"/>
          </w:tcPr>
          <w:p w14:paraId="3AB008C5" w14:textId="77777777" w:rsidR="00851019" w:rsidRDefault="00851019" w:rsidP="003F0436">
            <w:pPr>
              <w:pStyle w:val="Titel"/>
              <w:tabs>
                <w:tab w:val="left" w:pos="3420"/>
                <w:tab w:val="right" w:pos="9180"/>
              </w:tabs>
              <w:jc w:val="left"/>
              <w:rPr>
                <w:noProof/>
                <w:sz w:val="24"/>
              </w:rPr>
            </w:pPr>
            <w:r>
              <w:rPr>
                <w:noProof/>
                <w:sz w:val="24"/>
              </w:rPr>
              <w:t>0,9 A / 4,5 W</w:t>
            </w:r>
          </w:p>
        </w:tc>
        <w:tc>
          <w:tcPr>
            <w:tcW w:w="2552" w:type="dxa"/>
            <w:vAlign w:val="center"/>
          </w:tcPr>
          <w:p w14:paraId="3AB008C6" w14:textId="77777777" w:rsidR="00851019" w:rsidRDefault="00851019" w:rsidP="003F0436">
            <w:pPr>
              <w:pStyle w:val="Titel"/>
              <w:tabs>
                <w:tab w:val="left" w:pos="3420"/>
                <w:tab w:val="right" w:pos="9180"/>
              </w:tabs>
              <w:jc w:val="left"/>
              <w:rPr>
                <w:noProof/>
                <w:sz w:val="24"/>
              </w:rPr>
            </w:pPr>
            <w:r>
              <w:rPr>
                <w:noProof/>
                <w:sz w:val="24"/>
              </w:rPr>
              <w:t>0,3 A / 15 W (802.3af)</w:t>
            </w:r>
          </w:p>
          <w:p w14:paraId="3AB008C7" w14:textId="77777777" w:rsidR="00851019" w:rsidRDefault="00851019" w:rsidP="00851019">
            <w:pPr>
              <w:pStyle w:val="Titel"/>
              <w:tabs>
                <w:tab w:val="left" w:pos="3420"/>
                <w:tab w:val="right" w:pos="9180"/>
              </w:tabs>
              <w:jc w:val="left"/>
              <w:rPr>
                <w:noProof/>
                <w:sz w:val="24"/>
              </w:rPr>
            </w:pPr>
            <w:r>
              <w:rPr>
                <w:noProof/>
                <w:sz w:val="24"/>
              </w:rPr>
              <w:t>0,5 A / 25 W (802.3at)</w:t>
            </w:r>
          </w:p>
        </w:tc>
        <w:tc>
          <w:tcPr>
            <w:tcW w:w="1417" w:type="dxa"/>
            <w:vAlign w:val="center"/>
          </w:tcPr>
          <w:p w14:paraId="3AB008C8" w14:textId="77777777" w:rsidR="00851019" w:rsidRDefault="00851019" w:rsidP="003F0436">
            <w:pPr>
              <w:pStyle w:val="Titel"/>
              <w:tabs>
                <w:tab w:val="left" w:pos="3420"/>
                <w:tab w:val="right" w:pos="9180"/>
              </w:tabs>
              <w:jc w:val="left"/>
              <w:rPr>
                <w:noProof/>
                <w:sz w:val="24"/>
              </w:rPr>
            </w:pPr>
            <w:r>
              <w:rPr>
                <w:noProof/>
                <w:sz w:val="24"/>
              </w:rPr>
              <w:t>max. 1,5 A, bzw. 48 W</w:t>
            </w:r>
          </w:p>
        </w:tc>
        <w:tc>
          <w:tcPr>
            <w:tcW w:w="1100" w:type="dxa"/>
            <w:vMerge/>
            <w:vAlign w:val="center"/>
          </w:tcPr>
          <w:p w14:paraId="3AB008C9" w14:textId="77777777" w:rsidR="00851019" w:rsidRDefault="00851019" w:rsidP="003F0436">
            <w:pPr>
              <w:pStyle w:val="Titel"/>
              <w:tabs>
                <w:tab w:val="left" w:pos="3420"/>
                <w:tab w:val="right" w:pos="9180"/>
              </w:tabs>
              <w:jc w:val="left"/>
              <w:rPr>
                <w:noProof/>
                <w:sz w:val="24"/>
              </w:rPr>
            </w:pPr>
          </w:p>
        </w:tc>
      </w:tr>
      <w:tr w:rsidR="00851019" w14:paraId="3AB008D0" w14:textId="77777777" w:rsidTr="00851019">
        <w:trPr>
          <w:trHeight w:val="510"/>
        </w:trPr>
        <w:tc>
          <w:tcPr>
            <w:tcW w:w="1668" w:type="dxa"/>
            <w:vAlign w:val="center"/>
          </w:tcPr>
          <w:p w14:paraId="3AB008CB" w14:textId="77777777" w:rsidR="00851019" w:rsidRDefault="00851019" w:rsidP="003F0436">
            <w:pPr>
              <w:pStyle w:val="Titel"/>
              <w:tabs>
                <w:tab w:val="left" w:pos="3420"/>
                <w:tab w:val="right" w:pos="9180"/>
              </w:tabs>
              <w:jc w:val="left"/>
              <w:rPr>
                <w:noProof/>
                <w:sz w:val="24"/>
              </w:rPr>
            </w:pPr>
            <w:r>
              <w:rPr>
                <w:noProof/>
                <w:sz w:val="24"/>
              </w:rPr>
              <w:t>Bemerkung</w:t>
            </w:r>
          </w:p>
        </w:tc>
        <w:tc>
          <w:tcPr>
            <w:tcW w:w="3118" w:type="dxa"/>
            <w:gridSpan w:val="2"/>
            <w:vAlign w:val="center"/>
          </w:tcPr>
          <w:p w14:paraId="3AB008CC" w14:textId="77777777" w:rsidR="00851019" w:rsidRDefault="00851019" w:rsidP="003F0436">
            <w:pPr>
              <w:pStyle w:val="Titel"/>
              <w:tabs>
                <w:tab w:val="left" w:pos="3420"/>
                <w:tab w:val="right" w:pos="9180"/>
              </w:tabs>
              <w:jc w:val="left"/>
              <w:rPr>
                <w:noProof/>
                <w:sz w:val="24"/>
              </w:rPr>
            </w:pPr>
            <w:r>
              <w:rPr>
                <w:noProof/>
                <w:sz w:val="24"/>
              </w:rPr>
              <w:t>Zu beachten sind USB-Hubs mit mehreren angeschlossenen Peripheriegeräten: obwohl die Norm 2,5 W pro Anschluss angibt (USB 2.0) kann ein USB-Hub nicht mehr Leistung liefern als ihm zugeführt wird. Wenn der PC-Port maximal 2,5 W liefert, können auch die angeschlossenen Geräte nicht mehr als 2,5 W erhalten.</w:t>
            </w:r>
          </w:p>
        </w:tc>
        <w:tc>
          <w:tcPr>
            <w:tcW w:w="2552" w:type="dxa"/>
            <w:vAlign w:val="center"/>
          </w:tcPr>
          <w:p w14:paraId="3AB008CD" w14:textId="77777777" w:rsidR="00851019" w:rsidRDefault="00851019" w:rsidP="003F0436">
            <w:pPr>
              <w:pStyle w:val="Titel"/>
              <w:tabs>
                <w:tab w:val="left" w:pos="3420"/>
                <w:tab w:val="right" w:pos="9180"/>
              </w:tabs>
              <w:jc w:val="left"/>
              <w:rPr>
                <w:noProof/>
                <w:sz w:val="24"/>
              </w:rPr>
            </w:pPr>
            <w:r>
              <w:rPr>
                <w:noProof/>
                <w:sz w:val="24"/>
              </w:rPr>
              <w:t>Ist in der klassischen Definition der Ethernet-Schnittstelle nicht vorgesehen. Benötigt spezielle Hardware (z.B. Switches) oder so genannte Spannungs</w:t>
            </w:r>
            <w:r w:rsidRPr="00C630BC">
              <w:rPr>
                <w:i/>
                <w:noProof/>
                <w:sz w:val="24"/>
              </w:rPr>
              <w:t>injektoren</w:t>
            </w:r>
            <w:r>
              <w:rPr>
                <w:noProof/>
                <w:sz w:val="24"/>
              </w:rPr>
              <w:t xml:space="preserve"> um Versorgungs-spannung zu liefern</w:t>
            </w:r>
          </w:p>
        </w:tc>
        <w:tc>
          <w:tcPr>
            <w:tcW w:w="1417" w:type="dxa"/>
            <w:vAlign w:val="center"/>
          </w:tcPr>
          <w:p w14:paraId="3AB008CE" w14:textId="77777777" w:rsidR="00851019" w:rsidRDefault="00851019" w:rsidP="003F0436">
            <w:pPr>
              <w:pStyle w:val="Titel"/>
              <w:tabs>
                <w:tab w:val="left" w:pos="3420"/>
                <w:tab w:val="right" w:pos="9180"/>
              </w:tabs>
              <w:jc w:val="left"/>
              <w:rPr>
                <w:noProof/>
                <w:sz w:val="24"/>
              </w:rPr>
            </w:pPr>
            <w:r>
              <w:rPr>
                <w:noProof/>
                <w:sz w:val="24"/>
              </w:rPr>
              <w:t>Nicht bei 4-adrigem Kabel</w:t>
            </w:r>
          </w:p>
        </w:tc>
        <w:tc>
          <w:tcPr>
            <w:tcW w:w="1100" w:type="dxa"/>
            <w:vMerge/>
            <w:vAlign w:val="center"/>
          </w:tcPr>
          <w:p w14:paraId="3AB008CF" w14:textId="77777777" w:rsidR="00851019" w:rsidRDefault="00851019" w:rsidP="003F0436">
            <w:pPr>
              <w:pStyle w:val="Titel"/>
              <w:tabs>
                <w:tab w:val="left" w:pos="3420"/>
                <w:tab w:val="right" w:pos="9180"/>
              </w:tabs>
              <w:jc w:val="left"/>
              <w:rPr>
                <w:noProof/>
                <w:sz w:val="24"/>
              </w:rPr>
            </w:pPr>
          </w:p>
        </w:tc>
      </w:tr>
    </w:tbl>
    <w:p w14:paraId="3AB008D1" w14:textId="77777777" w:rsidR="00851019" w:rsidRDefault="00851019" w:rsidP="00851019">
      <w:pPr>
        <w:pStyle w:val="Titel"/>
        <w:tabs>
          <w:tab w:val="left" w:pos="3420"/>
          <w:tab w:val="right" w:pos="9180"/>
        </w:tabs>
        <w:spacing w:after="120" w:line="276" w:lineRule="auto"/>
        <w:jc w:val="left"/>
        <w:rPr>
          <w:noProof/>
          <w:sz w:val="24"/>
        </w:rPr>
      </w:pPr>
    </w:p>
    <w:p w14:paraId="3AB008D2" w14:textId="77777777" w:rsidR="00851019" w:rsidRDefault="00851019" w:rsidP="00851019">
      <w:pPr>
        <w:numPr>
          <w:ilvl w:val="0"/>
          <w:numId w:val="8"/>
        </w:numPr>
        <w:tabs>
          <w:tab w:val="right" w:pos="9720"/>
        </w:tabs>
      </w:pPr>
      <w:r>
        <w:t>Stellen Sie fest, welchen Strom / welche maximale Leistung die neue Version der USB-Schnittstelle (v 3.1) liefern können soll (Recherche)</w:t>
      </w:r>
    </w:p>
    <w:p w14:paraId="3AB008D3" w14:textId="77777777" w:rsidR="00851019" w:rsidRDefault="00851019" w:rsidP="00851019">
      <w:pPr>
        <w:tabs>
          <w:tab w:val="right" w:pos="9720"/>
        </w:tabs>
        <w:ind w:left="360"/>
      </w:pPr>
    </w:p>
    <w:p w14:paraId="3AB008D4" w14:textId="77777777" w:rsidR="00851019" w:rsidRDefault="00851019" w:rsidP="00851019">
      <w:pPr>
        <w:tabs>
          <w:tab w:val="right" w:pos="9720"/>
        </w:tabs>
        <w:ind w:left="360"/>
      </w:pPr>
    </w:p>
    <w:p w14:paraId="3AB008D5" w14:textId="77777777" w:rsidR="00851019" w:rsidRDefault="00851019" w:rsidP="00851019">
      <w:pPr>
        <w:numPr>
          <w:ilvl w:val="0"/>
          <w:numId w:val="8"/>
        </w:numPr>
        <w:tabs>
          <w:tab w:val="right" w:pos="9720"/>
        </w:tabs>
      </w:pPr>
      <w:r>
        <w:t>An Ihrem Computer sind an einen passiven USB 2.0 Hub die unten aufgelisteten Geräte angeschlossen. Der USB-Hub selbst hat einen Eigenverbrauch von 0,7 W.</w:t>
      </w:r>
      <w:r>
        <w:br/>
        <w:t>Die Spezifikation von USB 2.0 gibt an, dass die und die Betriebsspannung 5 V und die Gesamtausgangsleistung 2,5 W beträgt.</w:t>
      </w:r>
    </w:p>
    <w:p w14:paraId="3AB008D6" w14:textId="77777777" w:rsidR="00851019" w:rsidRPr="00AF1635" w:rsidRDefault="00851019" w:rsidP="00851019">
      <w:pPr>
        <w:tabs>
          <w:tab w:val="right" w:pos="9720"/>
        </w:tabs>
        <w:ind w:left="360"/>
        <w:rPr>
          <w:sz w:val="12"/>
        </w:rPr>
      </w:pPr>
    </w:p>
    <w:p w14:paraId="3AB008D7" w14:textId="77777777" w:rsidR="00851019" w:rsidRDefault="00851019" w:rsidP="00851019">
      <w:pPr>
        <w:tabs>
          <w:tab w:val="right" w:pos="9720"/>
        </w:tabs>
        <w:ind w:left="360"/>
      </w:pPr>
      <w:r>
        <w:t xml:space="preserve">Wie viel Ampere kann die USB-Schnittstelle zusätzlich noch liefern? </w:t>
      </w:r>
    </w:p>
    <w:p w14:paraId="3AB008D8" w14:textId="77777777" w:rsidR="00851019" w:rsidRDefault="00851019" w:rsidP="00851019">
      <w:pPr>
        <w:tabs>
          <w:tab w:val="right" w:pos="9720"/>
        </w:tabs>
      </w:pP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6"/>
        <w:gridCol w:w="5381"/>
      </w:tblGrid>
      <w:tr w:rsidR="00851019" w14:paraId="3AB008DB" w14:textId="77777777" w:rsidTr="003F0436">
        <w:trPr>
          <w:trHeight w:val="297"/>
        </w:trPr>
        <w:tc>
          <w:tcPr>
            <w:tcW w:w="2160" w:type="dxa"/>
            <w:shd w:val="clear" w:color="auto" w:fill="auto"/>
          </w:tcPr>
          <w:p w14:paraId="3AB008D9" w14:textId="77777777" w:rsidR="00851019" w:rsidRPr="001C2746" w:rsidRDefault="00851019" w:rsidP="003F0436">
            <w:pPr>
              <w:tabs>
                <w:tab w:val="right" w:pos="9720"/>
              </w:tabs>
              <w:rPr>
                <w:b/>
              </w:rPr>
            </w:pPr>
            <w:r w:rsidRPr="001C2746">
              <w:rPr>
                <w:b/>
              </w:rPr>
              <w:t>Peripheriegerät</w:t>
            </w:r>
          </w:p>
        </w:tc>
        <w:tc>
          <w:tcPr>
            <w:tcW w:w="5381" w:type="dxa"/>
            <w:shd w:val="clear" w:color="auto" w:fill="auto"/>
          </w:tcPr>
          <w:p w14:paraId="3AB008DA" w14:textId="77777777" w:rsidR="00851019" w:rsidRPr="001C2746" w:rsidRDefault="00851019" w:rsidP="003F0436">
            <w:pPr>
              <w:tabs>
                <w:tab w:val="right" w:pos="9720"/>
              </w:tabs>
              <w:jc w:val="center"/>
              <w:rPr>
                <w:b/>
              </w:rPr>
            </w:pPr>
            <w:r w:rsidRPr="001C2746">
              <w:rPr>
                <w:b/>
              </w:rPr>
              <w:t>Leistungsaufnahme/Strombedarf über USB</w:t>
            </w:r>
          </w:p>
        </w:tc>
      </w:tr>
      <w:tr w:rsidR="00851019" w:rsidRPr="001C2746" w14:paraId="3AB008DE" w14:textId="77777777" w:rsidTr="003F0436">
        <w:trPr>
          <w:trHeight w:val="73"/>
        </w:trPr>
        <w:tc>
          <w:tcPr>
            <w:tcW w:w="2160" w:type="dxa"/>
            <w:shd w:val="clear" w:color="auto" w:fill="auto"/>
          </w:tcPr>
          <w:p w14:paraId="3AB008DC" w14:textId="77777777" w:rsidR="00851019" w:rsidRPr="001C2746" w:rsidRDefault="00851019" w:rsidP="003F0436">
            <w:pPr>
              <w:tabs>
                <w:tab w:val="right" w:pos="9720"/>
              </w:tabs>
              <w:rPr>
                <w:sz w:val="8"/>
              </w:rPr>
            </w:pPr>
          </w:p>
        </w:tc>
        <w:tc>
          <w:tcPr>
            <w:tcW w:w="5381" w:type="dxa"/>
            <w:shd w:val="clear" w:color="auto" w:fill="auto"/>
          </w:tcPr>
          <w:p w14:paraId="3AB008DD" w14:textId="77777777" w:rsidR="00851019" w:rsidRPr="001C2746" w:rsidRDefault="00851019" w:rsidP="003F0436">
            <w:pPr>
              <w:tabs>
                <w:tab w:val="right" w:pos="9720"/>
              </w:tabs>
              <w:jc w:val="center"/>
              <w:rPr>
                <w:sz w:val="8"/>
              </w:rPr>
            </w:pPr>
          </w:p>
        </w:tc>
      </w:tr>
      <w:tr w:rsidR="00851019" w14:paraId="3AB008E1" w14:textId="77777777" w:rsidTr="003F0436">
        <w:trPr>
          <w:trHeight w:val="297"/>
        </w:trPr>
        <w:tc>
          <w:tcPr>
            <w:tcW w:w="2160" w:type="dxa"/>
            <w:shd w:val="clear" w:color="auto" w:fill="auto"/>
          </w:tcPr>
          <w:p w14:paraId="3AB008DF" w14:textId="77777777" w:rsidR="00851019" w:rsidRDefault="00851019" w:rsidP="003F0436">
            <w:pPr>
              <w:tabs>
                <w:tab w:val="right" w:pos="9720"/>
              </w:tabs>
            </w:pPr>
            <w:r>
              <w:t>USB-Tastatur</w:t>
            </w:r>
          </w:p>
        </w:tc>
        <w:tc>
          <w:tcPr>
            <w:tcW w:w="5381" w:type="dxa"/>
            <w:shd w:val="clear" w:color="auto" w:fill="auto"/>
          </w:tcPr>
          <w:p w14:paraId="3AB008E0" w14:textId="77777777" w:rsidR="00851019" w:rsidRDefault="00851019" w:rsidP="003F0436">
            <w:pPr>
              <w:tabs>
                <w:tab w:val="right" w:pos="9720"/>
              </w:tabs>
              <w:jc w:val="center"/>
            </w:pPr>
            <w:r>
              <w:t>400 mW</w:t>
            </w:r>
          </w:p>
        </w:tc>
      </w:tr>
      <w:tr w:rsidR="00851019" w14:paraId="3AB008E4" w14:textId="77777777" w:rsidTr="003F0436">
        <w:trPr>
          <w:trHeight w:val="297"/>
        </w:trPr>
        <w:tc>
          <w:tcPr>
            <w:tcW w:w="2160" w:type="dxa"/>
            <w:shd w:val="clear" w:color="auto" w:fill="auto"/>
          </w:tcPr>
          <w:p w14:paraId="3AB008E2" w14:textId="77777777" w:rsidR="00851019" w:rsidRDefault="00851019" w:rsidP="003F0436">
            <w:pPr>
              <w:tabs>
                <w:tab w:val="right" w:pos="9720"/>
              </w:tabs>
            </w:pPr>
            <w:r>
              <w:t>USB-Maus</w:t>
            </w:r>
          </w:p>
        </w:tc>
        <w:tc>
          <w:tcPr>
            <w:tcW w:w="5381" w:type="dxa"/>
            <w:shd w:val="clear" w:color="auto" w:fill="auto"/>
          </w:tcPr>
          <w:p w14:paraId="3AB008E3" w14:textId="77777777" w:rsidR="00851019" w:rsidRDefault="00851019" w:rsidP="003F0436">
            <w:pPr>
              <w:tabs>
                <w:tab w:val="right" w:pos="9720"/>
              </w:tabs>
              <w:jc w:val="center"/>
            </w:pPr>
            <w:r>
              <w:t>500 mW</w:t>
            </w:r>
          </w:p>
        </w:tc>
      </w:tr>
      <w:tr w:rsidR="00851019" w14:paraId="3AB008E7" w14:textId="77777777" w:rsidTr="003F0436">
        <w:trPr>
          <w:trHeight w:val="297"/>
        </w:trPr>
        <w:tc>
          <w:tcPr>
            <w:tcW w:w="2160" w:type="dxa"/>
            <w:shd w:val="clear" w:color="auto" w:fill="auto"/>
          </w:tcPr>
          <w:p w14:paraId="3AB008E5" w14:textId="77777777" w:rsidR="00851019" w:rsidRDefault="00851019" w:rsidP="003F0436">
            <w:pPr>
              <w:tabs>
                <w:tab w:val="right" w:pos="9720"/>
              </w:tabs>
            </w:pPr>
            <w:r>
              <w:t>USB-Stick</w:t>
            </w:r>
          </w:p>
        </w:tc>
        <w:tc>
          <w:tcPr>
            <w:tcW w:w="5381" w:type="dxa"/>
            <w:shd w:val="clear" w:color="auto" w:fill="auto"/>
          </w:tcPr>
          <w:p w14:paraId="3AB008E6" w14:textId="77777777" w:rsidR="00851019" w:rsidRDefault="00851019" w:rsidP="003F0436">
            <w:pPr>
              <w:tabs>
                <w:tab w:val="right" w:pos="9720"/>
              </w:tabs>
              <w:jc w:val="center"/>
            </w:pPr>
            <w:r>
              <w:t>140 mA</w:t>
            </w:r>
          </w:p>
        </w:tc>
      </w:tr>
      <w:tr w:rsidR="00851019" w14:paraId="3AB008EA" w14:textId="77777777" w:rsidTr="003F0436">
        <w:trPr>
          <w:trHeight w:val="314"/>
        </w:trPr>
        <w:tc>
          <w:tcPr>
            <w:tcW w:w="2160" w:type="dxa"/>
            <w:shd w:val="clear" w:color="auto" w:fill="auto"/>
          </w:tcPr>
          <w:p w14:paraId="3AB008E8" w14:textId="77777777" w:rsidR="00851019" w:rsidRDefault="00851019" w:rsidP="003F0436">
            <w:pPr>
              <w:tabs>
                <w:tab w:val="right" w:pos="9720"/>
              </w:tabs>
            </w:pPr>
            <w:r>
              <w:t>Gesundheitskartenleser</w:t>
            </w:r>
          </w:p>
        </w:tc>
        <w:tc>
          <w:tcPr>
            <w:tcW w:w="5381" w:type="dxa"/>
            <w:shd w:val="clear" w:color="auto" w:fill="auto"/>
          </w:tcPr>
          <w:p w14:paraId="3AB008E9" w14:textId="77777777" w:rsidR="00851019" w:rsidRDefault="00851019" w:rsidP="003F0436">
            <w:pPr>
              <w:tabs>
                <w:tab w:val="right" w:pos="9720"/>
              </w:tabs>
              <w:jc w:val="center"/>
            </w:pPr>
            <w:r>
              <w:t>300 mW</w:t>
            </w:r>
          </w:p>
        </w:tc>
      </w:tr>
    </w:tbl>
    <w:p w14:paraId="3AB008EB" w14:textId="77777777" w:rsidR="00851019" w:rsidRDefault="00851019" w:rsidP="00851019">
      <w:pPr>
        <w:pStyle w:val="Default"/>
        <w:rPr>
          <w:rFonts w:ascii="Times New Roman" w:hAnsi="Times New Roman" w:cs="Times New Roman"/>
          <w:sz w:val="16"/>
        </w:rPr>
      </w:pPr>
    </w:p>
    <w:p w14:paraId="3AB008EC" w14:textId="77777777" w:rsidR="00836364" w:rsidRDefault="00836364" w:rsidP="00851019">
      <w:pPr>
        <w:pStyle w:val="Default"/>
        <w:rPr>
          <w:rFonts w:ascii="Times New Roman" w:hAnsi="Times New Roman" w:cs="Times New Roman"/>
          <w:sz w:val="16"/>
        </w:rPr>
      </w:pPr>
    </w:p>
    <w:p w14:paraId="3AB008ED" w14:textId="77777777" w:rsidR="00836364" w:rsidRDefault="00836364" w:rsidP="00851019">
      <w:pPr>
        <w:pStyle w:val="Default"/>
        <w:rPr>
          <w:rFonts w:ascii="Times New Roman" w:hAnsi="Times New Roman" w:cs="Times New Roman"/>
          <w:sz w:val="16"/>
        </w:rPr>
      </w:pPr>
    </w:p>
    <w:sectPr w:rsidR="00836364" w:rsidSect="0047434B">
      <w:headerReference w:type="even" r:id="rId7"/>
      <w:headerReference w:type="default" r:id="rId8"/>
      <w:footerReference w:type="even" r:id="rId9"/>
      <w:footerReference w:type="default" r:id="rId10"/>
      <w:headerReference w:type="first" r:id="rId11"/>
      <w:footerReference w:type="first" r:id="rId12"/>
      <w:pgSz w:w="11907" w:h="16840" w:code="9"/>
      <w:pgMar w:top="992" w:right="992" w:bottom="992" w:left="1134" w:header="1191" w:footer="1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B008F0" w14:textId="77777777" w:rsidR="00687DE5" w:rsidRDefault="00687DE5">
      <w:r>
        <w:separator/>
      </w:r>
    </w:p>
  </w:endnote>
  <w:endnote w:type="continuationSeparator" w:id="0">
    <w:p w14:paraId="3AB008F1" w14:textId="77777777" w:rsidR="00687DE5" w:rsidRDefault="00687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A2B50" w14:textId="77777777" w:rsidR="00FC2025" w:rsidRDefault="00FC202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008F2" w14:textId="1F5405FE" w:rsidR="00511235" w:rsidRDefault="00511235" w:rsidP="008F4CCE">
    <w:pPr>
      <w:pStyle w:val="Kopfzeile"/>
      <w:tabs>
        <w:tab w:val="clear" w:pos="9072"/>
        <w:tab w:val="right" w:pos="9639"/>
      </w:tabs>
    </w:pPr>
    <w:r>
      <w:t xml:space="preserve">ITS </w:t>
    </w:r>
    <w:r>
      <w:tab/>
      <w:t xml:space="preserve">Grundlagen der PC-Technik, </w:t>
    </w: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831AEE">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917E4" w14:textId="77777777" w:rsidR="00FC2025" w:rsidRDefault="00FC202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008EE" w14:textId="77777777" w:rsidR="00687DE5" w:rsidRDefault="00687DE5">
      <w:r>
        <w:separator/>
      </w:r>
    </w:p>
  </w:footnote>
  <w:footnote w:type="continuationSeparator" w:id="0">
    <w:p w14:paraId="3AB008EF" w14:textId="77777777" w:rsidR="00687DE5" w:rsidRDefault="00687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70904" w14:textId="77777777" w:rsidR="00FC2025" w:rsidRDefault="00FC202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3B131" w14:textId="77777777" w:rsidR="00FC2025" w:rsidRDefault="00FC202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236E4" w14:textId="77777777" w:rsidR="00FC2025" w:rsidRDefault="00FC202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Aufgabe %1."/>
      <w:lvlJc w:val="left"/>
      <w:pPr>
        <w:tabs>
          <w:tab w:val="num" w:pos="1070"/>
        </w:tabs>
        <w:ind w:left="1070" w:hanging="360"/>
      </w:pPr>
      <w:rPr>
        <w:b/>
        <w:bCs/>
      </w:rPr>
    </w:lvl>
  </w:abstractNum>
  <w:abstractNum w:abstractNumId="1" w15:restartNumberingAfterBreak="0">
    <w:nsid w:val="05A70428"/>
    <w:multiLevelType w:val="hybridMultilevel"/>
    <w:tmpl w:val="69F42512"/>
    <w:lvl w:ilvl="0" w:tplc="04070019">
      <w:start w:val="1"/>
      <w:numFmt w:val="lowerLetter"/>
      <w:lvlText w:val="%1."/>
      <w:lvlJc w:val="left"/>
      <w:pPr>
        <w:tabs>
          <w:tab w:val="num" w:pos="1080"/>
        </w:tabs>
        <w:ind w:left="108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31E1620"/>
    <w:multiLevelType w:val="hybridMultilevel"/>
    <w:tmpl w:val="D7D48C6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1E514AF4"/>
    <w:multiLevelType w:val="hybridMultilevel"/>
    <w:tmpl w:val="B9FA3712"/>
    <w:lvl w:ilvl="0" w:tplc="67FCC1D8">
      <w:start w:val="1"/>
      <w:numFmt w:val="decimal"/>
      <w:lvlText w:val="%1."/>
      <w:lvlJc w:val="left"/>
      <w:pPr>
        <w:tabs>
          <w:tab w:val="num" w:pos="360"/>
        </w:tabs>
        <w:ind w:left="360" w:hanging="360"/>
      </w:pPr>
      <w:rPr>
        <w:b/>
        <w:bCs/>
      </w:rPr>
    </w:lvl>
    <w:lvl w:ilvl="1" w:tplc="04070019">
      <w:start w:val="1"/>
      <w:numFmt w:val="lowerLetter"/>
      <w:lvlText w:val="%2."/>
      <w:lvlJc w:val="left"/>
      <w:pPr>
        <w:tabs>
          <w:tab w:val="num" w:pos="1080"/>
        </w:tabs>
        <w:ind w:left="1080" w:hanging="360"/>
      </w:pPr>
    </w:lvl>
    <w:lvl w:ilvl="2" w:tplc="200E292C">
      <w:start w:val="15"/>
      <w:numFmt w:val="bullet"/>
      <w:lvlText w:val="-"/>
      <w:lvlJc w:val="left"/>
      <w:pPr>
        <w:tabs>
          <w:tab w:val="num" w:pos="1980"/>
        </w:tabs>
        <w:ind w:left="1980" w:hanging="360"/>
      </w:pPr>
      <w:rPr>
        <w:rFonts w:ascii="Times New Roman" w:eastAsia="Times New Roman" w:hAnsi="Times New Roman" w:cs="Times New Roman" w:hint="default"/>
      </w:rPr>
    </w:lvl>
    <w:lvl w:ilvl="3" w:tplc="0407000F">
      <w:start w:val="1"/>
      <w:numFmt w:val="decimal"/>
      <w:lvlText w:val="%4."/>
      <w:lvlJc w:val="left"/>
      <w:pPr>
        <w:tabs>
          <w:tab w:val="num" w:pos="2520"/>
        </w:tabs>
        <w:ind w:left="2520" w:hanging="360"/>
      </w:pPr>
      <w:rPr>
        <w:b/>
        <w:bCs/>
      </w:r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33866B4B"/>
    <w:multiLevelType w:val="hybridMultilevel"/>
    <w:tmpl w:val="D310BE66"/>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1B">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43C81D4A"/>
    <w:multiLevelType w:val="hybridMultilevel"/>
    <w:tmpl w:val="967CB9F2"/>
    <w:lvl w:ilvl="0" w:tplc="EB8E25E6">
      <w:start w:val="1"/>
      <w:numFmt w:val="decimal"/>
      <w:lvlText w:val="%1."/>
      <w:lvlJc w:val="left"/>
      <w:pPr>
        <w:tabs>
          <w:tab w:val="num" w:pos="720"/>
        </w:tabs>
        <w:ind w:left="720" w:hanging="360"/>
      </w:pPr>
      <w:rPr>
        <w:sz w:val="24"/>
        <w:szCs w:val="24"/>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6B721AF"/>
    <w:multiLevelType w:val="hybridMultilevel"/>
    <w:tmpl w:val="3DAEB1F6"/>
    <w:lvl w:ilvl="0" w:tplc="3C7AA48E">
      <w:start w:val="1"/>
      <w:numFmt w:val="decimal"/>
      <w:lvlText w:val="Aufgabe %1."/>
      <w:lvlJc w:val="left"/>
      <w:pPr>
        <w:tabs>
          <w:tab w:val="num" w:pos="1070"/>
        </w:tabs>
        <w:ind w:left="1070" w:hanging="360"/>
      </w:pPr>
      <w:rPr>
        <w:rFonts w:hint="default"/>
        <w:b/>
        <w:bCs/>
      </w:rPr>
    </w:lvl>
    <w:lvl w:ilvl="1" w:tplc="D574440E">
      <w:start w:val="1"/>
      <w:numFmt w:val="decimal"/>
      <w:lvlText w:val="%2."/>
      <w:lvlJc w:val="left"/>
      <w:pPr>
        <w:tabs>
          <w:tab w:val="num" w:pos="1080"/>
        </w:tabs>
        <w:ind w:left="1080" w:hanging="360"/>
      </w:pPr>
      <w:rPr>
        <w:rFonts w:hint="default"/>
        <w:b w:val="0"/>
        <w:bCs w:val="0"/>
      </w:rPr>
    </w:lvl>
    <w:lvl w:ilvl="2" w:tplc="04070005">
      <w:start w:val="1"/>
      <w:numFmt w:val="bullet"/>
      <w:lvlText w:val=""/>
      <w:lvlJc w:val="left"/>
      <w:pPr>
        <w:tabs>
          <w:tab w:val="num" w:pos="1980"/>
        </w:tabs>
        <w:ind w:left="1980" w:hanging="360"/>
      </w:pPr>
      <w:rPr>
        <w:rFonts w:ascii="Wingdings" w:hAnsi="Wingdings" w:hint="default"/>
        <w:b/>
        <w:bCs/>
      </w:r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15:restartNumberingAfterBreak="0">
    <w:nsid w:val="59CD5B6E"/>
    <w:multiLevelType w:val="hybridMultilevel"/>
    <w:tmpl w:val="A39E7832"/>
    <w:lvl w:ilvl="0" w:tplc="D3A4C5FA">
      <w:start w:val="1"/>
      <w:numFmt w:val="bullet"/>
      <w:lvlText w:val="►"/>
      <w:lvlJc w:val="left"/>
      <w:pPr>
        <w:tabs>
          <w:tab w:val="num" w:pos="2160"/>
        </w:tabs>
        <w:ind w:left="2160" w:hanging="360"/>
      </w:pPr>
      <w:rPr>
        <w:rFonts w:ascii="Courier New" w:hAnsi="Courier New" w:hint="default"/>
        <w:b/>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095746"/>
    <w:multiLevelType w:val="hybridMultilevel"/>
    <w:tmpl w:val="20302C70"/>
    <w:lvl w:ilvl="0" w:tplc="AE627F7E">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9F355ED"/>
    <w:multiLevelType w:val="hybridMultilevel"/>
    <w:tmpl w:val="43A4781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4"/>
  </w:num>
  <w:num w:numId="2">
    <w:abstractNumId w:val="9"/>
  </w:num>
  <w:num w:numId="3">
    <w:abstractNumId w:val="5"/>
  </w:num>
  <w:num w:numId="4">
    <w:abstractNumId w:val="2"/>
  </w:num>
  <w:num w:numId="5">
    <w:abstractNumId w:val="1"/>
  </w:num>
  <w:num w:numId="6">
    <w:abstractNumId w:val="6"/>
  </w:num>
  <w:num w:numId="7">
    <w:abstractNumId w:val="7"/>
  </w:num>
  <w:num w:numId="8">
    <w:abstractNumId w:val="8"/>
  </w:num>
  <w:num w:numId="9">
    <w:abstractNumId w:val="0"/>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131078"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D00"/>
    <w:rsid w:val="00000772"/>
    <w:rsid w:val="00002F7D"/>
    <w:rsid w:val="00006479"/>
    <w:rsid w:val="000120D7"/>
    <w:rsid w:val="00016083"/>
    <w:rsid w:val="00021E95"/>
    <w:rsid w:val="00035AEC"/>
    <w:rsid w:val="00047D2F"/>
    <w:rsid w:val="0005009B"/>
    <w:rsid w:val="00052F6A"/>
    <w:rsid w:val="0005505B"/>
    <w:rsid w:val="00063738"/>
    <w:rsid w:val="00066B00"/>
    <w:rsid w:val="00073ECF"/>
    <w:rsid w:val="00083CBD"/>
    <w:rsid w:val="000858F2"/>
    <w:rsid w:val="0008672F"/>
    <w:rsid w:val="000915DC"/>
    <w:rsid w:val="00093B91"/>
    <w:rsid w:val="000A002E"/>
    <w:rsid w:val="000B0651"/>
    <w:rsid w:val="000C3E42"/>
    <w:rsid w:val="000D16ED"/>
    <w:rsid w:val="000D5F50"/>
    <w:rsid w:val="000E2005"/>
    <w:rsid w:val="000E3095"/>
    <w:rsid w:val="000E52DE"/>
    <w:rsid w:val="000F6E9F"/>
    <w:rsid w:val="001027FF"/>
    <w:rsid w:val="00124633"/>
    <w:rsid w:val="00132159"/>
    <w:rsid w:val="001416C5"/>
    <w:rsid w:val="001518A4"/>
    <w:rsid w:val="00154A55"/>
    <w:rsid w:val="00157ED0"/>
    <w:rsid w:val="0016172B"/>
    <w:rsid w:val="00171F30"/>
    <w:rsid w:val="00193694"/>
    <w:rsid w:val="001B0EB5"/>
    <w:rsid w:val="001B4F6C"/>
    <w:rsid w:val="001C12B3"/>
    <w:rsid w:val="001C1B78"/>
    <w:rsid w:val="001C7493"/>
    <w:rsid w:val="001D072C"/>
    <w:rsid w:val="001D5976"/>
    <w:rsid w:val="0022691F"/>
    <w:rsid w:val="00234B7C"/>
    <w:rsid w:val="002532D6"/>
    <w:rsid w:val="00260F13"/>
    <w:rsid w:val="00264C20"/>
    <w:rsid w:val="002659B7"/>
    <w:rsid w:val="00277EEF"/>
    <w:rsid w:val="00282EAF"/>
    <w:rsid w:val="002867EF"/>
    <w:rsid w:val="00286B6F"/>
    <w:rsid w:val="002914ED"/>
    <w:rsid w:val="002915A3"/>
    <w:rsid w:val="00291712"/>
    <w:rsid w:val="002A03B9"/>
    <w:rsid w:val="002A5E45"/>
    <w:rsid w:val="002A6813"/>
    <w:rsid w:val="002B2767"/>
    <w:rsid w:val="002D2E95"/>
    <w:rsid w:val="002D30C0"/>
    <w:rsid w:val="002E3520"/>
    <w:rsid w:val="002E3BD6"/>
    <w:rsid w:val="002F39C3"/>
    <w:rsid w:val="00300891"/>
    <w:rsid w:val="00306328"/>
    <w:rsid w:val="003109EA"/>
    <w:rsid w:val="00313475"/>
    <w:rsid w:val="00321BD4"/>
    <w:rsid w:val="00323613"/>
    <w:rsid w:val="00341F1B"/>
    <w:rsid w:val="00362B1D"/>
    <w:rsid w:val="00382E19"/>
    <w:rsid w:val="0039688D"/>
    <w:rsid w:val="003A30D8"/>
    <w:rsid w:val="003C05BA"/>
    <w:rsid w:val="003E34AE"/>
    <w:rsid w:val="003F3EBD"/>
    <w:rsid w:val="003F539F"/>
    <w:rsid w:val="004056F2"/>
    <w:rsid w:val="00417400"/>
    <w:rsid w:val="0042395B"/>
    <w:rsid w:val="00426133"/>
    <w:rsid w:val="00434CF4"/>
    <w:rsid w:val="00450118"/>
    <w:rsid w:val="00451CD7"/>
    <w:rsid w:val="004547FF"/>
    <w:rsid w:val="0045782A"/>
    <w:rsid w:val="004644B9"/>
    <w:rsid w:val="004708E3"/>
    <w:rsid w:val="0047434B"/>
    <w:rsid w:val="00480A41"/>
    <w:rsid w:val="004A15C7"/>
    <w:rsid w:val="004A1CC6"/>
    <w:rsid w:val="004E24AE"/>
    <w:rsid w:val="004E59A3"/>
    <w:rsid w:val="005009D5"/>
    <w:rsid w:val="00504BA2"/>
    <w:rsid w:val="00511235"/>
    <w:rsid w:val="00514267"/>
    <w:rsid w:val="0051741D"/>
    <w:rsid w:val="00520284"/>
    <w:rsid w:val="0052163F"/>
    <w:rsid w:val="00524ACE"/>
    <w:rsid w:val="00527837"/>
    <w:rsid w:val="00541C66"/>
    <w:rsid w:val="00546601"/>
    <w:rsid w:val="00552D00"/>
    <w:rsid w:val="00567CA1"/>
    <w:rsid w:val="00577748"/>
    <w:rsid w:val="00581779"/>
    <w:rsid w:val="0058667C"/>
    <w:rsid w:val="005A1023"/>
    <w:rsid w:val="005A7FF5"/>
    <w:rsid w:val="005B4372"/>
    <w:rsid w:val="005C1E58"/>
    <w:rsid w:val="005D3B0E"/>
    <w:rsid w:val="005E2402"/>
    <w:rsid w:val="0060450C"/>
    <w:rsid w:val="00604854"/>
    <w:rsid w:val="00605A68"/>
    <w:rsid w:val="006249B0"/>
    <w:rsid w:val="00641676"/>
    <w:rsid w:val="00651A34"/>
    <w:rsid w:val="006559D8"/>
    <w:rsid w:val="00657D61"/>
    <w:rsid w:val="0066143D"/>
    <w:rsid w:val="00661DA7"/>
    <w:rsid w:val="00664D7B"/>
    <w:rsid w:val="0066716C"/>
    <w:rsid w:val="00673652"/>
    <w:rsid w:val="00687DE5"/>
    <w:rsid w:val="00690095"/>
    <w:rsid w:val="0069556A"/>
    <w:rsid w:val="006A6319"/>
    <w:rsid w:val="006B291A"/>
    <w:rsid w:val="006C2932"/>
    <w:rsid w:val="006E0F82"/>
    <w:rsid w:val="006F341E"/>
    <w:rsid w:val="006F5958"/>
    <w:rsid w:val="006F65C1"/>
    <w:rsid w:val="006F718D"/>
    <w:rsid w:val="007037D8"/>
    <w:rsid w:val="00720AEF"/>
    <w:rsid w:val="00726B3A"/>
    <w:rsid w:val="007377C0"/>
    <w:rsid w:val="00737D60"/>
    <w:rsid w:val="00785459"/>
    <w:rsid w:val="00796ECB"/>
    <w:rsid w:val="007B084E"/>
    <w:rsid w:val="007B38B5"/>
    <w:rsid w:val="007B6663"/>
    <w:rsid w:val="007D26F3"/>
    <w:rsid w:val="007E0FD1"/>
    <w:rsid w:val="00831AEE"/>
    <w:rsid w:val="00836364"/>
    <w:rsid w:val="00851019"/>
    <w:rsid w:val="00861864"/>
    <w:rsid w:val="00862D65"/>
    <w:rsid w:val="00864849"/>
    <w:rsid w:val="00872830"/>
    <w:rsid w:val="00875097"/>
    <w:rsid w:val="0088234C"/>
    <w:rsid w:val="008917A3"/>
    <w:rsid w:val="00895945"/>
    <w:rsid w:val="008A2935"/>
    <w:rsid w:val="008B52EB"/>
    <w:rsid w:val="008B56DC"/>
    <w:rsid w:val="008B770C"/>
    <w:rsid w:val="008C0D07"/>
    <w:rsid w:val="008C5C1A"/>
    <w:rsid w:val="008F3C7C"/>
    <w:rsid w:val="008F4CCE"/>
    <w:rsid w:val="0091141A"/>
    <w:rsid w:val="00911A6E"/>
    <w:rsid w:val="00916AF1"/>
    <w:rsid w:val="009174B0"/>
    <w:rsid w:val="00925A63"/>
    <w:rsid w:val="00925F1E"/>
    <w:rsid w:val="00927F25"/>
    <w:rsid w:val="00937ABD"/>
    <w:rsid w:val="00940657"/>
    <w:rsid w:val="009428E4"/>
    <w:rsid w:val="00957DF5"/>
    <w:rsid w:val="0097565D"/>
    <w:rsid w:val="00985ECA"/>
    <w:rsid w:val="00985F56"/>
    <w:rsid w:val="009868E3"/>
    <w:rsid w:val="0098767A"/>
    <w:rsid w:val="009948C3"/>
    <w:rsid w:val="009A37B8"/>
    <w:rsid w:val="009B1640"/>
    <w:rsid w:val="009B3771"/>
    <w:rsid w:val="009B6F74"/>
    <w:rsid w:val="009E6528"/>
    <w:rsid w:val="009E7DBF"/>
    <w:rsid w:val="009F0137"/>
    <w:rsid w:val="009F0940"/>
    <w:rsid w:val="009F0F3C"/>
    <w:rsid w:val="00A07494"/>
    <w:rsid w:val="00A15574"/>
    <w:rsid w:val="00A321F1"/>
    <w:rsid w:val="00A374FF"/>
    <w:rsid w:val="00A40B0B"/>
    <w:rsid w:val="00A46311"/>
    <w:rsid w:val="00A531A5"/>
    <w:rsid w:val="00A5572A"/>
    <w:rsid w:val="00A62F6D"/>
    <w:rsid w:val="00A62FFF"/>
    <w:rsid w:val="00A673C8"/>
    <w:rsid w:val="00A7031A"/>
    <w:rsid w:val="00A91507"/>
    <w:rsid w:val="00AA6439"/>
    <w:rsid w:val="00AA73C9"/>
    <w:rsid w:val="00AC10F3"/>
    <w:rsid w:val="00AC7632"/>
    <w:rsid w:val="00AD5148"/>
    <w:rsid w:val="00AE2072"/>
    <w:rsid w:val="00AE2965"/>
    <w:rsid w:val="00AF729A"/>
    <w:rsid w:val="00B02205"/>
    <w:rsid w:val="00B21135"/>
    <w:rsid w:val="00B241FB"/>
    <w:rsid w:val="00B31846"/>
    <w:rsid w:val="00B37BC9"/>
    <w:rsid w:val="00B43322"/>
    <w:rsid w:val="00B452D2"/>
    <w:rsid w:val="00B50FA3"/>
    <w:rsid w:val="00B518E0"/>
    <w:rsid w:val="00B52FEF"/>
    <w:rsid w:val="00B61A64"/>
    <w:rsid w:val="00B87C51"/>
    <w:rsid w:val="00B96C30"/>
    <w:rsid w:val="00BA06F9"/>
    <w:rsid w:val="00BA5297"/>
    <w:rsid w:val="00BA7A36"/>
    <w:rsid w:val="00BB4105"/>
    <w:rsid w:val="00BC2E77"/>
    <w:rsid w:val="00BC316C"/>
    <w:rsid w:val="00BC39EB"/>
    <w:rsid w:val="00BC681B"/>
    <w:rsid w:val="00BD2DBA"/>
    <w:rsid w:val="00BF5F9A"/>
    <w:rsid w:val="00C15C6A"/>
    <w:rsid w:val="00C230FF"/>
    <w:rsid w:val="00C35299"/>
    <w:rsid w:val="00C765B6"/>
    <w:rsid w:val="00C82552"/>
    <w:rsid w:val="00CC43D4"/>
    <w:rsid w:val="00CC65C8"/>
    <w:rsid w:val="00CD6908"/>
    <w:rsid w:val="00CF0983"/>
    <w:rsid w:val="00CF2884"/>
    <w:rsid w:val="00D14794"/>
    <w:rsid w:val="00D179FF"/>
    <w:rsid w:val="00D273B0"/>
    <w:rsid w:val="00D30510"/>
    <w:rsid w:val="00D33EAC"/>
    <w:rsid w:val="00D36123"/>
    <w:rsid w:val="00D5121E"/>
    <w:rsid w:val="00D54525"/>
    <w:rsid w:val="00D61B03"/>
    <w:rsid w:val="00D64C74"/>
    <w:rsid w:val="00D65120"/>
    <w:rsid w:val="00D7722D"/>
    <w:rsid w:val="00D81604"/>
    <w:rsid w:val="00D87ED7"/>
    <w:rsid w:val="00D92249"/>
    <w:rsid w:val="00DA7FA0"/>
    <w:rsid w:val="00DB21B4"/>
    <w:rsid w:val="00DB48D5"/>
    <w:rsid w:val="00DD366F"/>
    <w:rsid w:val="00E0503A"/>
    <w:rsid w:val="00E05336"/>
    <w:rsid w:val="00E062DE"/>
    <w:rsid w:val="00E140DD"/>
    <w:rsid w:val="00E31D31"/>
    <w:rsid w:val="00E41C5F"/>
    <w:rsid w:val="00E440DE"/>
    <w:rsid w:val="00E47998"/>
    <w:rsid w:val="00E76140"/>
    <w:rsid w:val="00E76D5C"/>
    <w:rsid w:val="00EA085C"/>
    <w:rsid w:val="00EA1C96"/>
    <w:rsid w:val="00EA7929"/>
    <w:rsid w:val="00EA799E"/>
    <w:rsid w:val="00EB5ABD"/>
    <w:rsid w:val="00EB7DF1"/>
    <w:rsid w:val="00EC22D3"/>
    <w:rsid w:val="00EC593D"/>
    <w:rsid w:val="00ED072D"/>
    <w:rsid w:val="00EE010A"/>
    <w:rsid w:val="00EE12CD"/>
    <w:rsid w:val="00EE6589"/>
    <w:rsid w:val="00EF031B"/>
    <w:rsid w:val="00F302EA"/>
    <w:rsid w:val="00F52497"/>
    <w:rsid w:val="00F65C18"/>
    <w:rsid w:val="00F71D86"/>
    <w:rsid w:val="00F7232D"/>
    <w:rsid w:val="00FA2BFD"/>
    <w:rsid w:val="00FC2025"/>
    <w:rsid w:val="00FC73C5"/>
    <w:rsid w:val="00FD10BC"/>
    <w:rsid w:val="00FD5259"/>
    <w:rsid w:val="00FE178E"/>
    <w:rsid w:val="00FF3A40"/>
    <w:rsid w:val="00FF4059"/>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008A8"/>
  <w15:docId w15:val="{11312D98-D61C-4ACC-A2A4-E2F18D1C6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rPr>
  </w:style>
  <w:style w:type="paragraph" w:styleId="berschrift1">
    <w:name w:val="heading 1"/>
    <w:basedOn w:val="Standard"/>
    <w:next w:val="Standard"/>
    <w:qFormat/>
    <w:rsid w:val="00CF288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0B0651"/>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0B0651"/>
    <w:pPr>
      <w:keepNex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8234C"/>
    <w:pPr>
      <w:tabs>
        <w:tab w:val="center" w:pos="4536"/>
        <w:tab w:val="right" w:pos="9072"/>
      </w:tabs>
    </w:pPr>
  </w:style>
  <w:style w:type="paragraph" w:styleId="Fuzeile">
    <w:name w:val="footer"/>
    <w:basedOn w:val="Standard"/>
    <w:rsid w:val="0088234C"/>
    <w:pPr>
      <w:tabs>
        <w:tab w:val="center" w:pos="4536"/>
        <w:tab w:val="right" w:pos="9072"/>
      </w:tabs>
    </w:pPr>
  </w:style>
  <w:style w:type="character" w:styleId="Seitenzahl">
    <w:name w:val="page number"/>
    <w:basedOn w:val="Absatz-Standardschriftart"/>
    <w:rsid w:val="00A5572A"/>
  </w:style>
  <w:style w:type="paragraph" w:styleId="Sprechblasentext">
    <w:name w:val="Balloon Text"/>
    <w:basedOn w:val="Standard"/>
    <w:semiHidden/>
    <w:rsid w:val="00426133"/>
    <w:rPr>
      <w:rFonts w:ascii="Tahoma" w:hAnsi="Tahoma" w:cs="Tahoma"/>
      <w:sz w:val="16"/>
      <w:szCs w:val="16"/>
    </w:rPr>
  </w:style>
  <w:style w:type="paragraph" w:styleId="Textkrper">
    <w:name w:val="Body Text"/>
    <w:basedOn w:val="Standard"/>
    <w:rsid w:val="000B0651"/>
    <w:pPr>
      <w:jc w:val="both"/>
    </w:pPr>
  </w:style>
  <w:style w:type="paragraph" w:styleId="Textkrper2">
    <w:name w:val="Body Text 2"/>
    <w:basedOn w:val="Standard"/>
    <w:rsid w:val="000B0651"/>
  </w:style>
  <w:style w:type="table" w:styleId="Tabellenraster">
    <w:name w:val="Table Grid"/>
    <w:basedOn w:val="NormaleTabelle"/>
    <w:rsid w:val="00BC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rsid w:val="00B31846"/>
    <w:pPr>
      <w:spacing w:after="480"/>
    </w:pPr>
    <w:rPr>
      <w:color w:val="000000"/>
      <w:szCs w:val="24"/>
    </w:rPr>
  </w:style>
  <w:style w:type="character" w:styleId="Hyperlink">
    <w:name w:val="Hyperlink"/>
    <w:basedOn w:val="Absatz-Standardschriftart"/>
    <w:rsid w:val="00AE2072"/>
    <w:rPr>
      <w:color w:val="0000FF"/>
      <w:u w:val="single"/>
    </w:rPr>
  </w:style>
  <w:style w:type="paragraph" w:styleId="NurText">
    <w:name w:val="Plain Text"/>
    <w:basedOn w:val="Standard"/>
    <w:rsid w:val="00AA6439"/>
    <w:rPr>
      <w:rFonts w:ascii="Courier New" w:eastAsia="SimSun" w:hAnsi="Courier New" w:cs="Courier New"/>
      <w:sz w:val="20"/>
      <w:lang w:eastAsia="zh-CN"/>
    </w:rPr>
  </w:style>
  <w:style w:type="paragraph" w:styleId="Titel">
    <w:name w:val="Title"/>
    <w:basedOn w:val="Standard"/>
    <w:qFormat/>
    <w:rsid w:val="005A1023"/>
    <w:pPr>
      <w:jc w:val="center"/>
    </w:pPr>
    <w:rPr>
      <w:sz w:val="36"/>
      <w:szCs w:val="24"/>
    </w:rPr>
  </w:style>
  <w:style w:type="paragraph" w:customStyle="1" w:styleId="text2">
    <w:name w:val="text2"/>
    <w:basedOn w:val="Standard"/>
    <w:rsid w:val="00002F7D"/>
    <w:pPr>
      <w:spacing w:before="100" w:beforeAutospacing="1" w:after="100" w:afterAutospacing="1"/>
    </w:pPr>
    <w:rPr>
      <w:rFonts w:ascii="Verdana" w:eastAsia="SimSun" w:hAnsi="Verdana"/>
      <w:color w:val="000000"/>
      <w:szCs w:val="24"/>
      <w:lang w:eastAsia="zh-CN"/>
    </w:rPr>
  </w:style>
  <w:style w:type="paragraph" w:customStyle="1" w:styleId="Default">
    <w:name w:val="Default"/>
    <w:rsid w:val="003E34AE"/>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F71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5AC6E234.dotm</Template>
  <TotalTime>0</TotalTime>
  <Pages>2</Pages>
  <Words>420</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Unterrichtsplanung:</vt:lpstr>
    </vt:vector>
  </TitlesOfParts>
  <Company/>
  <LinksUpToDate>false</LinksUpToDate>
  <CharactersWithSpaces>2900</CharactersWithSpaces>
  <SharedDoc>false</SharedDoc>
  <HLinks>
    <vt:vector size="6" baseType="variant">
      <vt:variant>
        <vt:i4>458819</vt:i4>
      </vt:variant>
      <vt:variant>
        <vt:i4>0</vt:i4>
      </vt:variant>
      <vt:variant>
        <vt:i4>0</vt:i4>
      </vt:variant>
      <vt:variant>
        <vt:i4>5</vt:i4>
      </vt:variant>
      <vt:variant>
        <vt:lpwstr>http://www.atelco.de/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Unterrichtsplanung:</dc:title>
  <dc:creator>r</dc:creator>
  <cp:lastModifiedBy>banfelder_max</cp:lastModifiedBy>
  <cp:revision>3</cp:revision>
  <cp:lastPrinted>2006-08-31T07:18:00Z</cp:lastPrinted>
  <dcterms:created xsi:type="dcterms:W3CDTF">2019-06-03T05:52:00Z</dcterms:created>
  <dcterms:modified xsi:type="dcterms:W3CDTF">2019-06-03T07:29:00Z</dcterms:modified>
</cp:coreProperties>
</file>