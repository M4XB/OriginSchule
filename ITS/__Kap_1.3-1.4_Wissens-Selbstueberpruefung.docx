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46148" w14:textId="209F61A0" w:rsidR="00492EED" w:rsidRPr="004E3737" w:rsidRDefault="004E3737" w:rsidP="00800A6A">
      <w:pPr>
        <w:spacing w:line="276" w:lineRule="auto"/>
        <w:jc w:val="center"/>
        <w:rPr>
          <w:b/>
        </w:rPr>
      </w:pPr>
      <w:r w:rsidRPr="004E3737">
        <w:rPr>
          <w:b/>
        </w:rPr>
        <w:t xml:space="preserve">Themen- und Kompetenzenliste </w:t>
      </w:r>
      <w:r w:rsidR="006827F1" w:rsidRPr="004E3737">
        <w:rPr>
          <w:b/>
        </w:rPr>
        <w:t>zu</w:t>
      </w:r>
      <w:r w:rsidR="00973EBF">
        <w:rPr>
          <w:b/>
        </w:rPr>
        <w:t xml:space="preserve">m Thema: </w:t>
      </w:r>
      <w:r w:rsidR="00A545C7">
        <w:rPr>
          <w:b/>
        </w:rPr>
        <w:t>Einführung in NW-Technik</w:t>
      </w:r>
    </w:p>
    <w:p w14:paraId="76A46149" w14:textId="621BB25E" w:rsidR="004E3737" w:rsidRDefault="004E3737" w:rsidP="00800A6A">
      <w:pPr>
        <w:spacing w:after="120" w:line="276" w:lineRule="auto"/>
        <w:jc w:val="center"/>
      </w:pPr>
      <w:proofErr w:type="gramStart"/>
      <w:r w:rsidRPr="004E3737">
        <w:rPr>
          <w:b/>
        </w:rPr>
        <w:t>Selbstüberprüfungsliste</w:t>
      </w:r>
      <w:r w:rsidR="00811009">
        <w:rPr>
          <w:b/>
        </w:rPr>
        <w:t xml:space="preserve">  Kap.</w:t>
      </w:r>
      <w:proofErr w:type="gramEnd"/>
      <w:r w:rsidR="00811009">
        <w:rPr>
          <w:b/>
        </w:rPr>
        <w:t xml:space="preserve"> </w:t>
      </w:r>
      <w:r w:rsidR="00E25F32">
        <w:rPr>
          <w:b/>
        </w:rPr>
        <w:t>1</w:t>
      </w:r>
      <w:r w:rsidR="00850511">
        <w:rPr>
          <w:b/>
        </w:rPr>
        <w:t>.</w:t>
      </w:r>
      <w:r w:rsidR="00D2034E">
        <w:rPr>
          <w:b/>
        </w:rPr>
        <w:t>3</w:t>
      </w:r>
    </w:p>
    <w:p w14:paraId="76A4614A" w14:textId="12B94708" w:rsidR="00EE1814" w:rsidRDefault="004E3737" w:rsidP="004E3737">
      <w:pPr>
        <w:spacing w:line="276" w:lineRule="auto"/>
      </w:pPr>
      <w:r w:rsidRPr="004E3737">
        <w:t xml:space="preserve">Die nachfolgende Tabelle listet die wichtigsten Inhalte und </w:t>
      </w:r>
      <w:r>
        <w:t>Fertigkeiten</w:t>
      </w:r>
      <w:r w:rsidRPr="004E3737">
        <w:t xml:space="preserve">, die Sie </w:t>
      </w:r>
      <w:r>
        <w:t xml:space="preserve">im Zusammenhang mit </w:t>
      </w:r>
      <w:r w:rsidR="00973EBF">
        <w:t xml:space="preserve">der Transportschicht (Kap. </w:t>
      </w:r>
      <w:r w:rsidR="00A545C7">
        <w:t>1</w:t>
      </w:r>
      <w:r w:rsidR="00973EBF">
        <w:t>)</w:t>
      </w:r>
      <w:r>
        <w:t xml:space="preserve"> bearbeitet haben (sollten).</w:t>
      </w:r>
      <w:r>
        <w:br/>
      </w:r>
      <w:r w:rsidR="004C414D">
        <w:t>E</w:t>
      </w:r>
      <w:r>
        <w:t xml:space="preserve">hrliches Ausfüllen der Tabelle </w:t>
      </w:r>
      <w:r w:rsidR="004C414D">
        <w:t>hilft Ihn</w:t>
      </w:r>
      <w:r>
        <w:t>en</w:t>
      </w:r>
      <w:r w:rsidR="004C414D">
        <w:t xml:space="preserve">, </w:t>
      </w:r>
      <w:r>
        <w:t>Ihre Schwächen</w:t>
      </w:r>
      <w:r w:rsidR="004C414D">
        <w:t>/</w:t>
      </w:r>
      <w:r>
        <w:t xml:space="preserve">Stärken selbst </w:t>
      </w:r>
      <w:r w:rsidR="004C414D">
        <w:t>zu erkenn</w:t>
      </w:r>
      <w:r>
        <w:t>en</w:t>
      </w:r>
      <w:r w:rsidR="00C676FF">
        <w:t>.</w:t>
      </w:r>
    </w:p>
    <w:p w14:paraId="76A4614B" w14:textId="65CC296E" w:rsidR="006827F1" w:rsidRDefault="00C676FF" w:rsidP="004C414D">
      <w:pPr>
        <w:spacing w:line="276" w:lineRule="auto"/>
      </w:pPr>
      <w:r>
        <w:t>Hinweis: zu jeder Frage/jedem Thema ist die Arbeitsunterlage „verlinkt“, die sich damit beschäftigt hat und die, im Zweifel zu konsultieren ist.</w:t>
      </w:r>
    </w:p>
    <w:p w14:paraId="4C41738B" w14:textId="5BAEB8C4" w:rsidR="00726C97" w:rsidRPr="0081379B" w:rsidRDefault="00726C97" w:rsidP="00E647A3">
      <w:pPr>
        <w:spacing w:line="276" w:lineRule="auto"/>
      </w:pPr>
    </w:p>
    <w:p w14:paraId="76A4614C" w14:textId="77777777" w:rsidR="006827F1" w:rsidRPr="0081379B" w:rsidRDefault="006827F1" w:rsidP="00BA289F">
      <w:pPr>
        <w:rPr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4E3737" w14:paraId="76A46151" w14:textId="77777777" w:rsidTr="007473AB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76A4614D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76A4614E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76A4614F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76A46150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Gar nicht</w:t>
            </w:r>
          </w:p>
        </w:tc>
      </w:tr>
      <w:tr w:rsidR="004E3737" w14:paraId="76A46156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2" w14:textId="3AFFDB5A" w:rsidR="004E3737" w:rsidRPr="00C676FF" w:rsidRDefault="009A391B" w:rsidP="002C4A38">
            <w:pPr>
              <w:rPr>
                <w:sz w:val="16"/>
              </w:rPr>
            </w:pPr>
            <w:r>
              <w:rPr>
                <w:sz w:val="20"/>
              </w:rPr>
              <w:t>Ich k</w:t>
            </w:r>
            <w:r w:rsidR="00A34C3A">
              <w:rPr>
                <w:sz w:val="20"/>
              </w:rPr>
              <w:t>a</w:t>
            </w:r>
            <w:r>
              <w:rPr>
                <w:sz w:val="20"/>
              </w:rPr>
              <w:t xml:space="preserve">nn </w:t>
            </w:r>
            <w:r w:rsidR="00206140">
              <w:rPr>
                <w:sz w:val="20"/>
              </w:rPr>
              <w:t>den Begriff „konvergierendes Netzwerk“ und seine Hintergründe erläutern</w:t>
            </w:r>
            <w:r w:rsidR="00973EBF">
              <w:rPr>
                <w:sz w:val="20"/>
              </w:rPr>
              <w:t>.</w:t>
            </w:r>
            <w:r w:rsidR="00A34C3A">
              <w:rPr>
                <w:sz w:val="20"/>
              </w:rPr>
              <w:t xml:space="preserve"> </w:t>
            </w:r>
            <w:r w:rsidR="00E8212B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206140">
              <w:rPr>
                <w:sz w:val="16"/>
              </w:rPr>
              <w:t>3</w:t>
            </w:r>
            <w:r w:rsidR="00A06CEA">
              <w:rPr>
                <w:sz w:val="16"/>
              </w:rPr>
              <w:t>.</w:t>
            </w:r>
            <w:r w:rsidR="00206140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206140">
              <w:rPr>
                <w:sz w:val="16"/>
              </w:rPr>
              <w:t>1</w:t>
            </w:r>
            <w:r w:rsidR="00A27656">
              <w:rPr>
                <w:sz w:val="16"/>
              </w:rPr>
              <w:t>, 1.3.1.2</w:t>
            </w:r>
          </w:p>
        </w:tc>
        <w:tc>
          <w:tcPr>
            <w:tcW w:w="850" w:type="dxa"/>
            <w:vAlign w:val="center"/>
          </w:tcPr>
          <w:p w14:paraId="76A46153" w14:textId="3DAF81C7" w:rsidR="004E3737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76A46154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5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38068F" w14:paraId="0D3D300A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59C62184" w14:textId="6C27C73F" w:rsidR="0038068F" w:rsidRDefault="0038068F" w:rsidP="0038068F">
            <w:pPr>
              <w:rPr>
                <w:sz w:val="20"/>
              </w:rPr>
            </w:pPr>
            <w:r>
              <w:rPr>
                <w:sz w:val="20"/>
              </w:rPr>
              <w:t>Ich kann den Begriff „</w:t>
            </w:r>
            <w:r w:rsidR="003B5EA6">
              <w:rPr>
                <w:sz w:val="20"/>
              </w:rPr>
              <w:t>Leitungsvermittlung“</w:t>
            </w:r>
            <w:r>
              <w:rPr>
                <w:sz w:val="20"/>
              </w:rPr>
              <w:t xml:space="preserve"> erläutern. </w:t>
            </w:r>
            <w:r>
              <w:rPr>
                <w:sz w:val="16"/>
              </w:rPr>
              <w:t>1.</w:t>
            </w:r>
            <w:r w:rsidR="003B5EA6">
              <w:rPr>
                <w:sz w:val="16"/>
              </w:rPr>
              <w:t>3</w:t>
            </w:r>
            <w:r>
              <w:rPr>
                <w:sz w:val="16"/>
              </w:rPr>
              <w:t>.2.</w:t>
            </w:r>
            <w:r w:rsidR="00286311">
              <w:rPr>
                <w:sz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2100AB88" w14:textId="5D326E2F" w:rsidR="0038068F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31C14D6F" w14:textId="77777777" w:rsidR="0038068F" w:rsidRPr="004E3737" w:rsidRDefault="0038068F" w:rsidP="0038068F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FC46AAC" w14:textId="77777777" w:rsidR="0038068F" w:rsidRPr="004E3737" w:rsidRDefault="0038068F" w:rsidP="0038068F">
            <w:pPr>
              <w:rPr>
                <w:sz w:val="20"/>
              </w:rPr>
            </w:pPr>
          </w:p>
        </w:tc>
      </w:tr>
      <w:tr w:rsidR="003B5EA6" w14:paraId="450BE4C4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0759D6C1" w14:textId="08C1D481" w:rsidR="003B5EA6" w:rsidRDefault="003B5EA6" w:rsidP="003B5EA6">
            <w:pPr>
              <w:rPr>
                <w:sz w:val="20"/>
              </w:rPr>
            </w:pPr>
            <w:r>
              <w:rPr>
                <w:sz w:val="20"/>
              </w:rPr>
              <w:t xml:space="preserve">Ich kann den Begriff „Paketvermittlung“ erläutern. </w:t>
            </w:r>
            <w:r>
              <w:rPr>
                <w:sz w:val="16"/>
              </w:rPr>
              <w:t>1.3.2.</w:t>
            </w:r>
            <w:r w:rsidR="00286311">
              <w:rPr>
                <w:sz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1C906E4D" w14:textId="3B5EC8EA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6BE43EAF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E45C10D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3B5EA6" w14:paraId="76A4615B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7" w14:textId="5B9AA30B" w:rsidR="003B5EA6" w:rsidRPr="004E3737" w:rsidRDefault="003B5EA6" w:rsidP="003B5EA6">
            <w:pPr>
              <w:rPr>
                <w:sz w:val="20"/>
              </w:rPr>
            </w:pPr>
            <w:r>
              <w:rPr>
                <w:sz w:val="20"/>
              </w:rPr>
              <w:t>Ich kann den Begriff Fehlertoleranz erläutern und</w:t>
            </w:r>
            <w:r w:rsidR="00275140">
              <w:rPr>
                <w:sz w:val="20"/>
              </w:rPr>
              <w:t xml:space="preserve"> Vorschläge zur Umsetzung machen</w:t>
            </w:r>
            <w:r>
              <w:rPr>
                <w:sz w:val="20"/>
              </w:rPr>
              <w:t xml:space="preserve">. </w:t>
            </w:r>
            <w:r>
              <w:rPr>
                <w:sz w:val="16"/>
              </w:rPr>
              <w:t>1.</w:t>
            </w:r>
            <w:r w:rsidR="00275140">
              <w:rPr>
                <w:sz w:val="16"/>
              </w:rPr>
              <w:t>3</w:t>
            </w:r>
            <w:r>
              <w:rPr>
                <w:sz w:val="16"/>
              </w:rPr>
              <w:t>.2.</w:t>
            </w:r>
            <w:r w:rsidR="00286311">
              <w:rPr>
                <w:sz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76A46158" w14:textId="6CDA3EFE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76A46159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A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3B5EA6" w14:paraId="76A46160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C" w14:textId="2A7CA6CC" w:rsidR="003B5EA6" w:rsidRPr="004E3737" w:rsidRDefault="00275140" w:rsidP="003B5EA6">
            <w:pPr>
              <w:rPr>
                <w:sz w:val="20"/>
              </w:rPr>
            </w:pPr>
            <w:r>
              <w:rPr>
                <w:sz w:val="20"/>
              </w:rPr>
              <w:t xml:space="preserve">Ich kann den Begriff „Skalierbarkeit“ erläutern. </w:t>
            </w:r>
            <w:r>
              <w:rPr>
                <w:sz w:val="16"/>
              </w:rPr>
              <w:t>1.3.2.3</w:t>
            </w:r>
          </w:p>
        </w:tc>
        <w:tc>
          <w:tcPr>
            <w:tcW w:w="850" w:type="dxa"/>
            <w:vAlign w:val="center"/>
          </w:tcPr>
          <w:p w14:paraId="76A4615D" w14:textId="0B179612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76A4615E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F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3B5EA6" w14:paraId="29D0E75A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6F9F06F" w14:textId="0F564583" w:rsidR="003B5EA6" w:rsidRDefault="00286311" w:rsidP="003B5EA6">
            <w:pPr>
              <w:rPr>
                <w:sz w:val="20"/>
              </w:rPr>
            </w:pPr>
            <w:r>
              <w:rPr>
                <w:sz w:val="20"/>
              </w:rPr>
              <w:t xml:space="preserve">Ich kann den Begriff „QoS“ erläutern. </w:t>
            </w:r>
            <w:r>
              <w:rPr>
                <w:sz w:val="16"/>
              </w:rPr>
              <w:t>1.3.2.</w:t>
            </w:r>
            <w:r w:rsidR="00C812E2">
              <w:rPr>
                <w:sz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7D89ABDC" w14:textId="23A28FA7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25931973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7441471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8913AD" w14:paraId="2EF1C923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A55538A" w14:textId="78A39126" w:rsidR="008913AD" w:rsidRDefault="008913AD" w:rsidP="003B5EA6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353184">
              <w:rPr>
                <w:sz w:val="20"/>
              </w:rPr>
              <w:t>zwei Arten von Maßnahmen zur</w:t>
            </w:r>
            <w:r w:rsidR="005C0CF3">
              <w:rPr>
                <w:sz w:val="20"/>
              </w:rPr>
              <w:t xml:space="preserve"> „Netzwerksicherheit“</w:t>
            </w:r>
            <w:r w:rsidR="00353184">
              <w:rPr>
                <w:sz w:val="20"/>
              </w:rPr>
              <w:t xml:space="preserve"> unterscheiden.  </w:t>
            </w:r>
            <w:r w:rsidR="00C812E2">
              <w:rPr>
                <w:sz w:val="16"/>
              </w:rPr>
              <w:t>1.3.2.5</w:t>
            </w:r>
          </w:p>
        </w:tc>
        <w:tc>
          <w:tcPr>
            <w:tcW w:w="850" w:type="dxa"/>
            <w:vAlign w:val="center"/>
          </w:tcPr>
          <w:p w14:paraId="26729B45" w14:textId="77777777" w:rsidR="008913AD" w:rsidRPr="004E3737" w:rsidRDefault="008913AD" w:rsidP="003B5EA6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15BB5A25" w14:textId="62C7083A" w:rsidR="008913AD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F7DFA22" w14:textId="77777777" w:rsidR="008913AD" w:rsidRPr="004E3737" w:rsidRDefault="008913AD" w:rsidP="003B5EA6">
            <w:pPr>
              <w:rPr>
                <w:sz w:val="20"/>
              </w:rPr>
            </w:pPr>
          </w:p>
        </w:tc>
      </w:tr>
      <w:tr w:rsidR="003B5EA6" w14:paraId="76A46165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61" w14:textId="5D428990" w:rsidR="003B5EA6" w:rsidRPr="004E3737" w:rsidRDefault="008913AD" w:rsidP="003B5EA6">
            <w:pPr>
              <w:rPr>
                <w:sz w:val="20"/>
              </w:rPr>
            </w:pPr>
            <w:r>
              <w:rPr>
                <w:sz w:val="20"/>
              </w:rPr>
              <w:t xml:space="preserve">Ich kann den Begriff „Vertraulichkeit“ erläutern. </w:t>
            </w:r>
            <w:r>
              <w:rPr>
                <w:sz w:val="16"/>
              </w:rPr>
              <w:t>1.3.2.</w:t>
            </w:r>
            <w:r w:rsidR="00C812E2">
              <w:rPr>
                <w:sz w:val="16"/>
              </w:rPr>
              <w:t>5</w:t>
            </w:r>
          </w:p>
        </w:tc>
        <w:tc>
          <w:tcPr>
            <w:tcW w:w="850" w:type="dxa"/>
            <w:vAlign w:val="center"/>
          </w:tcPr>
          <w:p w14:paraId="76A46162" w14:textId="313F312D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76A46163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4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3B5EA6" w14:paraId="76A4616A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6" w14:textId="4B6A47E1" w:rsidR="003B5EA6" w:rsidRPr="004E3737" w:rsidRDefault="00C812E2" w:rsidP="003B5EA6">
            <w:pPr>
              <w:rPr>
                <w:sz w:val="20"/>
              </w:rPr>
            </w:pPr>
            <w:r>
              <w:rPr>
                <w:sz w:val="20"/>
              </w:rPr>
              <w:t>Ich kann den Begriff „Ver</w:t>
            </w:r>
            <w:r w:rsidR="00893EDE">
              <w:rPr>
                <w:sz w:val="20"/>
              </w:rPr>
              <w:t>fügbar</w:t>
            </w:r>
            <w:r>
              <w:rPr>
                <w:sz w:val="20"/>
              </w:rPr>
              <w:t xml:space="preserve">keit“ erläutern. </w:t>
            </w:r>
            <w:r>
              <w:rPr>
                <w:sz w:val="16"/>
              </w:rPr>
              <w:t>1.3.2.5</w:t>
            </w:r>
          </w:p>
        </w:tc>
        <w:tc>
          <w:tcPr>
            <w:tcW w:w="850" w:type="dxa"/>
            <w:vAlign w:val="center"/>
          </w:tcPr>
          <w:p w14:paraId="76A46167" w14:textId="297B9F80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76A46168" w14:textId="76613B65" w:rsidR="003B5EA6" w:rsidRPr="004E3737" w:rsidRDefault="003B5EA6" w:rsidP="00C00F1A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9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3B5EA6" w14:paraId="76A4616F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B" w14:textId="21A0229E" w:rsidR="003B5EA6" w:rsidRDefault="00C812E2" w:rsidP="003B5EA6">
            <w:pPr>
              <w:rPr>
                <w:sz w:val="20"/>
              </w:rPr>
            </w:pPr>
            <w:r>
              <w:rPr>
                <w:sz w:val="20"/>
              </w:rPr>
              <w:t>Ich kann den Begriff „</w:t>
            </w:r>
            <w:r w:rsidR="00893EDE">
              <w:rPr>
                <w:sz w:val="20"/>
              </w:rPr>
              <w:t>Integrität</w:t>
            </w:r>
            <w:r>
              <w:rPr>
                <w:sz w:val="20"/>
              </w:rPr>
              <w:t xml:space="preserve">“ erläutern. </w:t>
            </w:r>
            <w:r>
              <w:rPr>
                <w:sz w:val="16"/>
              </w:rPr>
              <w:t>1.3.2.5</w:t>
            </w:r>
          </w:p>
        </w:tc>
        <w:tc>
          <w:tcPr>
            <w:tcW w:w="850" w:type="dxa"/>
            <w:vAlign w:val="center"/>
          </w:tcPr>
          <w:p w14:paraId="76A4616C" w14:textId="3CE22933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76A4616D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E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  <w:tr w:rsidR="003B5EA6" w14:paraId="58D8E328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8D51384" w14:textId="7B655913" w:rsidR="003B5EA6" w:rsidRDefault="00DD5DAE" w:rsidP="003B5EA6">
            <w:pPr>
              <w:rPr>
                <w:sz w:val="20"/>
              </w:rPr>
            </w:pPr>
            <w:r>
              <w:rPr>
                <w:sz w:val="20"/>
              </w:rPr>
              <w:t>Ich kann diverse Anforderungen an die Netzwerkarchitektur den</w:t>
            </w:r>
            <w:r w:rsidR="00125BBE">
              <w:rPr>
                <w:sz w:val="20"/>
              </w:rPr>
              <w:t xml:space="preserve"> passenden Grundeigenschaften zuordnen</w:t>
            </w:r>
            <w:r w:rsidR="003B5EA6">
              <w:rPr>
                <w:sz w:val="20"/>
              </w:rPr>
              <w:t xml:space="preserve"> </w:t>
            </w:r>
            <w:r w:rsidR="00125BBE">
              <w:rPr>
                <w:sz w:val="16"/>
              </w:rPr>
              <w:t>1.3.2.6</w:t>
            </w:r>
          </w:p>
        </w:tc>
        <w:tc>
          <w:tcPr>
            <w:tcW w:w="850" w:type="dxa"/>
            <w:vAlign w:val="center"/>
          </w:tcPr>
          <w:p w14:paraId="115A7863" w14:textId="77777777" w:rsidR="003B5EA6" w:rsidRPr="004E3737" w:rsidRDefault="003B5EA6" w:rsidP="003B5EA6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56C921BD" w14:textId="5B3E1574" w:rsidR="003B5EA6" w:rsidRPr="004E3737" w:rsidRDefault="00C00F1A" w:rsidP="00C00F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D203D34" w14:textId="77777777" w:rsidR="003B5EA6" w:rsidRPr="004E3737" w:rsidRDefault="003B5EA6" w:rsidP="003B5EA6">
            <w:pPr>
              <w:rPr>
                <w:sz w:val="20"/>
              </w:rPr>
            </w:pPr>
          </w:p>
        </w:tc>
      </w:tr>
    </w:tbl>
    <w:p w14:paraId="76A461FC" w14:textId="77777777" w:rsidR="00F317D1" w:rsidRDefault="00F317D1" w:rsidP="000D72F3">
      <w:pPr>
        <w:spacing w:line="360" w:lineRule="auto"/>
      </w:pPr>
      <w:bookmarkStart w:id="0" w:name="_GoBack"/>
      <w:bookmarkEnd w:id="0"/>
    </w:p>
    <w:sectPr w:rsidR="00F317D1" w:rsidSect="00040609">
      <w:footerReference w:type="default" r:id="rId10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A00D2" w14:textId="77777777" w:rsidR="00CD5F69" w:rsidRDefault="00CD5F69">
      <w:r>
        <w:separator/>
      </w:r>
    </w:p>
  </w:endnote>
  <w:endnote w:type="continuationSeparator" w:id="0">
    <w:p w14:paraId="4BD2E1C4" w14:textId="77777777" w:rsidR="00CD5F69" w:rsidRDefault="00CD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46201" w14:textId="4A22FF8E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9B2877">
      <w:t>CCNA Routing&amp;Switching</w:t>
    </w:r>
    <w:r w:rsidR="000D72F3">
      <w:t>)</w:t>
    </w:r>
  </w:p>
  <w:p w14:paraId="76A46202" w14:textId="7B07D03A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00F1A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9CDB0" w14:textId="77777777" w:rsidR="00CD5F69" w:rsidRDefault="00CD5F69">
      <w:r>
        <w:separator/>
      </w:r>
    </w:p>
  </w:footnote>
  <w:footnote w:type="continuationSeparator" w:id="0">
    <w:p w14:paraId="5E096D00" w14:textId="77777777" w:rsidR="00CD5F69" w:rsidRDefault="00CD5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F1"/>
    <w:rsid w:val="00030A7B"/>
    <w:rsid w:val="00040609"/>
    <w:rsid w:val="000461EB"/>
    <w:rsid w:val="000517BE"/>
    <w:rsid w:val="00054FDA"/>
    <w:rsid w:val="0007274D"/>
    <w:rsid w:val="00073C5E"/>
    <w:rsid w:val="00082688"/>
    <w:rsid w:val="000A2A72"/>
    <w:rsid w:val="000B2FFA"/>
    <w:rsid w:val="000D72F3"/>
    <w:rsid w:val="001154EC"/>
    <w:rsid w:val="00123E8B"/>
    <w:rsid w:val="00125BBE"/>
    <w:rsid w:val="001274DD"/>
    <w:rsid w:val="001A7597"/>
    <w:rsid w:val="001D52D7"/>
    <w:rsid w:val="001D6309"/>
    <w:rsid w:val="001D7BA1"/>
    <w:rsid w:val="001F0522"/>
    <w:rsid w:val="001F6E4C"/>
    <w:rsid w:val="00206140"/>
    <w:rsid w:val="00217EE3"/>
    <w:rsid w:val="00231158"/>
    <w:rsid w:val="002433B1"/>
    <w:rsid w:val="00274408"/>
    <w:rsid w:val="00275140"/>
    <w:rsid w:val="00276E9B"/>
    <w:rsid w:val="00286311"/>
    <w:rsid w:val="002B6EDB"/>
    <w:rsid w:val="002C4A38"/>
    <w:rsid w:val="002D669C"/>
    <w:rsid w:val="002F36AC"/>
    <w:rsid w:val="00302CF1"/>
    <w:rsid w:val="00315313"/>
    <w:rsid w:val="00353184"/>
    <w:rsid w:val="00355A8B"/>
    <w:rsid w:val="0038068F"/>
    <w:rsid w:val="003867D4"/>
    <w:rsid w:val="003A09D9"/>
    <w:rsid w:val="003A5E4E"/>
    <w:rsid w:val="003B549D"/>
    <w:rsid w:val="003B5EA6"/>
    <w:rsid w:val="003C60AC"/>
    <w:rsid w:val="003E033F"/>
    <w:rsid w:val="004368CE"/>
    <w:rsid w:val="00436FCA"/>
    <w:rsid w:val="0044327C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7BE2"/>
    <w:rsid w:val="00526E55"/>
    <w:rsid w:val="005412E8"/>
    <w:rsid w:val="00552583"/>
    <w:rsid w:val="00590536"/>
    <w:rsid w:val="00596220"/>
    <w:rsid w:val="005C0CF3"/>
    <w:rsid w:val="005D0FD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B17DA"/>
    <w:rsid w:val="006C6E36"/>
    <w:rsid w:val="006E67E9"/>
    <w:rsid w:val="00722687"/>
    <w:rsid w:val="00726C97"/>
    <w:rsid w:val="007473AB"/>
    <w:rsid w:val="00754B95"/>
    <w:rsid w:val="00767899"/>
    <w:rsid w:val="007B134D"/>
    <w:rsid w:val="007B4F12"/>
    <w:rsid w:val="007C3CF3"/>
    <w:rsid w:val="00800A6A"/>
    <w:rsid w:val="00811009"/>
    <w:rsid w:val="0081379B"/>
    <w:rsid w:val="0082132F"/>
    <w:rsid w:val="00826738"/>
    <w:rsid w:val="00850511"/>
    <w:rsid w:val="00851872"/>
    <w:rsid w:val="008574A5"/>
    <w:rsid w:val="00867188"/>
    <w:rsid w:val="008720EF"/>
    <w:rsid w:val="00874273"/>
    <w:rsid w:val="00886E96"/>
    <w:rsid w:val="008913AD"/>
    <w:rsid w:val="00893EDE"/>
    <w:rsid w:val="008C2DA3"/>
    <w:rsid w:val="008D39B0"/>
    <w:rsid w:val="008D78B1"/>
    <w:rsid w:val="0090167A"/>
    <w:rsid w:val="00904D3E"/>
    <w:rsid w:val="00926127"/>
    <w:rsid w:val="00956DF2"/>
    <w:rsid w:val="00964E74"/>
    <w:rsid w:val="00973EBF"/>
    <w:rsid w:val="00982C14"/>
    <w:rsid w:val="00987A80"/>
    <w:rsid w:val="009A391B"/>
    <w:rsid w:val="009A7ADE"/>
    <w:rsid w:val="009B2877"/>
    <w:rsid w:val="009B6847"/>
    <w:rsid w:val="009C0E10"/>
    <w:rsid w:val="009C1B0D"/>
    <w:rsid w:val="009C41BD"/>
    <w:rsid w:val="009D6D4B"/>
    <w:rsid w:val="00A06CEA"/>
    <w:rsid w:val="00A130B8"/>
    <w:rsid w:val="00A27656"/>
    <w:rsid w:val="00A34C3A"/>
    <w:rsid w:val="00A442AA"/>
    <w:rsid w:val="00A545C7"/>
    <w:rsid w:val="00A64432"/>
    <w:rsid w:val="00AA1A5C"/>
    <w:rsid w:val="00AA2B58"/>
    <w:rsid w:val="00AA7C9D"/>
    <w:rsid w:val="00AD4077"/>
    <w:rsid w:val="00AE1EAA"/>
    <w:rsid w:val="00AF0A5F"/>
    <w:rsid w:val="00B028F3"/>
    <w:rsid w:val="00B40044"/>
    <w:rsid w:val="00B429A9"/>
    <w:rsid w:val="00B511A2"/>
    <w:rsid w:val="00B51A4B"/>
    <w:rsid w:val="00B61DDC"/>
    <w:rsid w:val="00B97DBB"/>
    <w:rsid w:val="00BA289F"/>
    <w:rsid w:val="00BC10FE"/>
    <w:rsid w:val="00BD199E"/>
    <w:rsid w:val="00C00F1A"/>
    <w:rsid w:val="00C23087"/>
    <w:rsid w:val="00C405C5"/>
    <w:rsid w:val="00C47AA8"/>
    <w:rsid w:val="00C66631"/>
    <w:rsid w:val="00C676FF"/>
    <w:rsid w:val="00C812E2"/>
    <w:rsid w:val="00C84195"/>
    <w:rsid w:val="00CC5AAB"/>
    <w:rsid w:val="00CD1E76"/>
    <w:rsid w:val="00CD5F69"/>
    <w:rsid w:val="00D02369"/>
    <w:rsid w:val="00D2034E"/>
    <w:rsid w:val="00D22ACB"/>
    <w:rsid w:val="00D268DF"/>
    <w:rsid w:val="00D27EB8"/>
    <w:rsid w:val="00D36424"/>
    <w:rsid w:val="00D404B9"/>
    <w:rsid w:val="00D61C3B"/>
    <w:rsid w:val="00D84C9A"/>
    <w:rsid w:val="00D93F29"/>
    <w:rsid w:val="00D948E2"/>
    <w:rsid w:val="00D95D44"/>
    <w:rsid w:val="00DD5DAE"/>
    <w:rsid w:val="00DE5AE0"/>
    <w:rsid w:val="00E25F32"/>
    <w:rsid w:val="00E3377E"/>
    <w:rsid w:val="00E35A24"/>
    <w:rsid w:val="00E43D07"/>
    <w:rsid w:val="00E647A3"/>
    <w:rsid w:val="00E66A43"/>
    <w:rsid w:val="00E8212B"/>
    <w:rsid w:val="00EA6CFB"/>
    <w:rsid w:val="00EB013A"/>
    <w:rsid w:val="00EC215E"/>
    <w:rsid w:val="00ED3845"/>
    <w:rsid w:val="00EE1814"/>
    <w:rsid w:val="00EF2E17"/>
    <w:rsid w:val="00F0752B"/>
    <w:rsid w:val="00F1046B"/>
    <w:rsid w:val="00F317D1"/>
    <w:rsid w:val="00F55507"/>
    <w:rsid w:val="00F60217"/>
    <w:rsid w:val="00FA1F5A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0" ma:contentTypeDescription="Ein neues Dokument erstellen." ma:contentTypeScope="" ma:versionID="b554967b100f53b9cc7e9a4ac687f629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44caffd8e3392566e65f71d4ad55e50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5455E-06C9-4BCD-9949-9FDC084AD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737152.dotm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banfelder_max</cp:lastModifiedBy>
  <cp:revision>19</cp:revision>
  <cp:lastPrinted>2007-10-11T08:10:00Z</cp:lastPrinted>
  <dcterms:created xsi:type="dcterms:W3CDTF">2019-08-23T09:56:00Z</dcterms:created>
  <dcterms:modified xsi:type="dcterms:W3CDTF">2019-09-04T11:08:00Z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