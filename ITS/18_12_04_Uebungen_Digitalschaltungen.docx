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E3D48" w14:textId="5F91DBFA" w:rsidR="00852813" w:rsidRPr="009B33CC" w:rsidRDefault="00150388" w:rsidP="009B33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Vertiefende Übungen zu digitalen Schaltungen</w:t>
      </w:r>
    </w:p>
    <w:p w14:paraId="58CE3D49" w14:textId="760B06F7" w:rsidR="002C0EF9" w:rsidRDefault="002C0EF9" w:rsidP="00852813">
      <w:pPr>
        <w:rPr>
          <w:bCs/>
        </w:rPr>
      </w:pPr>
    </w:p>
    <w:p w14:paraId="58CE3D4F" w14:textId="01E966C0" w:rsidR="00A43F8A" w:rsidRDefault="00150388" w:rsidP="00856FE3">
      <w:pPr>
        <w:numPr>
          <w:ilvl w:val="0"/>
          <w:numId w:val="7"/>
        </w:numPr>
        <w:spacing w:before="120" w:line="360" w:lineRule="exact"/>
        <w:ind w:left="284" w:hanging="284"/>
        <w:rPr>
          <w:bCs/>
        </w:rPr>
      </w:pPr>
      <w:r>
        <w:rPr>
          <w:bCs/>
        </w:rPr>
        <w:t xml:space="preserve">Ermitteln Sie durch Ausprobieren </w:t>
      </w:r>
      <w:r w:rsidR="00BC45E9">
        <w:rPr>
          <w:bCs/>
        </w:rPr>
        <w:t xml:space="preserve">im Programm LogiSim </w:t>
      </w:r>
      <w:r>
        <w:rPr>
          <w:bCs/>
        </w:rPr>
        <w:t>die Wahrheitstabelle der nachfolgenden Gatter</w:t>
      </w:r>
      <w:r w:rsidR="00BC45E9">
        <w:rPr>
          <w:bCs/>
        </w:rPr>
        <w:t>, füllen Sie die angegebenen Tabellen aus</w:t>
      </w:r>
      <w:r>
        <w:rPr>
          <w:bCs/>
        </w:rPr>
        <w:t xml:space="preserve"> und beschreiben Sie deren Verhalten mündlich:</w:t>
      </w:r>
    </w:p>
    <w:p w14:paraId="72178799" w14:textId="2266536D" w:rsidR="00BC45E9" w:rsidRDefault="00BC45E9" w:rsidP="00BC45E9">
      <w:pPr>
        <w:spacing w:before="120" w:line="360" w:lineRule="exact"/>
        <w:ind w:left="284"/>
        <w:rPr>
          <w:bCs/>
        </w:rPr>
      </w:pPr>
      <w:r>
        <w:rPr>
          <w:bCs/>
        </w:rPr>
        <w:t>Hinweis: Die LogiSim-Datei zu den dargestellten Elementen finden Sie bei Moodle.</w:t>
      </w:r>
    </w:p>
    <w:p w14:paraId="2F075C12" w14:textId="35E028A9" w:rsidR="00893255" w:rsidRDefault="00963BA4" w:rsidP="00BC45E9">
      <w:pPr>
        <w:spacing w:before="120" w:line="360" w:lineRule="exact"/>
        <w:rPr>
          <w:bCs/>
        </w:rPr>
      </w:pPr>
      <w:r w:rsidRPr="00963BA4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043D8" wp14:editId="6560E39D">
                <wp:simplePos x="0" y="0"/>
                <wp:positionH relativeFrom="column">
                  <wp:posOffset>3737610</wp:posOffset>
                </wp:positionH>
                <wp:positionV relativeFrom="paragraph">
                  <wp:posOffset>90170</wp:posOffset>
                </wp:positionV>
                <wp:extent cx="1133475" cy="1152525"/>
                <wp:effectExtent l="0" t="0" r="9525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483"/>
                              <w:gridCol w:w="490"/>
                            </w:tblGrid>
                            <w:tr w:rsidR="00963BA4" w14:paraId="3DE059CC" w14:textId="77777777" w:rsidTr="00963BA4">
                              <w:trPr>
                                <w:trHeight w:val="30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536436A5" w14:textId="77777777" w:rsidR="00963BA4" w:rsidRDefault="00963BA4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46913155" w14:textId="77777777" w:rsidR="00963BA4" w:rsidRDefault="00963BA4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4B1E581B" w14:textId="63BA077F" w:rsidR="00963BA4" w:rsidRDefault="0082067B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Q</w:t>
                                  </w:r>
                                </w:p>
                              </w:tc>
                            </w:tr>
                            <w:tr w:rsidR="00963BA4" w14:paraId="0463BABE" w14:textId="77777777" w:rsidTr="00963BA4">
                              <w:trPr>
                                <w:trHeight w:val="30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62E1C3B8" w14:textId="6810FA64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0A1E572B" w14:textId="3D3DE9B8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4902C09F" w14:textId="2002CEC7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63BA4" w14:paraId="4D1CECDF" w14:textId="77777777" w:rsidTr="00963BA4">
                              <w:trPr>
                                <w:trHeight w:val="30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00FFB583" w14:textId="0650A0DF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6CE315B0" w14:textId="303598D0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5EC3FC7E" w14:textId="62A36D39" w:rsidR="00963BA4" w:rsidRDefault="00281896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63BA4" w14:paraId="4A22D838" w14:textId="77777777" w:rsidTr="00963BA4">
                              <w:trPr>
                                <w:trHeight w:val="310"/>
                              </w:trPr>
                              <w:tc>
                                <w:tcPr>
                                  <w:tcW w:w="489" w:type="dxa"/>
                                </w:tcPr>
                                <w:p w14:paraId="69B811C8" w14:textId="46A60877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558F1FA3" w14:textId="03FEEADD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6EBDA553" w14:textId="24997973" w:rsidR="00963BA4" w:rsidRDefault="00281896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63BA4" w14:paraId="03CE0FC0" w14:textId="77777777" w:rsidTr="00963BA4">
                              <w:trPr>
                                <w:trHeight w:val="294"/>
                              </w:trPr>
                              <w:tc>
                                <w:tcPr>
                                  <w:tcW w:w="489" w:type="dxa"/>
                                </w:tcPr>
                                <w:p w14:paraId="35CDA77F" w14:textId="0AA0ED25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2D9F9418" w14:textId="26D659CF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5E013834" w14:textId="018147DA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3CF84D5" w14:textId="1CEFFCA5" w:rsidR="00963BA4" w:rsidRDefault="00963B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043D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4.3pt;margin-top:7.1pt;width:89.25pt;height:90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483"/>
                        <w:gridCol w:w="490"/>
                      </w:tblGrid>
                      <w:tr w:rsidR="00963BA4" w14:paraId="3DE059CC" w14:textId="77777777" w:rsidTr="00963BA4">
                        <w:trPr>
                          <w:trHeight w:val="302"/>
                        </w:trPr>
                        <w:tc>
                          <w:tcPr>
                            <w:tcW w:w="489" w:type="dxa"/>
                          </w:tcPr>
                          <w:p w14:paraId="536436A5" w14:textId="77777777" w:rsidR="00963BA4" w:rsidRDefault="00963BA4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46913155" w14:textId="77777777" w:rsidR="00963BA4" w:rsidRDefault="00963BA4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4B1E581B" w14:textId="63BA077F" w:rsidR="00963BA4" w:rsidRDefault="0082067B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Q</w:t>
                            </w:r>
                          </w:p>
                        </w:tc>
                      </w:tr>
                      <w:tr w:rsidR="00963BA4" w14:paraId="0463BABE" w14:textId="77777777" w:rsidTr="00963BA4">
                        <w:trPr>
                          <w:trHeight w:val="302"/>
                        </w:trPr>
                        <w:tc>
                          <w:tcPr>
                            <w:tcW w:w="489" w:type="dxa"/>
                          </w:tcPr>
                          <w:p w14:paraId="62E1C3B8" w14:textId="6810FA64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0A1E572B" w14:textId="3D3DE9B8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4902C09F" w14:textId="2002CEC7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963BA4" w14:paraId="4D1CECDF" w14:textId="77777777" w:rsidTr="00963BA4">
                        <w:trPr>
                          <w:trHeight w:val="302"/>
                        </w:trPr>
                        <w:tc>
                          <w:tcPr>
                            <w:tcW w:w="489" w:type="dxa"/>
                          </w:tcPr>
                          <w:p w14:paraId="00FFB583" w14:textId="0650A0DF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6CE315B0" w14:textId="303598D0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5EC3FC7E" w14:textId="62A36D39" w:rsidR="00963BA4" w:rsidRDefault="00281896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963BA4" w14:paraId="4A22D838" w14:textId="77777777" w:rsidTr="00963BA4">
                        <w:trPr>
                          <w:trHeight w:val="310"/>
                        </w:trPr>
                        <w:tc>
                          <w:tcPr>
                            <w:tcW w:w="489" w:type="dxa"/>
                          </w:tcPr>
                          <w:p w14:paraId="69B811C8" w14:textId="46A60877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558F1FA3" w14:textId="03FEEADD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6EBDA553" w14:textId="24997973" w:rsidR="00963BA4" w:rsidRDefault="00281896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963BA4" w14:paraId="03CE0FC0" w14:textId="77777777" w:rsidTr="00963BA4">
                        <w:trPr>
                          <w:trHeight w:val="294"/>
                        </w:trPr>
                        <w:tc>
                          <w:tcPr>
                            <w:tcW w:w="489" w:type="dxa"/>
                          </w:tcPr>
                          <w:p w14:paraId="35CDA77F" w14:textId="0AA0ED25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2D9F9418" w14:textId="26D659CF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5E013834" w14:textId="018147DA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63CF84D5" w14:textId="1CEFFCA5" w:rsidR="00963BA4" w:rsidRDefault="00963BA4"/>
                  </w:txbxContent>
                </v:textbox>
                <w10:wrap type="square"/>
              </v:shape>
            </w:pict>
          </mc:Fallback>
        </mc:AlternateContent>
      </w:r>
      <w:r w:rsidR="00BC45E9">
        <w:rPr>
          <w:noProof/>
        </w:rPr>
        <w:drawing>
          <wp:anchor distT="0" distB="0" distL="114300" distR="114300" simplePos="0" relativeHeight="251661824" behindDoc="0" locked="0" layoutInCell="1" allowOverlap="1" wp14:anchorId="5774AAC4" wp14:editId="1748EE6F">
            <wp:simplePos x="0" y="0"/>
            <wp:positionH relativeFrom="column">
              <wp:posOffset>365760</wp:posOffset>
            </wp:positionH>
            <wp:positionV relativeFrom="paragraph">
              <wp:posOffset>86995</wp:posOffset>
            </wp:positionV>
            <wp:extent cx="3315600" cy="57240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57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B83C2" w14:textId="01A9E441" w:rsidR="00893255" w:rsidRDefault="00893255" w:rsidP="00B747D3">
      <w:pPr>
        <w:spacing w:before="120" w:line="360" w:lineRule="exact"/>
        <w:ind w:left="1156"/>
        <w:rPr>
          <w:bCs/>
        </w:rPr>
      </w:pPr>
    </w:p>
    <w:p w14:paraId="76B89E55" w14:textId="0E82400F" w:rsidR="00B747D3" w:rsidRDefault="00B747D3" w:rsidP="00B747D3">
      <w:pPr>
        <w:spacing w:before="120" w:line="360" w:lineRule="exact"/>
        <w:ind w:left="1156"/>
        <w:rPr>
          <w:bCs/>
        </w:rPr>
      </w:pPr>
    </w:p>
    <w:p w14:paraId="2C744A35" w14:textId="2B15D48E" w:rsidR="00B747D3" w:rsidRDefault="00B747D3" w:rsidP="00B747D3">
      <w:pPr>
        <w:spacing w:before="120" w:line="360" w:lineRule="exact"/>
        <w:ind w:left="1156"/>
        <w:rPr>
          <w:bCs/>
        </w:rPr>
      </w:pPr>
    </w:p>
    <w:p w14:paraId="4B9F098D" w14:textId="568364D1" w:rsidR="00B747D3" w:rsidRDefault="00963BA4" w:rsidP="00B747D3">
      <w:pPr>
        <w:spacing w:before="120" w:line="360" w:lineRule="exact"/>
        <w:ind w:left="1156"/>
        <w:rPr>
          <w:bCs/>
        </w:rPr>
      </w:pPr>
      <w:r w:rsidRPr="00963BA4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ED5DB20" wp14:editId="58FBFC37">
                <wp:simplePos x="0" y="0"/>
                <wp:positionH relativeFrom="column">
                  <wp:posOffset>3747770</wp:posOffset>
                </wp:positionH>
                <wp:positionV relativeFrom="paragraph">
                  <wp:posOffset>92710</wp:posOffset>
                </wp:positionV>
                <wp:extent cx="1133475" cy="1152525"/>
                <wp:effectExtent l="0" t="0" r="9525" b="952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483"/>
                              <w:gridCol w:w="490"/>
                            </w:tblGrid>
                            <w:tr w:rsidR="00963BA4" w14:paraId="4D96E9BB" w14:textId="77777777" w:rsidTr="00963BA4">
                              <w:trPr>
                                <w:trHeight w:val="30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6305D77A" w14:textId="77777777" w:rsidR="00963BA4" w:rsidRDefault="00963BA4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72285C54" w14:textId="77777777" w:rsidR="00963BA4" w:rsidRDefault="00963BA4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116AE9C5" w14:textId="38533676" w:rsidR="00963BA4" w:rsidRDefault="0082067B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Q</w:t>
                                  </w:r>
                                </w:p>
                              </w:tc>
                            </w:tr>
                            <w:tr w:rsidR="00963BA4" w14:paraId="04B9403F" w14:textId="77777777" w:rsidTr="00963BA4">
                              <w:trPr>
                                <w:trHeight w:val="30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3191897F" w14:textId="105704A9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37548974" w14:textId="33EBE5B9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412A0972" w14:textId="441F6146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63BA4" w14:paraId="64B4B9CD" w14:textId="77777777" w:rsidTr="00963BA4">
                              <w:trPr>
                                <w:trHeight w:val="30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51E25E98" w14:textId="6642B97C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7453BF6A" w14:textId="424B662B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4BE32950" w14:textId="59F47F0B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63BA4" w14:paraId="6E4418F4" w14:textId="77777777" w:rsidTr="00963BA4">
                              <w:trPr>
                                <w:trHeight w:val="310"/>
                              </w:trPr>
                              <w:tc>
                                <w:tcPr>
                                  <w:tcW w:w="489" w:type="dxa"/>
                                </w:tcPr>
                                <w:p w14:paraId="0448E237" w14:textId="1CF59509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7B1B0B4E" w14:textId="76343894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578D996F" w14:textId="10C88F08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963BA4" w14:paraId="40F28A25" w14:textId="77777777" w:rsidTr="00963BA4">
                              <w:trPr>
                                <w:trHeight w:val="294"/>
                              </w:trPr>
                              <w:tc>
                                <w:tcPr>
                                  <w:tcW w:w="489" w:type="dxa"/>
                                </w:tcPr>
                                <w:p w14:paraId="457E3C7B" w14:textId="21F43A48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16E30DA2" w14:textId="3B7D7859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1F8EB640" w14:textId="4AF5A508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3AA7F90" w14:textId="77777777" w:rsidR="00963BA4" w:rsidRDefault="00963BA4" w:rsidP="00963B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5DB20" id="_x0000_s1027" type="#_x0000_t202" style="position:absolute;left:0;text-align:left;margin-left:295.1pt;margin-top:7.3pt;width:89.25pt;height:9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483"/>
                        <w:gridCol w:w="490"/>
                      </w:tblGrid>
                      <w:tr w:rsidR="00963BA4" w14:paraId="4D96E9BB" w14:textId="77777777" w:rsidTr="00963BA4">
                        <w:trPr>
                          <w:trHeight w:val="302"/>
                        </w:trPr>
                        <w:tc>
                          <w:tcPr>
                            <w:tcW w:w="489" w:type="dxa"/>
                          </w:tcPr>
                          <w:p w14:paraId="6305D77A" w14:textId="77777777" w:rsidR="00963BA4" w:rsidRDefault="00963BA4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72285C54" w14:textId="77777777" w:rsidR="00963BA4" w:rsidRDefault="00963BA4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116AE9C5" w14:textId="38533676" w:rsidR="00963BA4" w:rsidRDefault="0082067B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Q</w:t>
                            </w:r>
                          </w:p>
                        </w:tc>
                      </w:tr>
                      <w:tr w:rsidR="00963BA4" w14:paraId="04B9403F" w14:textId="77777777" w:rsidTr="00963BA4">
                        <w:trPr>
                          <w:trHeight w:val="302"/>
                        </w:trPr>
                        <w:tc>
                          <w:tcPr>
                            <w:tcW w:w="489" w:type="dxa"/>
                          </w:tcPr>
                          <w:p w14:paraId="3191897F" w14:textId="105704A9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37548974" w14:textId="33EBE5B9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412A0972" w14:textId="441F6146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963BA4" w14:paraId="64B4B9CD" w14:textId="77777777" w:rsidTr="00963BA4">
                        <w:trPr>
                          <w:trHeight w:val="302"/>
                        </w:trPr>
                        <w:tc>
                          <w:tcPr>
                            <w:tcW w:w="489" w:type="dxa"/>
                          </w:tcPr>
                          <w:p w14:paraId="51E25E98" w14:textId="6642B97C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7453BF6A" w14:textId="424B662B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4BE32950" w14:textId="59F47F0B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</w:tr>
                      <w:tr w:rsidR="00963BA4" w14:paraId="6E4418F4" w14:textId="77777777" w:rsidTr="00963BA4">
                        <w:trPr>
                          <w:trHeight w:val="310"/>
                        </w:trPr>
                        <w:tc>
                          <w:tcPr>
                            <w:tcW w:w="489" w:type="dxa"/>
                          </w:tcPr>
                          <w:p w14:paraId="0448E237" w14:textId="1CF59509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7B1B0B4E" w14:textId="76343894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578D996F" w14:textId="10C88F08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</w:tr>
                      <w:tr w:rsidR="00963BA4" w14:paraId="40F28A25" w14:textId="77777777" w:rsidTr="00963BA4">
                        <w:trPr>
                          <w:trHeight w:val="294"/>
                        </w:trPr>
                        <w:tc>
                          <w:tcPr>
                            <w:tcW w:w="489" w:type="dxa"/>
                          </w:tcPr>
                          <w:p w14:paraId="457E3C7B" w14:textId="21F43A48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16E30DA2" w14:textId="3B7D7859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1F8EB640" w14:textId="4AF5A508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3AA7F90" w14:textId="77777777" w:rsidR="00963BA4" w:rsidRDefault="00963BA4" w:rsidP="00963BA4"/>
                  </w:txbxContent>
                </v:textbox>
                <w10:wrap type="square"/>
              </v:shape>
            </w:pict>
          </mc:Fallback>
        </mc:AlternateContent>
      </w:r>
    </w:p>
    <w:p w14:paraId="5EE58BB4" w14:textId="72576125" w:rsidR="00B747D3" w:rsidRDefault="00B747D3" w:rsidP="00B747D3">
      <w:pPr>
        <w:spacing w:before="120" w:line="360" w:lineRule="exact"/>
        <w:ind w:left="1156"/>
        <w:rPr>
          <w:bCs/>
        </w:rPr>
      </w:pPr>
    </w:p>
    <w:p w14:paraId="62235911" w14:textId="1E288228" w:rsidR="00B747D3" w:rsidRDefault="00270B32" w:rsidP="00B747D3">
      <w:pPr>
        <w:spacing w:before="120" w:line="360" w:lineRule="exact"/>
        <w:ind w:left="1156"/>
        <w:rPr>
          <w:bCs/>
        </w:rPr>
      </w:pPr>
      <w:r w:rsidRPr="00963BA4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67C8980A" wp14:editId="2A8CC018">
                <wp:simplePos x="0" y="0"/>
                <wp:positionH relativeFrom="margin">
                  <wp:posOffset>4985385</wp:posOffset>
                </wp:positionH>
                <wp:positionV relativeFrom="paragraph">
                  <wp:posOffset>394970</wp:posOffset>
                </wp:positionV>
                <wp:extent cx="1190625" cy="1885950"/>
                <wp:effectExtent l="0" t="0" r="9525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0"/>
                              <w:gridCol w:w="377"/>
                              <w:gridCol w:w="377"/>
                              <w:gridCol w:w="390"/>
                            </w:tblGrid>
                            <w:tr w:rsidR="00270B32" w:rsidRPr="004056C3" w14:paraId="5DA5F168" w14:textId="77777777" w:rsidTr="00270B32">
                              <w:trPr>
                                <w:trHeight w:val="302"/>
                              </w:trPr>
                              <w:tc>
                                <w:tcPr>
                                  <w:tcW w:w="390" w:type="dxa"/>
                                </w:tcPr>
                                <w:p w14:paraId="7BAB083B" w14:textId="77777777" w:rsidR="00270B32" w:rsidRDefault="00270B32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6B67BBE3" w14:textId="77777777" w:rsidR="00270B32" w:rsidRDefault="00270B32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059FE86F" w14:textId="77777777" w:rsidR="00270B32" w:rsidRDefault="00270B32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62A48C44" w14:textId="0961F1D3" w:rsidR="00270B32" w:rsidRDefault="0082067B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Q</w:t>
                                  </w:r>
                                </w:p>
                              </w:tc>
                            </w:tr>
                            <w:tr w:rsidR="00270B32" w14:paraId="64A65D1F" w14:textId="77777777" w:rsidTr="00270B32">
                              <w:trPr>
                                <w:trHeight w:val="302"/>
                              </w:trPr>
                              <w:tc>
                                <w:tcPr>
                                  <w:tcW w:w="390" w:type="dxa"/>
                                </w:tcPr>
                                <w:p w14:paraId="422B016A" w14:textId="6B484DB7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bookmarkStart w:id="0" w:name="_Hlk491976119"/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06E22929" w14:textId="6D468266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2D51C1B8" w14:textId="2927FDEE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34816FAF" w14:textId="7506BA56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70B32" w14:paraId="332234BD" w14:textId="77777777" w:rsidTr="00270B32">
                              <w:trPr>
                                <w:trHeight w:val="302"/>
                              </w:trPr>
                              <w:tc>
                                <w:tcPr>
                                  <w:tcW w:w="390" w:type="dxa"/>
                                </w:tcPr>
                                <w:p w14:paraId="5D4F5237" w14:textId="6BB9B888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4711EDA8" w14:textId="20CCDDFA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15D73288" w14:textId="1F27203C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7BBA3F7A" w14:textId="51483073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70B32" w14:paraId="3D6C7C4A" w14:textId="77777777" w:rsidTr="00270B32">
                              <w:trPr>
                                <w:trHeight w:val="302"/>
                              </w:trPr>
                              <w:tc>
                                <w:tcPr>
                                  <w:tcW w:w="390" w:type="dxa"/>
                                </w:tcPr>
                                <w:p w14:paraId="424E1598" w14:textId="7D3A89D0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489F4761" w14:textId="05F6B163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218221F1" w14:textId="2B45BAEE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185CDBE4" w14:textId="44B23B77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70B32" w14:paraId="03EAB382" w14:textId="77777777" w:rsidTr="00270B32">
                              <w:trPr>
                                <w:trHeight w:val="310"/>
                              </w:trPr>
                              <w:tc>
                                <w:tcPr>
                                  <w:tcW w:w="390" w:type="dxa"/>
                                </w:tcPr>
                                <w:p w14:paraId="05E90125" w14:textId="363B0230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56DDAF3F" w14:textId="76072F3A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1198F6AE" w14:textId="7E0E49A3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343C2F2D" w14:textId="7CF2CA7D" w:rsidR="00270B32" w:rsidRDefault="00281896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70B32" w14:paraId="424AB30F" w14:textId="77777777" w:rsidTr="00270B32">
                              <w:trPr>
                                <w:trHeight w:val="294"/>
                              </w:trPr>
                              <w:tc>
                                <w:tcPr>
                                  <w:tcW w:w="390" w:type="dxa"/>
                                </w:tcPr>
                                <w:p w14:paraId="5DF533C1" w14:textId="27046CD6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22CF4F6D" w14:textId="45795E00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0626DA0C" w14:textId="4A2D44B2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1B87C2D9" w14:textId="03D757BB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70B32" w14:paraId="2C2B68F3" w14:textId="77777777" w:rsidTr="00270B32">
                              <w:trPr>
                                <w:trHeight w:val="302"/>
                              </w:trPr>
                              <w:tc>
                                <w:tcPr>
                                  <w:tcW w:w="390" w:type="dxa"/>
                                </w:tcPr>
                                <w:p w14:paraId="46C41114" w14:textId="7CDFFB3F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6AD002CE" w14:textId="16843D71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4908912C" w14:textId="14841341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68B61408" w14:textId="662882DE" w:rsidR="00270B32" w:rsidRDefault="00281896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70B32" w14:paraId="4A9A649C" w14:textId="77777777" w:rsidTr="00270B32">
                              <w:trPr>
                                <w:trHeight w:val="310"/>
                              </w:trPr>
                              <w:tc>
                                <w:tcPr>
                                  <w:tcW w:w="390" w:type="dxa"/>
                                </w:tcPr>
                                <w:p w14:paraId="1865F74A" w14:textId="774D61B0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1ACC9087" w14:textId="5299F09F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34D138D3" w14:textId="77C1805D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597DCFD1" w14:textId="38C38065" w:rsidR="00270B32" w:rsidRDefault="00281896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70B32" w14:paraId="083E1A2B" w14:textId="77777777" w:rsidTr="00270B32">
                              <w:trPr>
                                <w:trHeight w:val="294"/>
                              </w:trPr>
                              <w:tc>
                                <w:tcPr>
                                  <w:tcW w:w="390" w:type="dxa"/>
                                </w:tcPr>
                                <w:p w14:paraId="20128CCA" w14:textId="34BECD79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02AFEC3E" w14:textId="2CA2E1B1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3206A53F" w14:textId="5689355D" w:rsidR="00270B32" w:rsidRDefault="00E23E8A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 w14:paraId="43FE277F" w14:textId="4B9E1A2B" w:rsidR="00270B32" w:rsidRDefault="00281896" w:rsidP="00270B32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0973E1E2" w14:textId="77777777" w:rsidR="00270B32" w:rsidRDefault="00270B32" w:rsidP="00270B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980A" id="_x0000_s1028" type="#_x0000_t202" style="position:absolute;left:0;text-align:left;margin-left:392.55pt;margin-top:31.1pt;width:93.75pt;height:148.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90"/>
                        <w:gridCol w:w="377"/>
                        <w:gridCol w:w="377"/>
                        <w:gridCol w:w="390"/>
                      </w:tblGrid>
                      <w:tr w:rsidR="00270B32" w:rsidRPr="004056C3" w14:paraId="5DA5F168" w14:textId="77777777" w:rsidTr="00270B32">
                        <w:trPr>
                          <w:trHeight w:val="302"/>
                        </w:trPr>
                        <w:tc>
                          <w:tcPr>
                            <w:tcW w:w="390" w:type="dxa"/>
                          </w:tcPr>
                          <w:p w14:paraId="7BAB083B" w14:textId="77777777" w:rsidR="00270B32" w:rsidRDefault="00270B32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6B67BBE3" w14:textId="77777777" w:rsidR="00270B32" w:rsidRDefault="00270B32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059FE86F" w14:textId="77777777" w:rsidR="00270B32" w:rsidRDefault="00270B32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 w14:paraId="62A48C44" w14:textId="0961F1D3" w:rsidR="00270B32" w:rsidRDefault="0082067B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Q</w:t>
                            </w:r>
                          </w:p>
                        </w:tc>
                      </w:tr>
                      <w:tr w:rsidR="00270B32" w14:paraId="64A65D1F" w14:textId="77777777" w:rsidTr="00270B32">
                        <w:trPr>
                          <w:trHeight w:val="302"/>
                        </w:trPr>
                        <w:tc>
                          <w:tcPr>
                            <w:tcW w:w="390" w:type="dxa"/>
                          </w:tcPr>
                          <w:p w14:paraId="422B016A" w14:textId="6B484DB7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bookmarkStart w:id="1" w:name="_Hlk491976119"/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06E22929" w14:textId="6D468266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2D51C1B8" w14:textId="2927FDEE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 w14:paraId="34816FAF" w14:textId="7506BA56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</w:tr>
                      <w:tr w:rsidR="00270B32" w14:paraId="332234BD" w14:textId="77777777" w:rsidTr="00270B32">
                        <w:trPr>
                          <w:trHeight w:val="302"/>
                        </w:trPr>
                        <w:tc>
                          <w:tcPr>
                            <w:tcW w:w="390" w:type="dxa"/>
                          </w:tcPr>
                          <w:p w14:paraId="5D4F5237" w14:textId="6BB9B888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4711EDA8" w14:textId="20CCDDFA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15D73288" w14:textId="1F27203C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 w14:paraId="7BBA3F7A" w14:textId="51483073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270B32" w14:paraId="3D6C7C4A" w14:textId="77777777" w:rsidTr="00270B32">
                        <w:trPr>
                          <w:trHeight w:val="302"/>
                        </w:trPr>
                        <w:tc>
                          <w:tcPr>
                            <w:tcW w:w="390" w:type="dxa"/>
                          </w:tcPr>
                          <w:p w14:paraId="424E1598" w14:textId="7D3A89D0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489F4761" w14:textId="05F6B163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218221F1" w14:textId="2B45BAEE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 w14:paraId="185CDBE4" w14:textId="44B23B77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270B32" w14:paraId="03EAB382" w14:textId="77777777" w:rsidTr="00270B32">
                        <w:trPr>
                          <w:trHeight w:val="310"/>
                        </w:trPr>
                        <w:tc>
                          <w:tcPr>
                            <w:tcW w:w="390" w:type="dxa"/>
                          </w:tcPr>
                          <w:p w14:paraId="05E90125" w14:textId="363B0230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56DDAF3F" w14:textId="76072F3A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1198F6AE" w14:textId="7E0E49A3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 w14:paraId="343C2F2D" w14:textId="7CF2CA7D" w:rsidR="00270B32" w:rsidRDefault="00281896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</w:tr>
                      <w:tr w:rsidR="00270B32" w14:paraId="424AB30F" w14:textId="77777777" w:rsidTr="00270B32">
                        <w:trPr>
                          <w:trHeight w:val="294"/>
                        </w:trPr>
                        <w:tc>
                          <w:tcPr>
                            <w:tcW w:w="390" w:type="dxa"/>
                          </w:tcPr>
                          <w:p w14:paraId="5DF533C1" w14:textId="27046CD6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22CF4F6D" w14:textId="45795E00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0626DA0C" w14:textId="4A2D44B2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 w14:paraId="1B87C2D9" w14:textId="03D757BB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270B32" w14:paraId="2C2B68F3" w14:textId="77777777" w:rsidTr="00270B32">
                        <w:trPr>
                          <w:trHeight w:val="302"/>
                        </w:trPr>
                        <w:tc>
                          <w:tcPr>
                            <w:tcW w:w="390" w:type="dxa"/>
                          </w:tcPr>
                          <w:p w14:paraId="46C41114" w14:textId="7CDFFB3F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6AD002CE" w14:textId="16843D71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4908912C" w14:textId="14841341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 w14:paraId="68B61408" w14:textId="662882DE" w:rsidR="00270B32" w:rsidRDefault="00281896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</w:tr>
                      <w:tr w:rsidR="00270B32" w14:paraId="4A9A649C" w14:textId="77777777" w:rsidTr="00270B32">
                        <w:trPr>
                          <w:trHeight w:val="310"/>
                        </w:trPr>
                        <w:tc>
                          <w:tcPr>
                            <w:tcW w:w="390" w:type="dxa"/>
                          </w:tcPr>
                          <w:p w14:paraId="1865F74A" w14:textId="774D61B0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1ACC9087" w14:textId="5299F09F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34D138D3" w14:textId="77C1805D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 w14:paraId="597DCFD1" w14:textId="38C38065" w:rsidR="00270B32" w:rsidRDefault="00281896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</w:tr>
                      <w:tr w:rsidR="00270B32" w14:paraId="083E1A2B" w14:textId="77777777" w:rsidTr="00270B32">
                        <w:trPr>
                          <w:trHeight w:val="294"/>
                        </w:trPr>
                        <w:tc>
                          <w:tcPr>
                            <w:tcW w:w="390" w:type="dxa"/>
                          </w:tcPr>
                          <w:p w14:paraId="20128CCA" w14:textId="34BECD79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02AFEC3E" w14:textId="2CA2E1B1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7" w:type="dxa"/>
                          </w:tcPr>
                          <w:p w14:paraId="3206A53F" w14:textId="5689355D" w:rsidR="00270B32" w:rsidRDefault="00E23E8A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 w14:paraId="43FE277F" w14:textId="4B9E1A2B" w:rsidR="00270B32" w:rsidRDefault="00281896" w:rsidP="00270B32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bookmarkEnd w:id="1"/>
                    </w:tbl>
                    <w:p w14:paraId="0973E1E2" w14:textId="77777777" w:rsidR="00270B32" w:rsidRDefault="00270B32" w:rsidP="00270B32"/>
                  </w:txbxContent>
                </v:textbox>
                <w10:wrap type="square" anchorx="margin"/>
              </v:shape>
            </w:pict>
          </mc:Fallback>
        </mc:AlternateContent>
      </w:r>
    </w:p>
    <w:p w14:paraId="27CA1C15" w14:textId="62DA21A8" w:rsidR="00B747D3" w:rsidRDefault="00B747D3" w:rsidP="00B747D3">
      <w:pPr>
        <w:spacing w:before="120" w:line="360" w:lineRule="exact"/>
        <w:ind w:left="1156"/>
        <w:rPr>
          <w:bCs/>
        </w:rPr>
      </w:pPr>
    </w:p>
    <w:p w14:paraId="53D541E7" w14:textId="4145584E" w:rsidR="00B747D3" w:rsidRDefault="00B747D3" w:rsidP="00B747D3">
      <w:pPr>
        <w:spacing w:before="120" w:line="360" w:lineRule="exact"/>
        <w:ind w:left="1156"/>
        <w:rPr>
          <w:bCs/>
        </w:rPr>
      </w:pPr>
    </w:p>
    <w:p w14:paraId="4750319B" w14:textId="6842B559" w:rsidR="00BC45E9" w:rsidRDefault="00BC45E9" w:rsidP="00B747D3">
      <w:pPr>
        <w:spacing w:before="120" w:line="360" w:lineRule="exact"/>
        <w:ind w:left="1156"/>
        <w:rPr>
          <w:bCs/>
        </w:rPr>
      </w:pPr>
    </w:p>
    <w:p w14:paraId="338BB5AE" w14:textId="7B30AFBD" w:rsidR="00BC45E9" w:rsidRDefault="00BC45E9" w:rsidP="00B747D3">
      <w:pPr>
        <w:spacing w:before="120" w:line="360" w:lineRule="exact"/>
        <w:ind w:left="1156"/>
        <w:rPr>
          <w:bCs/>
        </w:rPr>
      </w:pPr>
    </w:p>
    <w:p w14:paraId="40C083C7" w14:textId="2813E442" w:rsidR="00BC45E9" w:rsidRDefault="00BC45E9" w:rsidP="00B747D3">
      <w:pPr>
        <w:spacing w:before="120" w:line="360" w:lineRule="exact"/>
        <w:ind w:left="1156"/>
        <w:rPr>
          <w:bCs/>
        </w:rPr>
      </w:pPr>
    </w:p>
    <w:p w14:paraId="66F4DBF6" w14:textId="4F060CDA" w:rsidR="00BC45E9" w:rsidRDefault="00963BA4" w:rsidP="00B747D3">
      <w:pPr>
        <w:spacing w:before="120" w:line="360" w:lineRule="exact"/>
        <w:ind w:left="1156"/>
        <w:rPr>
          <w:bCs/>
        </w:rPr>
      </w:pPr>
      <w:r w:rsidRPr="00963BA4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3A9D8AD" wp14:editId="78090389">
                <wp:simplePos x="0" y="0"/>
                <wp:positionH relativeFrom="column">
                  <wp:posOffset>3823970</wp:posOffset>
                </wp:positionH>
                <wp:positionV relativeFrom="paragraph">
                  <wp:posOffset>92710</wp:posOffset>
                </wp:positionV>
                <wp:extent cx="1133475" cy="1152525"/>
                <wp:effectExtent l="0" t="0" r="9525" b="952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483"/>
                              <w:gridCol w:w="490"/>
                            </w:tblGrid>
                            <w:tr w:rsidR="00963BA4" w14:paraId="5DE0B6BD" w14:textId="77777777" w:rsidTr="00963BA4">
                              <w:trPr>
                                <w:trHeight w:val="30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23C9D3A5" w14:textId="77777777" w:rsidR="00963BA4" w:rsidRDefault="00963BA4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10C925A7" w14:textId="77777777" w:rsidR="00963BA4" w:rsidRDefault="00963BA4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0FB640CD" w14:textId="6B30322F" w:rsidR="00963BA4" w:rsidRDefault="0082067B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Q</w:t>
                                  </w:r>
                                </w:p>
                              </w:tc>
                            </w:tr>
                            <w:tr w:rsidR="00963BA4" w14:paraId="24489A39" w14:textId="77777777" w:rsidTr="00963BA4">
                              <w:trPr>
                                <w:trHeight w:val="30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10CF4854" w14:textId="34E9B157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7B1685EB" w14:textId="7F8B6A01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2A1C8C8C" w14:textId="02CC70EB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63BA4" w14:paraId="72283322" w14:textId="77777777" w:rsidTr="00963BA4">
                              <w:trPr>
                                <w:trHeight w:val="30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10513B80" w14:textId="036CC3D4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17645938" w14:textId="0E4922D9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7FBF8A43" w14:textId="22151604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63BA4" w14:paraId="14C95BE5" w14:textId="77777777" w:rsidTr="00963BA4">
                              <w:trPr>
                                <w:trHeight w:val="310"/>
                              </w:trPr>
                              <w:tc>
                                <w:tcPr>
                                  <w:tcW w:w="489" w:type="dxa"/>
                                </w:tcPr>
                                <w:p w14:paraId="0B3E96DE" w14:textId="0A3C29B4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7B2E6B55" w14:textId="5C460D65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3ED88DEC" w14:textId="7CF96A8A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63BA4" w14:paraId="238C29DE" w14:textId="77777777" w:rsidTr="00963BA4">
                              <w:trPr>
                                <w:trHeight w:val="294"/>
                              </w:trPr>
                              <w:tc>
                                <w:tcPr>
                                  <w:tcW w:w="489" w:type="dxa"/>
                                </w:tcPr>
                                <w:p w14:paraId="0BD72CC6" w14:textId="6A9A3C1B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3" w:type="dxa"/>
                                </w:tcPr>
                                <w:p w14:paraId="58DD4D78" w14:textId="3472E2C7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3CF1CE82" w14:textId="4D4024A2" w:rsidR="00963BA4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32EFEEA" w14:textId="77777777" w:rsidR="00963BA4" w:rsidRDefault="00963BA4" w:rsidP="00963B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D8AD" id="_x0000_s1029" type="#_x0000_t202" style="position:absolute;left:0;text-align:left;margin-left:301.1pt;margin-top:7.3pt;width:89.25pt;height:90.7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483"/>
                        <w:gridCol w:w="490"/>
                      </w:tblGrid>
                      <w:tr w:rsidR="00963BA4" w14:paraId="5DE0B6BD" w14:textId="77777777" w:rsidTr="00963BA4">
                        <w:trPr>
                          <w:trHeight w:val="302"/>
                        </w:trPr>
                        <w:tc>
                          <w:tcPr>
                            <w:tcW w:w="489" w:type="dxa"/>
                          </w:tcPr>
                          <w:p w14:paraId="23C9D3A5" w14:textId="77777777" w:rsidR="00963BA4" w:rsidRDefault="00963BA4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10C925A7" w14:textId="77777777" w:rsidR="00963BA4" w:rsidRDefault="00963BA4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0FB640CD" w14:textId="6B30322F" w:rsidR="00963BA4" w:rsidRDefault="0082067B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Q</w:t>
                            </w:r>
                          </w:p>
                        </w:tc>
                      </w:tr>
                      <w:tr w:rsidR="00963BA4" w14:paraId="24489A39" w14:textId="77777777" w:rsidTr="00963BA4">
                        <w:trPr>
                          <w:trHeight w:val="302"/>
                        </w:trPr>
                        <w:tc>
                          <w:tcPr>
                            <w:tcW w:w="489" w:type="dxa"/>
                          </w:tcPr>
                          <w:p w14:paraId="10CF4854" w14:textId="34E9B157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7B1685EB" w14:textId="7F8B6A01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2A1C8C8C" w14:textId="02CC70EB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963BA4" w14:paraId="72283322" w14:textId="77777777" w:rsidTr="00963BA4">
                        <w:trPr>
                          <w:trHeight w:val="302"/>
                        </w:trPr>
                        <w:tc>
                          <w:tcPr>
                            <w:tcW w:w="489" w:type="dxa"/>
                          </w:tcPr>
                          <w:p w14:paraId="10513B80" w14:textId="036CC3D4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17645938" w14:textId="0E4922D9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7FBF8A43" w14:textId="22151604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963BA4" w14:paraId="14C95BE5" w14:textId="77777777" w:rsidTr="00963BA4">
                        <w:trPr>
                          <w:trHeight w:val="310"/>
                        </w:trPr>
                        <w:tc>
                          <w:tcPr>
                            <w:tcW w:w="489" w:type="dxa"/>
                          </w:tcPr>
                          <w:p w14:paraId="0B3E96DE" w14:textId="0A3C29B4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7B2E6B55" w14:textId="5C460D65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3ED88DEC" w14:textId="7CF96A8A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963BA4" w14:paraId="238C29DE" w14:textId="77777777" w:rsidTr="00963BA4">
                        <w:trPr>
                          <w:trHeight w:val="294"/>
                        </w:trPr>
                        <w:tc>
                          <w:tcPr>
                            <w:tcW w:w="489" w:type="dxa"/>
                          </w:tcPr>
                          <w:p w14:paraId="0BD72CC6" w14:textId="6A9A3C1B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3" w:type="dxa"/>
                          </w:tcPr>
                          <w:p w14:paraId="58DD4D78" w14:textId="3472E2C7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3CF1CE82" w14:textId="4D4024A2" w:rsidR="00963BA4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32EFEEA" w14:textId="77777777" w:rsidR="00963BA4" w:rsidRDefault="00963BA4" w:rsidP="00963BA4"/>
                  </w:txbxContent>
                </v:textbox>
                <w10:wrap type="square"/>
              </v:shape>
            </w:pict>
          </mc:Fallback>
        </mc:AlternateContent>
      </w:r>
    </w:p>
    <w:p w14:paraId="1DB4884D" w14:textId="3B28B892" w:rsidR="00BC45E9" w:rsidRDefault="00BC45E9" w:rsidP="00B747D3">
      <w:pPr>
        <w:spacing w:before="120" w:line="360" w:lineRule="exact"/>
        <w:ind w:left="1156"/>
        <w:rPr>
          <w:bCs/>
        </w:rPr>
      </w:pPr>
    </w:p>
    <w:p w14:paraId="243D86BE" w14:textId="537DDBBA" w:rsidR="00BC45E9" w:rsidRDefault="00BC45E9" w:rsidP="00B747D3">
      <w:pPr>
        <w:spacing w:before="120" w:line="360" w:lineRule="exact"/>
        <w:ind w:left="1156"/>
        <w:rPr>
          <w:bCs/>
        </w:rPr>
      </w:pPr>
      <w:bookmarkStart w:id="2" w:name="_GoBack"/>
      <w:bookmarkEnd w:id="2"/>
    </w:p>
    <w:p w14:paraId="1E633F6C" w14:textId="000283B2" w:rsidR="00BC45E9" w:rsidRDefault="00BC45E9" w:rsidP="00B747D3">
      <w:pPr>
        <w:spacing w:before="120" w:line="360" w:lineRule="exact"/>
        <w:ind w:left="1156"/>
        <w:rPr>
          <w:bCs/>
        </w:rPr>
      </w:pPr>
    </w:p>
    <w:p w14:paraId="7B82EE12" w14:textId="322F997D" w:rsidR="00BC45E9" w:rsidRDefault="00BD780E" w:rsidP="00B747D3">
      <w:pPr>
        <w:spacing w:before="120" w:line="360" w:lineRule="exact"/>
        <w:ind w:left="1156"/>
        <w:rPr>
          <w:bCs/>
        </w:rPr>
      </w:pPr>
      <w:r w:rsidRPr="00963BA4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6AD3B0F" wp14:editId="3D962334">
                <wp:simplePos x="0" y="0"/>
                <wp:positionH relativeFrom="column">
                  <wp:posOffset>3851910</wp:posOffset>
                </wp:positionH>
                <wp:positionV relativeFrom="paragraph">
                  <wp:posOffset>90170</wp:posOffset>
                </wp:positionV>
                <wp:extent cx="819150" cy="714375"/>
                <wp:effectExtent l="0" t="0" r="0" b="952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490"/>
                            </w:tblGrid>
                            <w:tr w:rsidR="00270B32" w14:paraId="3C15A260" w14:textId="77777777" w:rsidTr="00963BA4">
                              <w:trPr>
                                <w:trHeight w:val="30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6BA69E5C" w14:textId="77777777" w:rsidR="00270B32" w:rsidRDefault="00270B32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559E7C5B" w14:textId="01730183" w:rsidR="00270B32" w:rsidRDefault="0082067B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Q</w:t>
                                  </w:r>
                                </w:p>
                              </w:tc>
                            </w:tr>
                            <w:tr w:rsidR="00270B32" w14:paraId="455BA5EE" w14:textId="77777777" w:rsidTr="00963BA4">
                              <w:trPr>
                                <w:trHeight w:val="30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25030542" w14:textId="30FDB3EC" w:rsidR="00270B32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54791D08" w14:textId="1072C78D" w:rsidR="00270B32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70B32" w14:paraId="306F2056" w14:textId="77777777" w:rsidTr="00963BA4">
                              <w:trPr>
                                <w:trHeight w:val="302"/>
                              </w:trPr>
                              <w:tc>
                                <w:tcPr>
                                  <w:tcW w:w="489" w:type="dxa"/>
                                </w:tcPr>
                                <w:p w14:paraId="67F9761F" w14:textId="62079FA1" w:rsidR="00270B32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0" w:type="dxa"/>
                                </w:tcPr>
                                <w:p w14:paraId="66C50C20" w14:textId="0998B079" w:rsidR="00270B32" w:rsidRDefault="00E23E8A" w:rsidP="00963BA4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991318B" w14:textId="77777777" w:rsidR="00BD780E" w:rsidRDefault="00BD780E" w:rsidP="00BD78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D3B0F" id="_x0000_s1030" type="#_x0000_t202" style="position:absolute;left:0;text-align:left;margin-left:303.3pt;margin-top:7.1pt;width:64.5pt;height:56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490"/>
                      </w:tblGrid>
                      <w:tr w:rsidR="00270B32" w14:paraId="3C15A260" w14:textId="77777777" w:rsidTr="00963BA4">
                        <w:trPr>
                          <w:trHeight w:val="302"/>
                        </w:trPr>
                        <w:tc>
                          <w:tcPr>
                            <w:tcW w:w="489" w:type="dxa"/>
                          </w:tcPr>
                          <w:p w14:paraId="6BA69E5C" w14:textId="77777777" w:rsidR="00270B32" w:rsidRDefault="00270B32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559E7C5B" w14:textId="01730183" w:rsidR="00270B32" w:rsidRDefault="0082067B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Q</w:t>
                            </w:r>
                          </w:p>
                        </w:tc>
                      </w:tr>
                      <w:tr w:rsidR="00270B32" w14:paraId="455BA5EE" w14:textId="77777777" w:rsidTr="00963BA4">
                        <w:trPr>
                          <w:trHeight w:val="302"/>
                        </w:trPr>
                        <w:tc>
                          <w:tcPr>
                            <w:tcW w:w="489" w:type="dxa"/>
                          </w:tcPr>
                          <w:p w14:paraId="25030542" w14:textId="30FDB3EC" w:rsidR="00270B32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54791D08" w14:textId="1072C78D" w:rsidR="00270B32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270B32" w14:paraId="306F2056" w14:textId="77777777" w:rsidTr="00963BA4">
                        <w:trPr>
                          <w:trHeight w:val="302"/>
                        </w:trPr>
                        <w:tc>
                          <w:tcPr>
                            <w:tcW w:w="489" w:type="dxa"/>
                          </w:tcPr>
                          <w:p w14:paraId="67F9761F" w14:textId="62079FA1" w:rsidR="00270B32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0" w:type="dxa"/>
                          </w:tcPr>
                          <w:p w14:paraId="66C50C20" w14:textId="0998B079" w:rsidR="00270B32" w:rsidRDefault="00E23E8A" w:rsidP="00963BA4">
                            <w:pPr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991318B" w14:textId="77777777" w:rsidR="00BD780E" w:rsidRDefault="00BD780E" w:rsidP="00BD780E"/>
                  </w:txbxContent>
                </v:textbox>
                <w10:wrap type="square"/>
              </v:shape>
            </w:pict>
          </mc:Fallback>
        </mc:AlternateContent>
      </w:r>
    </w:p>
    <w:p w14:paraId="764A5285" w14:textId="790AE63D" w:rsidR="00BC45E9" w:rsidRDefault="00BC45E9" w:rsidP="00B747D3">
      <w:pPr>
        <w:spacing w:before="120" w:line="360" w:lineRule="exact"/>
        <w:ind w:left="1156"/>
        <w:rPr>
          <w:bCs/>
        </w:rPr>
      </w:pPr>
    </w:p>
    <w:p w14:paraId="086D26E9" w14:textId="31BBAA3F" w:rsidR="00BC45E9" w:rsidRDefault="00BC45E9" w:rsidP="00B747D3">
      <w:pPr>
        <w:spacing w:before="120" w:line="360" w:lineRule="exact"/>
        <w:ind w:left="1156"/>
        <w:rPr>
          <w:bCs/>
        </w:rPr>
      </w:pPr>
    </w:p>
    <w:p w14:paraId="13D36980" w14:textId="48A13294" w:rsidR="00BC45E9" w:rsidRDefault="00BC45E9" w:rsidP="00B747D3">
      <w:pPr>
        <w:spacing w:before="120" w:line="360" w:lineRule="exact"/>
        <w:ind w:left="1156"/>
        <w:rPr>
          <w:bCs/>
        </w:rPr>
      </w:pPr>
    </w:p>
    <w:sectPr w:rsidR="00BC45E9" w:rsidSect="00FB014E">
      <w:footerReference w:type="default" r:id="rId8"/>
      <w:pgSz w:w="11907" w:h="16840" w:code="9"/>
      <w:pgMar w:top="1135" w:right="708" w:bottom="1134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76880" w14:textId="77777777" w:rsidR="00EE4CB4" w:rsidRDefault="00EE4CB4">
      <w:r>
        <w:separator/>
      </w:r>
    </w:p>
  </w:endnote>
  <w:endnote w:type="continuationSeparator" w:id="0">
    <w:p w14:paraId="0DD5C68D" w14:textId="77777777" w:rsidR="00EE4CB4" w:rsidRDefault="00EE4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E3DD8" w14:textId="27DA0CD4" w:rsidR="00A5572A" w:rsidRDefault="00A5572A" w:rsidP="009C4AE3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BC7216">
      <w:t>digitalen Schaltungst</w:t>
    </w:r>
    <w:r>
      <w:t>echnik</w:t>
    </w:r>
    <w:r>
      <w:tab/>
    </w:r>
    <w:r w:rsidR="00576DA2">
      <w:t>04</w:t>
    </w:r>
    <w:r w:rsidR="00452A21">
      <w:t>.</w:t>
    </w:r>
    <w:r w:rsidR="00F5059B">
      <w:t>12</w:t>
    </w:r>
    <w:r w:rsidR="00452A21">
      <w:t>.</w:t>
    </w:r>
    <w:r w:rsidR="00F44D33">
      <w:t>1</w:t>
    </w:r>
    <w:r w:rsidR="00A2362D">
      <w:t>8</w:t>
    </w:r>
  </w:p>
  <w:p w14:paraId="58CE3DD9" w14:textId="5C269551" w:rsidR="00A5572A" w:rsidRDefault="00A5572A" w:rsidP="00A5572A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281896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6571C" w14:textId="77777777" w:rsidR="00EE4CB4" w:rsidRDefault="00EE4CB4">
      <w:r>
        <w:separator/>
      </w:r>
    </w:p>
  </w:footnote>
  <w:footnote w:type="continuationSeparator" w:id="0">
    <w:p w14:paraId="5998E461" w14:textId="77777777" w:rsidR="00EE4CB4" w:rsidRDefault="00EE4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3949"/>
    <w:multiLevelType w:val="multilevel"/>
    <w:tmpl w:val="D17C1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E8F30DE"/>
    <w:multiLevelType w:val="hybridMultilevel"/>
    <w:tmpl w:val="5BDEB33A"/>
    <w:lvl w:ilvl="0" w:tplc="916682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4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4A3A0166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4D8449D"/>
    <w:multiLevelType w:val="multilevel"/>
    <w:tmpl w:val="EE8C2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04869CE"/>
    <w:multiLevelType w:val="hybridMultilevel"/>
    <w:tmpl w:val="A54AB6DC"/>
    <w:lvl w:ilvl="0" w:tplc="04070019">
      <w:start w:val="1"/>
      <w:numFmt w:val="lowerLetter"/>
      <w:lvlText w:val="%1."/>
      <w:lvlJc w:val="left"/>
      <w:pPr>
        <w:ind w:left="1156" w:hanging="360"/>
      </w:pPr>
    </w:lvl>
    <w:lvl w:ilvl="1" w:tplc="04070019" w:tentative="1">
      <w:start w:val="1"/>
      <w:numFmt w:val="lowerLetter"/>
      <w:lvlText w:val="%2."/>
      <w:lvlJc w:val="left"/>
      <w:pPr>
        <w:ind w:left="1876" w:hanging="360"/>
      </w:pPr>
    </w:lvl>
    <w:lvl w:ilvl="2" w:tplc="0407001B" w:tentative="1">
      <w:start w:val="1"/>
      <w:numFmt w:val="lowerRoman"/>
      <w:lvlText w:val="%3."/>
      <w:lvlJc w:val="right"/>
      <w:pPr>
        <w:ind w:left="2596" w:hanging="180"/>
      </w:pPr>
    </w:lvl>
    <w:lvl w:ilvl="3" w:tplc="0407000F" w:tentative="1">
      <w:start w:val="1"/>
      <w:numFmt w:val="decimal"/>
      <w:lvlText w:val="%4."/>
      <w:lvlJc w:val="left"/>
      <w:pPr>
        <w:ind w:left="3316" w:hanging="360"/>
      </w:pPr>
    </w:lvl>
    <w:lvl w:ilvl="4" w:tplc="04070019" w:tentative="1">
      <w:start w:val="1"/>
      <w:numFmt w:val="lowerLetter"/>
      <w:lvlText w:val="%5."/>
      <w:lvlJc w:val="left"/>
      <w:pPr>
        <w:ind w:left="4036" w:hanging="360"/>
      </w:pPr>
    </w:lvl>
    <w:lvl w:ilvl="5" w:tplc="0407001B" w:tentative="1">
      <w:start w:val="1"/>
      <w:numFmt w:val="lowerRoman"/>
      <w:lvlText w:val="%6."/>
      <w:lvlJc w:val="right"/>
      <w:pPr>
        <w:ind w:left="4756" w:hanging="180"/>
      </w:pPr>
    </w:lvl>
    <w:lvl w:ilvl="6" w:tplc="0407000F" w:tentative="1">
      <w:start w:val="1"/>
      <w:numFmt w:val="decimal"/>
      <w:lvlText w:val="%7."/>
      <w:lvlJc w:val="left"/>
      <w:pPr>
        <w:ind w:left="5476" w:hanging="360"/>
      </w:pPr>
    </w:lvl>
    <w:lvl w:ilvl="7" w:tplc="04070019" w:tentative="1">
      <w:start w:val="1"/>
      <w:numFmt w:val="lowerLetter"/>
      <w:lvlText w:val="%8."/>
      <w:lvlJc w:val="left"/>
      <w:pPr>
        <w:ind w:left="6196" w:hanging="360"/>
      </w:pPr>
    </w:lvl>
    <w:lvl w:ilvl="8" w:tplc="0407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4" w15:restartNumberingAfterBreak="0">
    <w:nsid w:val="41EF36CF"/>
    <w:multiLevelType w:val="multilevel"/>
    <w:tmpl w:val="EE8C2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44D6F3E"/>
    <w:multiLevelType w:val="hybridMultilevel"/>
    <w:tmpl w:val="C9705D30"/>
    <w:lvl w:ilvl="0" w:tplc="EB98CDA8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0F0A"/>
    <w:multiLevelType w:val="multilevel"/>
    <w:tmpl w:val="FA645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034640E"/>
    <w:multiLevelType w:val="multilevel"/>
    <w:tmpl w:val="EE8C2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64DD45C3"/>
    <w:multiLevelType w:val="hybridMultilevel"/>
    <w:tmpl w:val="313E9190"/>
    <w:lvl w:ilvl="0" w:tplc="0407000F">
      <w:start w:val="1"/>
      <w:numFmt w:val="decimal"/>
      <w:lvlText w:val="%1."/>
      <w:lvlJc w:val="left"/>
      <w:pPr>
        <w:ind w:left="436" w:hanging="360"/>
      </w:pPr>
    </w:lvl>
    <w:lvl w:ilvl="1" w:tplc="04070019">
      <w:start w:val="1"/>
      <w:numFmt w:val="lowerLetter"/>
      <w:lvlText w:val="%2."/>
      <w:lvlJc w:val="left"/>
      <w:pPr>
        <w:ind w:left="1156" w:hanging="360"/>
      </w:pPr>
    </w:lvl>
    <w:lvl w:ilvl="2" w:tplc="0407001B" w:tentative="1">
      <w:start w:val="1"/>
      <w:numFmt w:val="lowerRoman"/>
      <w:lvlText w:val="%3."/>
      <w:lvlJc w:val="right"/>
      <w:pPr>
        <w:ind w:left="1876" w:hanging="180"/>
      </w:pPr>
    </w:lvl>
    <w:lvl w:ilvl="3" w:tplc="0407000F" w:tentative="1">
      <w:start w:val="1"/>
      <w:numFmt w:val="decimal"/>
      <w:lvlText w:val="%4."/>
      <w:lvlJc w:val="left"/>
      <w:pPr>
        <w:ind w:left="2596" w:hanging="360"/>
      </w:pPr>
    </w:lvl>
    <w:lvl w:ilvl="4" w:tplc="04070019" w:tentative="1">
      <w:start w:val="1"/>
      <w:numFmt w:val="lowerLetter"/>
      <w:lvlText w:val="%5."/>
      <w:lvlJc w:val="left"/>
      <w:pPr>
        <w:ind w:left="3316" w:hanging="360"/>
      </w:pPr>
    </w:lvl>
    <w:lvl w:ilvl="5" w:tplc="0407001B" w:tentative="1">
      <w:start w:val="1"/>
      <w:numFmt w:val="lowerRoman"/>
      <w:lvlText w:val="%6."/>
      <w:lvlJc w:val="right"/>
      <w:pPr>
        <w:ind w:left="4036" w:hanging="180"/>
      </w:pPr>
    </w:lvl>
    <w:lvl w:ilvl="6" w:tplc="0407000F" w:tentative="1">
      <w:start w:val="1"/>
      <w:numFmt w:val="decimal"/>
      <w:lvlText w:val="%7."/>
      <w:lvlJc w:val="left"/>
      <w:pPr>
        <w:ind w:left="4756" w:hanging="360"/>
      </w:pPr>
    </w:lvl>
    <w:lvl w:ilvl="7" w:tplc="04070019" w:tentative="1">
      <w:start w:val="1"/>
      <w:numFmt w:val="lowerLetter"/>
      <w:lvlText w:val="%8."/>
      <w:lvlJc w:val="left"/>
      <w:pPr>
        <w:ind w:left="5476" w:hanging="360"/>
      </w:pPr>
    </w:lvl>
    <w:lvl w:ilvl="8" w:tplc="0407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6A3301D3"/>
    <w:multiLevelType w:val="hybridMultilevel"/>
    <w:tmpl w:val="6CE65256"/>
    <w:lvl w:ilvl="0" w:tplc="04070019">
      <w:start w:val="1"/>
      <w:numFmt w:val="lowerLetter"/>
      <w:lvlText w:val="%1."/>
      <w:lvlJc w:val="left"/>
      <w:pPr>
        <w:ind w:left="1156" w:hanging="360"/>
      </w:pPr>
    </w:lvl>
    <w:lvl w:ilvl="1" w:tplc="04070019" w:tentative="1">
      <w:start w:val="1"/>
      <w:numFmt w:val="lowerLetter"/>
      <w:lvlText w:val="%2."/>
      <w:lvlJc w:val="left"/>
      <w:pPr>
        <w:ind w:left="1876" w:hanging="360"/>
      </w:pPr>
    </w:lvl>
    <w:lvl w:ilvl="2" w:tplc="0407001B" w:tentative="1">
      <w:start w:val="1"/>
      <w:numFmt w:val="lowerRoman"/>
      <w:lvlText w:val="%3."/>
      <w:lvlJc w:val="right"/>
      <w:pPr>
        <w:ind w:left="2596" w:hanging="180"/>
      </w:pPr>
    </w:lvl>
    <w:lvl w:ilvl="3" w:tplc="0407000F" w:tentative="1">
      <w:start w:val="1"/>
      <w:numFmt w:val="decimal"/>
      <w:lvlText w:val="%4."/>
      <w:lvlJc w:val="left"/>
      <w:pPr>
        <w:ind w:left="3316" w:hanging="360"/>
      </w:pPr>
    </w:lvl>
    <w:lvl w:ilvl="4" w:tplc="04070019" w:tentative="1">
      <w:start w:val="1"/>
      <w:numFmt w:val="lowerLetter"/>
      <w:lvlText w:val="%5."/>
      <w:lvlJc w:val="left"/>
      <w:pPr>
        <w:ind w:left="4036" w:hanging="360"/>
      </w:pPr>
    </w:lvl>
    <w:lvl w:ilvl="5" w:tplc="0407001B" w:tentative="1">
      <w:start w:val="1"/>
      <w:numFmt w:val="lowerRoman"/>
      <w:lvlText w:val="%6."/>
      <w:lvlJc w:val="right"/>
      <w:pPr>
        <w:ind w:left="4756" w:hanging="180"/>
      </w:pPr>
    </w:lvl>
    <w:lvl w:ilvl="6" w:tplc="0407000F" w:tentative="1">
      <w:start w:val="1"/>
      <w:numFmt w:val="decimal"/>
      <w:lvlText w:val="%7."/>
      <w:lvlJc w:val="left"/>
      <w:pPr>
        <w:ind w:left="5476" w:hanging="360"/>
      </w:pPr>
    </w:lvl>
    <w:lvl w:ilvl="7" w:tplc="04070019" w:tentative="1">
      <w:start w:val="1"/>
      <w:numFmt w:val="lowerLetter"/>
      <w:lvlText w:val="%8."/>
      <w:lvlJc w:val="left"/>
      <w:pPr>
        <w:ind w:left="6196" w:hanging="360"/>
      </w:pPr>
    </w:lvl>
    <w:lvl w:ilvl="8" w:tplc="0407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0" w15:restartNumberingAfterBreak="0">
    <w:nsid w:val="720E5549"/>
    <w:multiLevelType w:val="multilevel"/>
    <w:tmpl w:val="FA645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CDC4720"/>
    <w:multiLevelType w:val="hybridMultilevel"/>
    <w:tmpl w:val="0884FE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6" w:nlCheck="1" w:checkStyle="1"/>
  <w:activeWritingStyle w:appName="MSWord" w:lang="de-DE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6479"/>
    <w:rsid w:val="00042597"/>
    <w:rsid w:val="00052F6A"/>
    <w:rsid w:val="00063738"/>
    <w:rsid w:val="00081ACC"/>
    <w:rsid w:val="00093B91"/>
    <w:rsid w:val="000B0651"/>
    <w:rsid w:val="000C129A"/>
    <w:rsid w:val="000D16ED"/>
    <w:rsid w:val="000D4A5F"/>
    <w:rsid w:val="00132159"/>
    <w:rsid w:val="00150388"/>
    <w:rsid w:val="00154A55"/>
    <w:rsid w:val="00161F27"/>
    <w:rsid w:val="00193694"/>
    <w:rsid w:val="001A33E9"/>
    <w:rsid w:val="001F278A"/>
    <w:rsid w:val="0021196A"/>
    <w:rsid w:val="0021643A"/>
    <w:rsid w:val="0022245B"/>
    <w:rsid w:val="00237ED6"/>
    <w:rsid w:val="002422FF"/>
    <w:rsid w:val="00254999"/>
    <w:rsid w:val="002659B7"/>
    <w:rsid w:val="00266FDF"/>
    <w:rsid w:val="00270B32"/>
    <w:rsid w:val="00281896"/>
    <w:rsid w:val="00284FAA"/>
    <w:rsid w:val="002915A3"/>
    <w:rsid w:val="00291712"/>
    <w:rsid w:val="002A5E45"/>
    <w:rsid w:val="002A6813"/>
    <w:rsid w:val="002C0EF9"/>
    <w:rsid w:val="002D30C0"/>
    <w:rsid w:val="00306328"/>
    <w:rsid w:val="003130BD"/>
    <w:rsid w:val="00313475"/>
    <w:rsid w:val="00331684"/>
    <w:rsid w:val="003340A6"/>
    <w:rsid w:val="00347EF6"/>
    <w:rsid w:val="003533BC"/>
    <w:rsid w:val="0037776E"/>
    <w:rsid w:val="0039688D"/>
    <w:rsid w:val="003A30D8"/>
    <w:rsid w:val="003A3E17"/>
    <w:rsid w:val="003A72FE"/>
    <w:rsid w:val="003C0567"/>
    <w:rsid w:val="003C05BA"/>
    <w:rsid w:val="003D6E2D"/>
    <w:rsid w:val="003E310D"/>
    <w:rsid w:val="003E7078"/>
    <w:rsid w:val="004056C3"/>
    <w:rsid w:val="004056F2"/>
    <w:rsid w:val="00417400"/>
    <w:rsid w:val="00422336"/>
    <w:rsid w:val="00426133"/>
    <w:rsid w:val="0043608F"/>
    <w:rsid w:val="0043741F"/>
    <w:rsid w:val="00452A21"/>
    <w:rsid w:val="0045300D"/>
    <w:rsid w:val="00455923"/>
    <w:rsid w:val="0045782A"/>
    <w:rsid w:val="00463497"/>
    <w:rsid w:val="00467BC9"/>
    <w:rsid w:val="00474ED8"/>
    <w:rsid w:val="0048014F"/>
    <w:rsid w:val="00494CD0"/>
    <w:rsid w:val="004A15C7"/>
    <w:rsid w:val="004B5733"/>
    <w:rsid w:val="004B57B0"/>
    <w:rsid w:val="004E035E"/>
    <w:rsid w:val="004E5C15"/>
    <w:rsid w:val="005021EA"/>
    <w:rsid w:val="005106C0"/>
    <w:rsid w:val="00546601"/>
    <w:rsid w:val="00552D00"/>
    <w:rsid w:val="00553E07"/>
    <w:rsid w:val="00562772"/>
    <w:rsid w:val="00562A93"/>
    <w:rsid w:val="00567051"/>
    <w:rsid w:val="00576DA2"/>
    <w:rsid w:val="00581382"/>
    <w:rsid w:val="0058667C"/>
    <w:rsid w:val="00590F02"/>
    <w:rsid w:val="005C05C5"/>
    <w:rsid w:val="005F5397"/>
    <w:rsid w:val="00605A68"/>
    <w:rsid w:val="0065327E"/>
    <w:rsid w:val="006559D8"/>
    <w:rsid w:val="006671A1"/>
    <w:rsid w:val="00671080"/>
    <w:rsid w:val="00690095"/>
    <w:rsid w:val="006945C9"/>
    <w:rsid w:val="00696D0E"/>
    <w:rsid w:val="00697D8D"/>
    <w:rsid w:val="006A5CEF"/>
    <w:rsid w:val="006B168E"/>
    <w:rsid w:val="006B206E"/>
    <w:rsid w:val="006C6CB8"/>
    <w:rsid w:val="006D5D49"/>
    <w:rsid w:val="00703077"/>
    <w:rsid w:val="007037D8"/>
    <w:rsid w:val="00720AEF"/>
    <w:rsid w:val="00755CB4"/>
    <w:rsid w:val="0078345E"/>
    <w:rsid w:val="00785459"/>
    <w:rsid w:val="007C6C4A"/>
    <w:rsid w:val="007D576C"/>
    <w:rsid w:val="007E39B3"/>
    <w:rsid w:val="0080362A"/>
    <w:rsid w:val="0082067B"/>
    <w:rsid w:val="00852813"/>
    <w:rsid w:val="00856FE3"/>
    <w:rsid w:val="00872830"/>
    <w:rsid w:val="00875097"/>
    <w:rsid w:val="00881DFA"/>
    <w:rsid w:val="0088234C"/>
    <w:rsid w:val="00893255"/>
    <w:rsid w:val="008C0D07"/>
    <w:rsid w:val="008C2E37"/>
    <w:rsid w:val="00911A6E"/>
    <w:rsid w:val="009174B0"/>
    <w:rsid w:val="00927F25"/>
    <w:rsid w:val="00932878"/>
    <w:rsid w:val="00937C6A"/>
    <w:rsid w:val="00940657"/>
    <w:rsid w:val="009428E4"/>
    <w:rsid w:val="00950C3E"/>
    <w:rsid w:val="00954EE5"/>
    <w:rsid w:val="00963BA4"/>
    <w:rsid w:val="00985F56"/>
    <w:rsid w:val="009868E3"/>
    <w:rsid w:val="009B33CC"/>
    <w:rsid w:val="009B3771"/>
    <w:rsid w:val="009C4AE3"/>
    <w:rsid w:val="009D47AD"/>
    <w:rsid w:val="009E7DBF"/>
    <w:rsid w:val="009F0940"/>
    <w:rsid w:val="009F3201"/>
    <w:rsid w:val="009F7DE0"/>
    <w:rsid w:val="00A02C1B"/>
    <w:rsid w:val="00A07909"/>
    <w:rsid w:val="00A2362D"/>
    <w:rsid w:val="00A24DBB"/>
    <w:rsid w:val="00A26982"/>
    <w:rsid w:val="00A321F1"/>
    <w:rsid w:val="00A32C3C"/>
    <w:rsid w:val="00A40B0B"/>
    <w:rsid w:val="00A43F8A"/>
    <w:rsid w:val="00A52C60"/>
    <w:rsid w:val="00A5572A"/>
    <w:rsid w:val="00A619BA"/>
    <w:rsid w:val="00A624DD"/>
    <w:rsid w:val="00A669CD"/>
    <w:rsid w:val="00A76356"/>
    <w:rsid w:val="00AA0C72"/>
    <w:rsid w:val="00AC4175"/>
    <w:rsid w:val="00AF210E"/>
    <w:rsid w:val="00AF5665"/>
    <w:rsid w:val="00AF7823"/>
    <w:rsid w:val="00B00CFB"/>
    <w:rsid w:val="00B439D2"/>
    <w:rsid w:val="00B61A64"/>
    <w:rsid w:val="00B747D3"/>
    <w:rsid w:val="00B75FD2"/>
    <w:rsid w:val="00B96C30"/>
    <w:rsid w:val="00BA65F7"/>
    <w:rsid w:val="00BA7A36"/>
    <w:rsid w:val="00BC45E9"/>
    <w:rsid w:val="00BC7216"/>
    <w:rsid w:val="00BD2DBA"/>
    <w:rsid w:val="00BD6BB8"/>
    <w:rsid w:val="00BD780E"/>
    <w:rsid w:val="00BD7DBA"/>
    <w:rsid w:val="00C358D2"/>
    <w:rsid w:val="00C57886"/>
    <w:rsid w:val="00C634B5"/>
    <w:rsid w:val="00C64C2E"/>
    <w:rsid w:val="00C77543"/>
    <w:rsid w:val="00C85D7C"/>
    <w:rsid w:val="00C926E2"/>
    <w:rsid w:val="00C975ED"/>
    <w:rsid w:val="00CA5843"/>
    <w:rsid w:val="00CC409F"/>
    <w:rsid w:val="00CE0E17"/>
    <w:rsid w:val="00CE1C82"/>
    <w:rsid w:val="00CF13A4"/>
    <w:rsid w:val="00D00CFE"/>
    <w:rsid w:val="00D161F8"/>
    <w:rsid w:val="00D22674"/>
    <w:rsid w:val="00D55C31"/>
    <w:rsid w:val="00D61B03"/>
    <w:rsid w:val="00D65120"/>
    <w:rsid w:val="00D677B1"/>
    <w:rsid w:val="00D81604"/>
    <w:rsid w:val="00D871A2"/>
    <w:rsid w:val="00DB21B4"/>
    <w:rsid w:val="00DB49D6"/>
    <w:rsid w:val="00DE5E66"/>
    <w:rsid w:val="00E000B1"/>
    <w:rsid w:val="00E00965"/>
    <w:rsid w:val="00E151AE"/>
    <w:rsid w:val="00E155D4"/>
    <w:rsid w:val="00E23E8A"/>
    <w:rsid w:val="00E31D31"/>
    <w:rsid w:val="00E641BF"/>
    <w:rsid w:val="00E92FC9"/>
    <w:rsid w:val="00EA085C"/>
    <w:rsid w:val="00EB5ABD"/>
    <w:rsid w:val="00ED3712"/>
    <w:rsid w:val="00EE010A"/>
    <w:rsid w:val="00EE12CD"/>
    <w:rsid w:val="00EE4CB4"/>
    <w:rsid w:val="00EE6632"/>
    <w:rsid w:val="00EE70C3"/>
    <w:rsid w:val="00EF031B"/>
    <w:rsid w:val="00EF5A32"/>
    <w:rsid w:val="00F36D35"/>
    <w:rsid w:val="00F3727C"/>
    <w:rsid w:val="00F44D33"/>
    <w:rsid w:val="00F45842"/>
    <w:rsid w:val="00F5059B"/>
    <w:rsid w:val="00F55879"/>
    <w:rsid w:val="00F56444"/>
    <w:rsid w:val="00F65B27"/>
    <w:rsid w:val="00F65C18"/>
    <w:rsid w:val="00F67F50"/>
    <w:rsid w:val="00FA2BFD"/>
    <w:rsid w:val="00FB014E"/>
    <w:rsid w:val="00FB6490"/>
    <w:rsid w:val="00FD5259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CE3D48"/>
  <w15:docId w15:val="{6713A8B6-1B2C-44F7-9522-ED507207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character" w:styleId="Hyperlink">
    <w:name w:val="Hyperlink"/>
    <w:rsid w:val="0080362A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A32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FB0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C8150DEE.dotm</Template>
  <TotalTime>0</TotalTime>
  <Pages>1</Pages>
  <Words>41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12</cp:revision>
  <cp:lastPrinted>2012-08-29T09:49:00Z</cp:lastPrinted>
  <dcterms:created xsi:type="dcterms:W3CDTF">2017-09-16T15:49:00Z</dcterms:created>
  <dcterms:modified xsi:type="dcterms:W3CDTF">2018-12-10T08:06:00Z</dcterms:modified>
</cp:coreProperties>
</file>