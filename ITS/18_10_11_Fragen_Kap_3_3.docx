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13AD2" w14:textId="0F2154DA" w:rsidR="00DB39E1" w:rsidRDefault="00DB39E1" w:rsidP="00DB39E1">
      <w:pPr>
        <w:autoSpaceDE w:val="0"/>
        <w:autoSpaceDN w:val="0"/>
        <w:adjustRightInd w:val="0"/>
        <w:spacing w:after="120"/>
      </w:pPr>
      <w:r>
        <w:t xml:space="preserve">Lesen Sie Kapitel </w:t>
      </w:r>
      <w:r w:rsidR="009208BF">
        <w:t>3.</w:t>
      </w:r>
      <w:r w:rsidR="00D70EA5">
        <w:t>3</w:t>
      </w:r>
      <w:r>
        <w:t xml:space="preserve"> des Cisco-Kurses durch und beantworten Sie folgende Fragen, bzw. bearbeiten folgende Aufgaben.</w:t>
      </w:r>
    </w:p>
    <w:p w14:paraId="5B613AD3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5B613AD4" w14:textId="51532025" w:rsidR="00DB39E1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Im Abschnitt 3.3.1.1 werden die Begriffe </w:t>
      </w:r>
      <w:r w:rsidRPr="00F16684">
        <w:rPr>
          <w:i/>
        </w:rPr>
        <w:t>Segmentierung</w:t>
      </w:r>
      <w:r>
        <w:t xml:space="preserve"> und </w:t>
      </w:r>
      <w:r w:rsidRPr="00F16684">
        <w:rPr>
          <w:i/>
        </w:rPr>
        <w:t>Multiplexing</w:t>
      </w:r>
      <w:r>
        <w:t xml:space="preserve"> erläutert. Welche zusätzlichen Informationen sind außer den zu übertragenden Daten notwendig um Segmentierung und Multiplexing zu betreiben?</w:t>
      </w:r>
    </w:p>
    <w:p w14:paraId="7D051397" w14:textId="4EE3D262" w:rsidR="0031295D" w:rsidRDefault="0031295D" w:rsidP="0031295D">
      <w:pPr>
        <w:autoSpaceDE w:val="0"/>
        <w:autoSpaceDN w:val="0"/>
        <w:adjustRightInd w:val="0"/>
        <w:spacing w:after="120"/>
        <w:ind w:left="567"/>
      </w:pPr>
    </w:p>
    <w:p w14:paraId="150AC7D4" w14:textId="0F75CE6D" w:rsidR="0031295D" w:rsidRDefault="0031295D" w:rsidP="0031295D">
      <w:pPr>
        <w:autoSpaceDE w:val="0"/>
        <w:autoSpaceDN w:val="0"/>
        <w:adjustRightInd w:val="0"/>
        <w:spacing w:after="120"/>
        <w:ind w:left="567"/>
      </w:pPr>
      <w:r>
        <w:t>Adressierung</w:t>
      </w:r>
    </w:p>
    <w:p w14:paraId="5B613AD5" w14:textId="77777777" w:rsidR="009208BF" w:rsidRDefault="009208BF" w:rsidP="009208BF">
      <w:pPr>
        <w:autoSpaceDE w:val="0"/>
        <w:autoSpaceDN w:val="0"/>
        <w:adjustRightInd w:val="0"/>
        <w:spacing w:after="120"/>
        <w:ind w:left="567"/>
      </w:pPr>
    </w:p>
    <w:p w14:paraId="5B613AD6" w14:textId="77777777" w:rsidR="009208BF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Welchen Namen tragen die PDUs der</w:t>
      </w:r>
    </w:p>
    <w:p w14:paraId="5B613AD7" w14:textId="2CCBDD0A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7. OSI-Schicht?</w:t>
      </w:r>
      <w:r>
        <w:tab/>
        <w:t xml:space="preserve">Antwort: </w:t>
      </w:r>
      <w:r w:rsidR="0031295D">
        <w:t>Application Layer</w:t>
      </w:r>
    </w:p>
    <w:p w14:paraId="5B613AD8" w14:textId="03C919F4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4. OSI-Schicht?</w:t>
      </w:r>
      <w:r>
        <w:tab/>
        <w:t xml:space="preserve">Antwort: </w:t>
      </w:r>
      <w:r w:rsidR="0031295D">
        <w:t>Transportation Layer</w:t>
      </w:r>
    </w:p>
    <w:p w14:paraId="5B613AD9" w14:textId="5E5258D4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3. OSI-Schicht?</w:t>
      </w:r>
      <w:r>
        <w:tab/>
        <w:t xml:space="preserve">Antwort: </w:t>
      </w:r>
      <w:r w:rsidR="0031295D">
        <w:t>Network Layer</w:t>
      </w:r>
    </w:p>
    <w:p w14:paraId="5B613ADA" w14:textId="137ED53E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2. OSI-Schicht?</w:t>
      </w:r>
      <w:r>
        <w:tab/>
        <w:t xml:space="preserve">Antwort: </w:t>
      </w:r>
      <w:r w:rsidR="0031295D">
        <w:t>Data Link Layer</w:t>
      </w:r>
    </w:p>
    <w:p w14:paraId="5B613ADB" w14:textId="69A4B123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1. OSI-Schicht?</w:t>
      </w:r>
      <w:r>
        <w:tab/>
        <w:t xml:space="preserve">Antwort: </w:t>
      </w:r>
      <w:r w:rsidR="0031295D">
        <w:t>Physical Layer</w:t>
      </w:r>
    </w:p>
    <w:p w14:paraId="5B613ADC" w14:textId="77777777" w:rsidR="009208BF" w:rsidRDefault="009208BF" w:rsidP="009208BF">
      <w:pPr>
        <w:pStyle w:val="Listenabsatz"/>
      </w:pPr>
    </w:p>
    <w:p w14:paraId="5B613ADD" w14:textId="15D5C9AD" w:rsidR="009208BF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</w:t>
      </w:r>
      <w:r w:rsidR="003433DF">
        <w:t>elche Adressen werden jeweils auf den unteren 4 Schichten des OSI-Modells verwendet? (3.3.2.1)</w:t>
      </w:r>
    </w:p>
    <w:p w14:paraId="1B56FE89" w14:textId="3770892B" w:rsidR="003433DF" w:rsidRDefault="003433DF" w:rsidP="003433D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4. OSI-Schicht?</w:t>
      </w:r>
      <w:r>
        <w:tab/>
        <w:t xml:space="preserve">Antwort: </w:t>
      </w:r>
      <w:r w:rsidR="0031295D">
        <w:t>Ziel- und Quellprozessnummern</w:t>
      </w:r>
    </w:p>
    <w:p w14:paraId="736F983F" w14:textId="2B8EB87F" w:rsidR="003433DF" w:rsidRDefault="003433DF" w:rsidP="003433D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3. OSI-Schicht?</w:t>
      </w:r>
      <w:r>
        <w:tab/>
        <w:t xml:space="preserve">Antwort: </w:t>
      </w:r>
      <w:r w:rsidR="0031295D">
        <w:t>Logische Ziel- und Quelladressen</w:t>
      </w:r>
    </w:p>
    <w:p w14:paraId="0B241071" w14:textId="77777777" w:rsidR="0031295D" w:rsidRDefault="003433DF" w:rsidP="00D875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2. OSI-Schicht?</w:t>
      </w:r>
      <w:r>
        <w:tab/>
        <w:t xml:space="preserve">Antwort: </w:t>
      </w:r>
      <w:r w:rsidR="0031295D">
        <w:t xml:space="preserve">Physische Ziel- und Quelladressen </w:t>
      </w:r>
    </w:p>
    <w:p w14:paraId="323E86D9" w14:textId="7194C11D" w:rsidR="003433DF" w:rsidRDefault="003433DF" w:rsidP="00D875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1. OSI-Schicht?</w:t>
      </w:r>
      <w:r>
        <w:tab/>
        <w:t xml:space="preserve">Antwort: </w:t>
      </w:r>
      <w:r w:rsidR="0031295D">
        <w:t>Bits für zeitl. Steuerung &amp; Synchronisierung</w:t>
      </w:r>
    </w:p>
    <w:p w14:paraId="5B613ADF" w14:textId="77777777" w:rsidR="009208BF" w:rsidRDefault="009208BF" w:rsidP="009208BF">
      <w:pPr>
        <w:autoSpaceDE w:val="0"/>
        <w:autoSpaceDN w:val="0"/>
        <w:adjustRightInd w:val="0"/>
        <w:spacing w:after="120"/>
        <w:ind w:left="567"/>
      </w:pPr>
    </w:p>
    <w:p w14:paraId="173CCF4F" w14:textId="325C0074" w:rsidR="003433DF" w:rsidRDefault="003433DF" w:rsidP="003433D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Adresse wird verwendet um PDU innerhalb des lokalen Netzwerks zu versenden? (3.3.2.2) Auf welcher Schicht läuft diese Kommunikation ab.</w:t>
      </w:r>
    </w:p>
    <w:p w14:paraId="0E8A2C8C" w14:textId="217B3547" w:rsidR="00C4272D" w:rsidRDefault="00C4272D" w:rsidP="00C4272D">
      <w:pPr>
        <w:autoSpaceDE w:val="0"/>
        <w:autoSpaceDN w:val="0"/>
        <w:adjustRightInd w:val="0"/>
        <w:spacing w:after="120"/>
        <w:ind w:left="567"/>
      </w:pPr>
    </w:p>
    <w:p w14:paraId="0EB7B6B1" w14:textId="4FAC88DF" w:rsidR="00C4272D" w:rsidRDefault="00C4272D" w:rsidP="00C4272D">
      <w:pPr>
        <w:autoSpaceDE w:val="0"/>
        <w:autoSpaceDN w:val="0"/>
        <w:adjustRightInd w:val="0"/>
        <w:spacing w:after="120"/>
        <w:ind w:left="567"/>
      </w:pPr>
      <w:r>
        <w:t xml:space="preserve">Schicht 2, physische </w:t>
      </w:r>
      <w:proofErr w:type="gramStart"/>
      <w:r>
        <w:t>Adress(</w:t>
      </w:r>
      <w:proofErr w:type="gramEnd"/>
      <w:r>
        <w:t>Ziel- und Quelladresse)</w:t>
      </w:r>
    </w:p>
    <w:p w14:paraId="12E9D5C1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48C7EA14" w14:textId="51A9625E" w:rsidR="003433DF" w:rsidRDefault="003433DF" w:rsidP="003433D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Wie lauten Netz(werk)- und Hostanteil der IP-Adresse des Absenders im Abschnitt 3.3.2.3?</w:t>
      </w:r>
    </w:p>
    <w:p w14:paraId="2723018C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1209ADEF" w14:textId="59981D8D" w:rsidR="003433DF" w:rsidRDefault="003433DF" w:rsidP="003433DF">
      <w:pPr>
        <w:autoSpaceDE w:val="0"/>
        <w:autoSpaceDN w:val="0"/>
        <w:adjustRightInd w:val="0"/>
        <w:spacing w:after="120"/>
        <w:ind w:left="567"/>
      </w:pPr>
      <w:r>
        <w:t xml:space="preserve">Antwort:               Netz(werk)anteil: </w:t>
      </w:r>
      <w:r w:rsidR="00C4272D">
        <w:t>192.168.1</w:t>
      </w:r>
      <w:r>
        <w:tab/>
      </w:r>
      <w:r>
        <w:tab/>
        <w:t xml:space="preserve">Hostanteil: </w:t>
      </w:r>
      <w:r w:rsidR="00C4272D">
        <w:t>110</w:t>
      </w:r>
    </w:p>
    <w:p w14:paraId="51900456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5B613AE9" w14:textId="54677214" w:rsidR="00460656" w:rsidRDefault="00E5198E" w:rsidP="0046065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Voraussetzungen müssen bezüglich der IP-Adressen von Absender und Empfänger gelten, damit ein Netzwerk ohne Router betrieben werden kann?</w:t>
      </w:r>
      <w:r w:rsidR="003433DF">
        <w:t xml:space="preserve"> (3.3.2.3, 3.3.2.4)</w:t>
      </w:r>
    </w:p>
    <w:p w14:paraId="5B613AEA" w14:textId="500B4F0C" w:rsidR="00E5198E" w:rsidRDefault="00E5198E" w:rsidP="00E5198E">
      <w:pPr>
        <w:autoSpaceDE w:val="0"/>
        <w:autoSpaceDN w:val="0"/>
        <w:adjustRightInd w:val="0"/>
        <w:spacing w:after="120"/>
        <w:ind w:left="567"/>
      </w:pPr>
    </w:p>
    <w:p w14:paraId="5CE46004" w14:textId="02BF9A7A" w:rsidR="00C4272D" w:rsidRDefault="00C4272D" w:rsidP="00E5198E">
      <w:pPr>
        <w:autoSpaceDE w:val="0"/>
        <w:autoSpaceDN w:val="0"/>
        <w:adjustRightInd w:val="0"/>
        <w:spacing w:after="120"/>
        <w:ind w:left="567"/>
      </w:pPr>
      <w:r>
        <w:t>Der Netzwerkteil muss gleich sein &amp; der Host unterschiedlich</w:t>
      </w:r>
    </w:p>
    <w:p w14:paraId="5B613AEB" w14:textId="77777777" w:rsidR="00E5198E" w:rsidRDefault="00E5198E" w:rsidP="00E5198E">
      <w:pPr>
        <w:autoSpaceDE w:val="0"/>
        <w:autoSpaceDN w:val="0"/>
        <w:adjustRightInd w:val="0"/>
        <w:spacing w:after="120"/>
        <w:ind w:left="567"/>
      </w:pPr>
    </w:p>
    <w:p w14:paraId="5B613AEC" w14:textId="0BBFA861" w:rsidR="00E5198E" w:rsidRDefault="00E5198E" w:rsidP="0046065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Umkehrfrage: Wann</w:t>
      </w:r>
      <w:r w:rsidR="00E534D6">
        <w:t>/wofür</w:t>
      </w:r>
      <w:r>
        <w:t xml:space="preserve"> wird ein Router benötigt?</w:t>
      </w:r>
    </w:p>
    <w:p w14:paraId="0C304572" w14:textId="77777777" w:rsidR="00FA4C3D" w:rsidRDefault="00C4272D" w:rsidP="00FA4C3D">
      <w:pPr>
        <w:autoSpaceDE w:val="0"/>
        <w:autoSpaceDN w:val="0"/>
        <w:adjustRightInd w:val="0"/>
        <w:spacing w:after="120"/>
        <w:ind w:left="567"/>
      </w:pPr>
      <w:r>
        <w:lastRenderedPageBreak/>
        <w:t>Um zwischen mehren Netzwerken zu kommunizieren</w:t>
      </w:r>
    </w:p>
    <w:p w14:paraId="1E11CADB" w14:textId="77777777" w:rsidR="00FA4C3D" w:rsidRDefault="00FA4C3D" w:rsidP="00FA4C3D">
      <w:pPr>
        <w:autoSpaceDE w:val="0"/>
        <w:autoSpaceDN w:val="0"/>
        <w:adjustRightInd w:val="0"/>
        <w:spacing w:after="120"/>
        <w:ind w:left="567"/>
      </w:pPr>
    </w:p>
    <w:p w14:paraId="5B613AF1" w14:textId="1BC45C30" w:rsidR="00460656" w:rsidRDefault="00460656" w:rsidP="00FA4C3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 xml:space="preserve">Betrachten Sie die nachfolgende Netzwerkdarstellung. PC 1 sendet eine Anfrage an den Web-Server. Ergänzen Sie </w:t>
      </w:r>
      <w:r w:rsidR="00FB2086">
        <w:t xml:space="preserve">ohne im Cisco-Skript nach zu schauen </w:t>
      </w:r>
      <w:r>
        <w:t>die nachfolgende Tabelle für die PDU der OSI-Schicht 2 an den angegebenen Übergängen</w:t>
      </w:r>
    </w:p>
    <w:p w14:paraId="5B613AF2" w14:textId="476D563C" w:rsidR="00460656" w:rsidRDefault="00737562" w:rsidP="00460656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17AEC88A" wp14:editId="27501CCB">
            <wp:extent cx="5972810" cy="2283460"/>
            <wp:effectExtent l="0" t="0" r="889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2324"/>
        <w:gridCol w:w="1637"/>
        <w:gridCol w:w="1773"/>
        <w:gridCol w:w="1680"/>
        <w:gridCol w:w="1648"/>
      </w:tblGrid>
      <w:tr w:rsidR="00460656" w14:paraId="5B613AF8" w14:textId="77777777" w:rsidTr="00460656">
        <w:tc>
          <w:tcPr>
            <w:tcW w:w="2376" w:type="dxa"/>
            <w:vAlign w:val="center"/>
          </w:tcPr>
          <w:p w14:paraId="5B613AF3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Übergangsstelle</w:t>
            </w:r>
          </w:p>
        </w:tc>
        <w:tc>
          <w:tcPr>
            <w:tcW w:w="1701" w:type="dxa"/>
            <w:vAlign w:val="center"/>
          </w:tcPr>
          <w:p w14:paraId="5B613AF4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Ziel-MAC</w:t>
            </w:r>
          </w:p>
        </w:tc>
        <w:tc>
          <w:tcPr>
            <w:tcW w:w="1843" w:type="dxa"/>
            <w:vAlign w:val="center"/>
          </w:tcPr>
          <w:p w14:paraId="5B613AF5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Quell-MAC</w:t>
            </w:r>
          </w:p>
        </w:tc>
        <w:tc>
          <w:tcPr>
            <w:tcW w:w="1701" w:type="dxa"/>
            <w:vAlign w:val="center"/>
          </w:tcPr>
          <w:p w14:paraId="5B613AF6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Ziel-IP</w:t>
            </w:r>
          </w:p>
        </w:tc>
        <w:tc>
          <w:tcPr>
            <w:tcW w:w="1667" w:type="dxa"/>
            <w:vAlign w:val="center"/>
          </w:tcPr>
          <w:p w14:paraId="5B613AF7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Quell-IP</w:t>
            </w:r>
          </w:p>
        </w:tc>
      </w:tr>
      <w:tr w:rsidR="00460656" w14:paraId="5B613AFE" w14:textId="77777777" w:rsidTr="00460656">
        <w:tc>
          <w:tcPr>
            <w:tcW w:w="2376" w:type="dxa"/>
            <w:vAlign w:val="center"/>
          </w:tcPr>
          <w:p w14:paraId="5B613AF9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PC 1</w:t>
            </w:r>
          </w:p>
        </w:tc>
        <w:tc>
          <w:tcPr>
            <w:tcW w:w="1701" w:type="dxa"/>
            <w:vAlign w:val="center"/>
          </w:tcPr>
          <w:p w14:paraId="5B613AFA" w14:textId="160E3B4B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11-11-11-11-11-11</w:t>
            </w:r>
          </w:p>
        </w:tc>
        <w:tc>
          <w:tcPr>
            <w:tcW w:w="1843" w:type="dxa"/>
            <w:vAlign w:val="center"/>
          </w:tcPr>
          <w:p w14:paraId="5B613AFB" w14:textId="7879F62C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AA-AA-AA-AA-AA-AA</w:t>
            </w:r>
          </w:p>
        </w:tc>
        <w:tc>
          <w:tcPr>
            <w:tcW w:w="1701" w:type="dxa"/>
            <w:vAlign w:val="center"/>
          </w:tcPr>
          <w:p w14:paraId="5B613AFC" w14:textId="2B80AE5B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</w:t>
            </w:r>
          </w:p>
        </w:tc>
        <w:tc>
          <w:tcPr>
            <w:tcW w:w="1667" w:type="dxa"/>
            <w:vAlign w:val="center"/>
          </w:tcPr>
          <w:p w14:paraId="5B613AFD" w14:textId="41060DEC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</w:tr>
      <w:tr w:rsidR="00460656" w14:paraId="5B613B04" w14:textId="77777777" w:rsidTr="00460656">
        <w:tc>
          <w:tcPr>
            <w:tcW w:w="2376" w:type="dxa"/>
            <w:vAlign w:val="center"/>
          </w:tcPr>
          <w:p w14:paraId="5B613AFF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R2 in Richtung Server</w:t>
            </w:r>
          </w:p>
        </w:tc>
        <w:tc>
          <w:tcPr>
            <w:tcW w:w="1701" w:type="dxa"/>
            <w:vAlign w:val="center"/>
          </w:tcPr>
          <w:p w14:paraId="5B613B00" w14:textId="60CA80E2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AB-CD-EF-12-34-56</w:t>
            </w:r>
          </w:p>
        </w:tc>
        <w:tc>
          <w:tcPr>
            <w:tcW w:w="1843" w:type="dxa"/>
            <w:vAlign w:val="center"/>
          </w:tcPr>
          <w:p w14:paraId="5B613B01" w14:textId="539470AD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22-22-22-22-22-22</w:t>
            </w:r>
          </w:p>
        </w:tc>
        <w:tc>
          <w:tcPr>
            <w:tcW w:w="1701" w:type="dxa"/>
            <w:vAlign w:val="center"/>
          </w:tcPr>
          <w:p w14:paraId="5B613B02" w14:textId="260082E1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</w:p>
        </w:tc>
        <w:tc>
          <w:tcPr>
            <w:tcW w:w="1667" w:type="dxa"/>
            <w:vAlign w:val="center"/>
          </w:tcPr>
          <w:p w14:paraId="5B613B03" w14:textId="34CCF8D9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172.16.199</w:t>
            </w:r>
          </w:p>
        </w:tc>
      </w:tr>
      <w:tr w:rsidR="00460656" w14:paraId="5B613B0A" w14:textId="77777777" w:rsidTr="00460656">
        <w:tc>
          <w:tcPr>
            <w:tcW w:w="2376" w:type="dxa"/>
            <w:vAlign w:val="center"/>
          </w:tcPr>
          <w:p w14:paraId="5B613B05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des Servers in Richtung PC 1</w:t>
            </w:r>
          </w:p>
        </w:tc>
        <w:tc>
          <w:tcPr>
            <w:tcW w:w="1701" w:type="dxa"/>
            <w:vAlign w:val="center"/>
          </w:tcPr>
          <w:p w14:paraId="5B613B06" w14:textId="5F483BDE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AA-AA-AA-AA-AA-AA</w:t>
            </w:r>
          </w:p>
        </w:tc>
        <w:tc>
          <w:tcPr>
            <w:tcW w:w="1843" w:type="dxa"/>
            <w:vAlign w:val="center"/>
          </w:tcPr>
          <w:p w14:paraId="5B613B07" w14:textId="7B0283DA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AB-CD-EF-12-34-56</w:t>
            </w:r>
          </w:p>
        </w:tc>
        <w:tc>
          <w:tcPr>
            <w:tcW w:w="1701" w:type="dxa"/>
            <w:vAlign w:val="center"/>
          </w:tcPr>
          <w:p w14:paraId="5B613B08" w14:textId="48EDFFB9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  <w:tc>
          <w:tcPr>
            <w:tcW w:w="1667" w:type="dxa"/>
            <w:vAlign w:val="center"/>
          </w:tcPr>
          <w:p w14:paraId="5B613B09" w14:textId="5FA3CC4D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</w:p>
        </w:tc>
      </w:tr>
      <w:tr w:rsidR="00460656" w14:paraId="5B613B10" w14:textId="77777777" w:rsidTr="00460656">
        <w:tc>
          <w:tcPr>
            <w:tcW w:w="2376" w:type="dxa"/>
            <w:vAlign w:val="center"/>
          </w:tcPr>
          <w:p w14:paraId="5B613B0B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R1 in Richtung PC 1</w:t>
            </w:r>
          </w:p>
        </w:tc>
        <w:tc>
          <w:tcPr>
            <w:tcW w:w="1701" w:type="dxa"/>
            <w:vAlign w:val="center"/>
          </w:tcPr>
          <w:p w14:paraId="5B613B0C" w14:textId="41C95E92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AA-AA-AA-AA-AA-AA</w:t>
            </w:r>
          </w:p>
        </w:tc>
        <w:tc>
          <w:tcPr>
            <w:tcW w:w="1843" w:type="dxa"/>
            <w:vAlign w:val="center"/>
          </w:tcPr>
          <w:p w14:paraId="5B613B0D" w14:textId="0B706B00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11-11-11-11-11-11</w:t>
            </w:r>
          </w:p>
        </w:tc>
        <w:tc>
          <w:tcPr>
            <w:tcW w:w="1701" w:type="dxa"/>
            <w:vAlign w:val="center"/>
          </w:tcPr>
          <w:p w14:paraId="5B613B0E" w14:textId="7861FB9C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192.168.4.11</w:t>
            </w:r>
          </w:p>
        </w:tc>
        <w:tc>
          <w:tcPr>
            <w:tcW w:w="1667" w:type="dxa"/>
            <w:vAlign w:val="center"/>
          </w:tcPr>
          <w:p w14:paraId="5B613B0F" w14:textId="2039DDB1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</w:t>
            </w:r>
          </w:p>
        </w:tc>
      </w:tr>
    </w:tbl>
    <w:p w14:paraId="5B613B11" w14:textId="77777777" w:rsidR="00460656" w:rsidRDefault="00460656" w:rsidP="00460656">
      <w:pPr>
        <w:autoSpaceDE w:val="0"/>
        <w:autoSpaceDN w:val="0"/>
        <w:adjustRightInd w:val="0"/>
        <w:spacing w:after="120"/>
        <w:ind w:left="567"/>
      </w:pPr>
    </w:p>
    <w:p w14:paraId="5B613B12" w14:textId="77777777" w:rsidR="00460656" w:rsidRDefault="00460656" w:rsidP="00460656">
      <w:pPr>
        <w:autoSpaceDE w:val="0"/>
        <w:autoSpaceDN w:val="0"/>
        <w:adjustRightInd w:val="0"/>
        <w:spacing w:after="120"/>
        <w:ind w:left="567"/>
      </w:pPr>
    </w:p>
    <w:p w14:paraId="5B613B13" w14:textId="77777777" w:rsidR="00DB39E1" w:rsidRPr="00DB39E1" w:rsidRDefault="00DB39E1" w:rsidP="00DB39E1">
      <w:pPr>
        <w:autoSpaceDE w:val="0"/>
        <w:autoSpaceDN w:val="0"/>
        <w:adjustRightInd w:val="0"/>
        <w:spacing w:after="120"/>
        <w:ind w:left="567"/>
        <w:rPr>
          <w:b/>
        </w:rPr>
      </w:pPr>
      <w:bookmarkStart w:id="0" w:name="_GoBack"/>
      <w:bookmarkEnd w:id="0"/>
    </w:p>
    <w:sectPr w:rsidR="00DB39E1" w:rsidRPr="00DB39E1" w:rsidSect="000120D7">
      <w:footerReference w:type="default" r:id="rId8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60D18" w14:textId="77777777" w:rsidR="003B0513" w:rsidRDefault="003B0513">
      <w:r>
        <w:separator/>
      </w:r>
    </w:p>
  </w:endnote>
  <w:endnote w:type="continuationSeparator" w:id="0">
    <w:p w14:paraId="3D1672DA" w14:textId="77777777" w:rsidR="003B0513" w:rsidRDefault="003B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3B1A" w14:textId="0282044B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A4C3D">
      <w:rPr>
        <w:rStyle w:val="Seitenzahl"/>
        <w:noProof/>
      </w:rPr>
      <w:t>2</w:t>
    </w:r>
    <w:r>
      <w:rPr>
        <w:rStyle w:val="Seitenzahl"/>
      </w:rPr>
      <w:fldChar w:fldCharType="end"/>
    </w:r>
    <w:r w:rsidR="00B74FDA">
      <w:rPr>
        <w:rStyle w:val="Seitenzahl"/>
      </w:rPr>
      <w:tab/>
    </w:r>
    <w:r w:rsidR="00897D0B">
      <w:rPr>
        <w:rStyle w:val="Seitenzahl"/>
      </w:rPr>
      <w:t>1</w:t>
    </w:r>
    <w:r w:rsidR="0013052C">
      <w:rPr>
        <w:rStyle w:val="Seitenzahl"/>
      </w:rPr>
      <w:t>1</w:t>
    </w:r>
    <w:r>
      <w:rPr>
        <w:rStyle w:val="Seitenzahl"/>
      </w:rPr>
      <w:t>.</w:t>
    </w:r>
    <w:r w:rsidR="00E5198E">
      <w:rPr>
        <w:rStyle w:val="Seitenzahl"/>
      </w:rPr>
      <w:t>1</w:t>
    </w:r>
    <w:r w:rsidR="00FB2086">
      <w:rPr>
        <w:rStyle w:val="Seitenzahl"/>
      </w:rPr>
      <w:t>0</w:t>
    </w:r>
    <w:r>
      <w:rPr>
        <w:rStyle w:val="Seitenzahl"/>
      </w:rPr>
      <w:t>.</w:t>
    </w:r>
    <w:r w:rsidR="00D45BDF">
      <w:rPr>
        <w:rStyle w:val="Seitenzahl"/>
      </w:rPr>
      <w:t>1</w:t>
    </w:r>
    <w:r w:rsidR="0013052C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DB5CE" w14:textId="77777777" w:rsidR="003B0513" w:rsidRDefault="003B0513">
      <w:r>
        <w:separator/>
      </w:r>
    </w:p>
  </w:footnote>
  <w:footnote w:type="continuationSeparator" w:id="0">
    <w:p w14:paraId="7A793926" w14:textId="77777777" w:rsidR="003B0513" w:rsidRDefault="003B0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6E9F"/>
    <w:rsid w:val="001027FF"/>
    <w:rsid w:val="00124633"/>
    <w:rsid w:val="0013052C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60F13"/>
    <w:rsid w:val="002659B7"/>
    <w:rsid w:val="002845AC"/>
    <w:rsid w:val="002915A3"/>
    <w:rsid w:val="00291712"/>
    <w:rsid w:val="002A5E45"/>
    <w:rsid w:val="002A6813"/>
    <w:rsid w:val="002B2767"/>
    <w:rsid w:val="002D30C0"/>
    <w:rsid w:val="00306328"/>
    <w:rsid w:val="003109EA"/>
    <w:rsid w:val="0031295D"/>
    <w:rsid w:val="00313475"/>
    <w:rsid w:val="00321D09"/>
    <w:rsid w:val="003433DF"/>
    <w:rsid w:val="00362B1D"/>
    <w:rsid w:val="00374CA6"/>
    <w:rsid w:val="00390CDA"/>
    <w:rsid w:val="0039620D"/>
    <w:rsid w:val="0039688D"/>
    <w:rsid w:val="003A30D8"/>
    <w:rsid w:val="003B0513"/>
    <w:rsid w:val="003C05BA"/>
    <w:rsid w:val="003E2024"/>
    <w:rsid w:val="003F035A"/>
    <w:rsid w:val="003F3EBD"/>
    <w:rsid w:val="00401C15"/>
    <w:rsid w:val="004056F2"/>
    <w:rsid w:val="00417400"/>
    <w:rsid w:val="00422E5F"/>
    <w:rsid w:val="00426133"/>
    <w:rsid w:val="00456AE6"/>
    <w:rsid w:val="0045782A"/>
    <w:rsid w:val="00460656"/>
    <w:rsid w:val="00480A41"/>
    <w:rsid w:val="004813A4"/>
    <w:rsid w:val="004A15C7"/>
    <w:rsid w:val="004A31AF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37562"/>
    <w:rsid w:val="00751351"/>
    <w:rsid w:val="00766CC0"/>
    <w:rsid w:val="00785459"/>
    <w:rsid w:val="007B7002"/>
    <w:rsid w:val="0086257C"/>
    <w:rsid w:val="00872830"/>
    <w:rsid w:val="00875097"/>
    <w:rsid w:val="0088234C"/>
    <w:rsid w:val="00897D0B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31B7D"/>
    <w:rsid w:val="00C4272D"/>
    <w:rsid w:val="00CE6BEE"/>
    <w:rsid w:val="00CF2884"/>
    <w:rsid w:val="00D14794"/>
    <w:rsid w:val="00D45BDF"/>
    <w:rsid w:val="00D54525"/>
    <w:rsid w:val="00D61B03"/>
    <w:rsid w:val="00D65120"/>
    <w:rsid w:val="00D70EA5"/>
    <w:rsid w:val="00D81604"/>
    <w:rsid w:val="00D85C80"/>
    <w:rsid w:val="00D92249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A085C"/>
    <w:rsid w:val="00EB5ABD"/>
    <w:rsid w:val="00ED1C20"/>
    <w:rsid w:val="00EE010A"/>
    <w:rsid w:val="00EE12CD"/>
    <w:rsid w:val="00EE6589"/>
    <w:rsid w:val="00EF031B"/>
    <w:rsid w:val="00F16684"/>
    <w:rsid w:val="00F50137"/>
    <w:rsid w:val="00F52497"/>
    <w:rsid w:val="00F65C18"/>
    <w:rsid w:val="00FA2BFD"/>
    <w:rsid w:val="00FA4C3D"/>
    <w:rsid w:val="00FB2086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13AD2"/>
  <w15:docId w15:val="{12A374E6-FAA7-486D-A8BA-B43661B8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BD282C86.dotm</Template>
  <TotalTime>0</TotalTime>
  <Pages>2</Pages>
  <Words>302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3</cp:revision>
  <cp:lastPrinted>2013-10-01T14:51:00Z</cp:lastPrinted>
  <dcterms:created xsi:type="dcterms:W3CDTF">2019-11-06T11:10:00Z</dcterms:created>
  <dcterms:modified xsi:type="dcterms:W3CDTF">2019-11-06T11:18:00Z</dcterms:modified>
</cp:coreProperties>
</file>