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2139" w14:textId="77777777" w:rsidR="00833DE4" w:rsidRDefault="00833DE4" w:rsidP="00833DE4">
      <w:pPr>
        <w:autoSpaceDE w:val="0"/>
        <w:autoSpaceDN w:val="0"/>
        <w:adjustRightInd w:val="0"/>
        <w:spacing w:after="120"/>
      </w:pPr>
      <w:r>
        <w:t>Lesen Sie die Seiten 4.2.1.1 bis 4.2.3.5 durch und beantworten Sie folgende Fragen, bzw. bearbeiten folgende Aufgaben.</w:t>
      </w:r>
    </w:p>
    <w:p w14:paraId="26B1E3BD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26B1E3BE" w14:textId="77777777" w:rsidR="00C05BA6" w:rsidRPr="0073491F" w:rsidRDefault="00C05BA6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</w:t>
      </w:r>
      <w:r w:rsidR="00991F73">
        <w:t xml:space="preserve"> Arten von Störungen können das Kommunikationssignal verfälschen? (4.2.1.1)</w:t>
      </w:r>
    </w:p>
    <w:p w14:paraId="26B1E3BF" w14:textId="1FF18732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48ECD6D9" w14:textId="77777777" w:rsidR="00833DE4" w:rsidRDefault="00833DE4" w:rsidP="00833DE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 w:rsidRPr="00991F73">
        <w:rPr>
          <w:rFonts w:eastAsia="SimSun"/>
          <w:sz w:val="22"/>
          <w:szCs w:val="22"/>
        </w:rPr>
        <w:t>W</w:t>
      </w:r>
      <w:r>
        <w:rPr>
          <w:rFonts w:eastAsia="SimSun"/>
          <w:sz w:val="22"/>
          <w:szCs w:val="22"/>
        </w:rPr>
        <w:t xml:space="preserve">odurch wird </w:t>
      </w:r>
      <w:r w:rsidRPr="00991F73">
        <w:rPr>
          <w:rFonts w:eastAsia="SimSun"/>
          <w:sz w:val="22"/>
          <w:szCs w:val="22"/>
        </w:rPr>
        <w:t>ein Koaxialkabel</w:t>
      </w:r>
      <w:r>
        <w:rPr>
          <w:rFonts w:eastAsia="SimSun"/>
          <w:sz w:val="22"/>
          <w:szCs w:val="22"/>
        </w:rPr>
        <w:t xml:space="preserve"> vor Störungen ge</w:t>
      </w:r>
      <w:r w:rsidRPr="00991F73">
        <w:rPr>
          <w:rFonts w:eastAsia="SimSun"/>
          <w:sz w:val="22"/>
          <w:szCs w:val="22"/>
        </w:rPr>
        <w:t>schützt</w:t>
      </w:r>
      <w:r>
        <w:rPr>
          <w:rFonts w:eastAsia="SimSun"/>
          <w:sz w:val="22"/>
          <w:szCs w:val="22"/>
        </w:rPr>
        <w:t>?</w:t>
      </w:r>
    </w:p>
    <w:p w14:paraId="40FB2ECE" w14:textId="0FDC3A3F" w:rsidR="00833DE4" w:rsidRPr="0073491F" w:rsidRDefault="00833DE4" w:rsidP="00833DE4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0" w14:textId="01336A62" w:rsidR="00991F73" w:rsidRPr="0073491F" w:rsidRDefault="00991F73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>
        <w:t>Welche Konstruktionsmaßnahme</w:t>
      </w:r>
      <w:r w:rsidR="00864EEC">
        <w:t>n</w:t>
      </w:r>
      <w:r>
        <w:t xml:space="preserve"> schütz</w:t>
      </w:r>
      <w:r w:rsidR="00864EEC">
        <w:t>en</w:t>
      </w:r>
      <w:r>
        <w:t xml:space="preserve"> UTP-Kabel vor Störungen?</w:t>
      </w:r>
    </w:p>
    <w:p w14:paraId="26B1E3C1" w14:textId="0EB33564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0CF2C29F" w14:textId="7698E56E" w:rsidR="004270FF" w:rsidRDefault="004270FF" w:rsidP="004270F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Die so genannte Auslöschung (engl. </w:t>
      </w:r>
      <w:proofErr w:type="spellStart"/>
      <w:r w:rsidRPr="00991F73">
        <w:rPr>
          <w:rFonts w:eastAsia="SimSun"/>
          <w:i/>
          <w:sz w:val="22"/>
          <w:szCs w:val="22"/>
        </w:rPr>
        <w:t>Cancellation</w:t>
      </w:r>
      <w:proofErr w:type="spellEnd"/>
      <w:r>
        <w:rPr>
          <w:rFonts w:eastAsia="SimSun"/>
          <w:sz w:val="22"/>
          <w:szCs w:val="22"/>
        </w:rPr>
        <w:t>) schützt UTP-Kabel vor EM-Störungen. Erläutern Sie die Wirkungsweise. (4.2.2.1)</w:t>
      </w:r>
    </w:p>
    <w:p w14:paraId="62A6B246" w14:textId="3F793216" w:rsidR="002D146B" w:rsidRDefault="002D146B" w:rsidP="002D146B">
      <w:pPr>
        <w:autoSpaceDE w:val="0"/>
        <w:autoSpaceDN w:val="0"/>
        <w:adjustRightInd w:val="0"/>
        <w:spacing w:after="120"/>
        <w:ind w:left="567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…….</w:t>
      </w:r>
    </w:p>
    <w:p w14:paraId="26B1E3C7" w14:textId="77777777" w:rsidR="00991F73" w:rsidRDefault="00991F73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C</w:t>
      </w:r>
      <w:r w:rsidR="006703BE">
        <w:rPr>
          <w:rFonts w:eastAsia="SimSun"/>
          <w:sz w:val="22"/>
          <w:szCs w:val="22"/>
        </w:rPr>
        <w:t>AT 3-</w:t>
      </w:r>
      <w:r>
        <w:rPr>
          <w:rFonts w:eastAsia="SimSun"/>
          <w:sz w:val="22"/>
          <w:szCs w:val="22"/>
        </w:rPr>
        <w:t>Kab</w:t>
      </w:r>
      <w:r w:rsidR="006703BE">
        <w:rPr>
          <w:rFonts w:eastAsia="SimSun"/>
          <w:sz w:val="22"/>
          <w:szCs w:val="22"/>
        </w:rPr>
        <w:t>el sind für analoge Telefonie zugelassen. Was unterscheidet CAT 3 von CAT 5-Kabeln?</w:t>
      </w:r>
      <w:r w:rsidR="006703BE">
        <w:rPr>
          <w:rFonts w:eastAsia="SimSun"/>
          <w:sz w:val="22"/>
          <w:szCs w:val="22"/>
        </w:rPr>
        <w:br/>
        <w:t>(4.2.2.2, evtl. Recherche)</w:t>
      </w:r>
    </w:p>
    <w:p w14:paraId="26B1E3C8" w14:textId="0C140124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9" w14:textId="77777777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Schlecht gefertigte Stecker werden im Bild 3 auf Seite 4.2.2.3 gezeigt. Welcher große Fehler ist im linken Bild dargestellt?</w:t>
      </w:r>
    </w:p>
    <w:p w14:paraId="26B1E3CA" w14:textId="767C8450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B" w14:textId="77777777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Welche Art von Kabel entsteht, wenn das eine Ende gemäß T568A und das andere Ende gemäß T568B angeschlossen wird?</w:t>
      </w:r>
    </w:p>
    <w:p w14:paraId="26B1E3CC" w14:textId="21ECE0C8" w:rsidR="0073491F" w:rsidRPr="0073491F" w:rsidRDefault="0073491F" w:rsidP="0073491F">
      <w:pPr>
        <w:autoSpaceDE w:val="0"/>
        <w:autoSpaceDN w:val="0"/>
        <w:adjustRightInd w:val="0"/>
        <w:spacing w:after="120"/>
        <w:ind w:left="567"/>
        <w:rPr>
          <w:rFonts w:eastAsia="SimSun"/>
          <w:color w:val="0000FF"/>
          <w:sz w:val="22"/>
          <w:szCs w:val="22"/>
        </w:rPr>
      </w:pPr>
    </w:p>
    <w:p w14:paraId="26B1E3CD" w14:textId="0E33E7BF" w:rsidR="006703BE" w:rsidRDefault="006703BE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>Verbinden Sie zeichnerisch (oder in einer Tabelle) die 8 Pins eines T568A-Steckers mit den 8 entsprechenden Pins eines T568B-Steckers und notieren die entsprechenden Farben.</w:t>
      </w:r>
      <w:r>
        <w:rPr>
          <w:rFonts w:eastAsia="SimSun"/>
          <w:sz w:val="22"/>
          <w:szCs w:val="22"/>
        </w:rPr>
        <w:br/>
        <w:t xml:space="preserve">Führen Sie die </w:t>
      </w:r>
      <w:proofErr w:type="spellStart"/>
      <w:r>
        <w:rPr>
          <w:rFonts w:eastAsia="SimSun"/>
          <w:sz w:val="22"/>
          <w:szCs w:val="22"/>
        </w:rPr>
        <w:t>Activity</w:t>
      </w:r>
      <w:proofErr w:type="spellEnd"/>
      <w:r>
        <w:rPr>
          <w:rFonts w:eastAsia="SimSun"/>
          <w:sz w:val="22"/>
          <w:szCs w:val="22"/>
        </w:rPr>
        <w:t xml:space="preserve"> 4.2.2.6 durch</w:t>
      </w:r>
    </w:p>
    <w:p w14:paraId="784E36E4" w14:textId="6B9CC4FB" w:rsidR="00046BD4" w:rsidRDefault="00046BD4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p w14:paraId="7679D600" w14:textId="1CC6DEFE" w:rsidR="00046BD4" w:rsidRPr="00023E83" w:rsidRDefault="00046BD4" w:rsidP="00046BD4">
      <w:pPr>
        <w:autoSpaceDE w:val="0"/>
        <w:autoSpaceDN w:val="0"/>
        <w:adjustRightInd w:val="0"/>
        <w:spacing w:after="120"/>
        <w:rPr>
          <w:b/>
        </w:rPr>
      </w:pPr>
      <w:r w:rsidRPr="00023E83">
        <w:rPr>
          <w:b/>
        </w:rPr>
        <w:t>4.2.3 – Glasfaser</w:t>
      </w:r>
      <w:r w:rsidR="002D146B">
        <w:rPr>
          <w:b/>
        </w:rPr>
        <w:t>verkabelung</w:t>
      </w:r>
    </w:p>
    <w:p w14:paraId="3B13C7A5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</w:t>
      </w:r>
      <w:r>
        <w:t xml:space="preserve"> Vorteile haben LWL gegenüber Kupferkabel? (3 oder 4 Nennungen)</w:t>
      </w:r>
    </w:p>
    <w:p w14:paraId="00DED259" w14:textId="792962B3" w:rsidR="00046BD4" w:rsidRPr="00BC6FE3" w:rsidRDefault="00046BD4" w:rsidP="00BC6FE3">
      <w:pPr>
        <w:tabs>
          <w:tab w:val="left" w:pos="567"/>
        </w:tabs>
        <w:autoSpaceDE w:val="0"/>
        <w:spacing w:line="300" w:lineRule="exact"/>
        <w:ind w:left="567"/>
        <w:rPr>
          <w:rFonts w:eastAsia="SimSun"/>
          <w:b/>
          <w:color w:val="0000FF"/>
          <w:sz w:val="22"/>
          <w:szCs w:val="22"/>
        </w:rPr>
      </w:pPr>
    </w:p>
    <w:p w14:paraId="7F3845CB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Finden Sie die englischen Bezeichnungen für die Komponenten einer Glasfaser:</w:t>
      </w:r>
    </w:p>
    <w:p w14:paraId="2CDA760F" w14:textId="43BC6942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>Kern</w:t>
      </w:r>
    </w:p>
    <w:p w14:paraId="53EFDF76" w14:textId="2E1EE91C" w:rsidR="00046BD4" w:rsidRPr="00495921" w:rsidRDefault="00046BD4" w:rsidP="00046BD4">
      <w:pPr>
        <w:pStyle w:val="Listenabsatz"/>
        <w:rPr>
          <w:lang w:val="en-US"/>
        </w:rPr>
      </w:pPr>
      <w:proofErr w:type="spellStart"/>
      <w:r w:rsidRPr="00495921">
        <w:rPr>
          <w:lang w:val="en-US"/>
        </w:rPr>
        <w:t>Umhüllung</w:t>
      </w:r>
      <w:proofErr w:type="spellEnd"/>
    </w:p>
    <w:p w14:paraId="345C8CAE" w14:textId="72E1B2BB" w:rsidR="00046BD4" w:rsidRPr="00495921" w:rsidRDefault="00046BD4" w:rsidP="00046BD4">
      <w:pPr>
        <w:pStyle w:val="Listenabsatz"/>
        <w:rPr>
          <w:lang w:val="en-US"/>
        </w:rPr>
      </w:pPr>
      <w:proofErr w:type="spellStart"/>
      <w:r w:rsidRPr="00495921">
        <w:rPr>
          <w:lang w:val="en-US"/>
        </w:rPr>
        <w:t>Ummantelung</w:t>
      </w:r>
      <w:proofErr w:type="spellEnd"/>
    </w:p>
    <w:p w14:paraId="5D8DCEBE" w14:textId="77777777" w:rsidR="00046BD4" w:rsidRPr="00495921" w:rsidRDefault="00046BD4" w:rsidP="00046BD4">
      <w:pPr>
        <w:pStyle w:val="Listenabsatz"/>
        <w:rPr>
          <w:lang w:val="en-US"/>
        </w:rPr>
      </w:pPr>
      <w:r w:rsidRPr="00495921">
        <w:rPr>
          <w:lang w:val="en-US"/>
        </w:rPr>
        <w:t xml:space="preserve"> </w:t>
      </w:r>
    </w:p>
    <w:p w14:paraId="24413F91" w14:textId="5792AEC9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Welches genaue Merkmal führt zum unterschiedlichen Verhalten von Multi-Mode- und Single-Mode-Glasfasern? Nennen Sie die dazu passenden Zahlen.</w:t>
      </w:r>
      <w:r>
        <w:br/>
      </w:r>
      <w:bookmarkStart w:id="0" w:name="_GoBack"/>
      <w:bookmarkEnd w:id="0"/>
    </w:p>
    <w:p w14:paraId="763070C5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Identifizieren Sie die Stecker an den LWL auf dem Lehrertisch. Schreiben Sie die Kabelfarbe und die Steckerbezeichnung auf.</w:t>
      </w:r>
    </w:p>
    <w:p w14:paraId="3B632044" w14:textId="77777777" w:rsidR="00046BD4" w:rsidRDefault="00046BD4" w:rsidP="00046BD4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Beachten Sie auf gar keinen Fall die Folie 4.2.3.6 mit der Gegenüberstellung der Eigenschaften von UTP- und Glasfaser-Verkabelung!</w:t>
      </w:r>
    </w:p>
    <w:p w14:paraId="783DD0A2" w14:textId="77777777" w:rsidR="00046BD4" w:rsidRDefault="00046BD4" w:rsidP="00046BD4">
      <w:pPr>
        <w:autoSpaceDE w:val="0"/>
        <w:autoSpaceDN w:val="0"/>
        <w:adjustRightInd w:val="0"/>
        <w:spacing w:after="120"/>
        <w:rPr>
          <w:rFonts w:eastAsia="SimSun"/>
          <w:sz w:val="22"/>
          <w:szCs w:val="22"/>
        </w:rPr>
      </w:pPr>
    </w:p>
    <w:sectPr w:rsidR="00046BD4" w:rsidSect="000120D7">
      <w:footerReference w:type="default" r:id="rId10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A973B" w14:textId="77777777" w:rsidR="004E6E60" w:rsidRDefault="004E6E60">
      <w:r>
        <w:separator/>
      </w:r>
    </w:p>
  </w:endnote>
  <w:endnote w:type="continuationSeparator" w:id="0">
    <w:p w14:paraId="4D5A90C6" w14:textId="77777777" w:rsidR="004E6E60" w:rsidRDefault="004E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1E3D2" w14:textId="6DB8CD90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2102F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58BB4" w14:textId="77777777" w:rsidR="004E6E60" w:rsidRDefault="004E6E60">
      <w:r>
        <w:separator/>
      </w:r>
    </w:p>
  </w:footnote>
  <w:footnote w:type="continuationSeparator" w:id="0">
    <w:p w14:paraId="02DB021C" w14:textId="77777777" w:rsidR="004E6E60" w:rsidRDefault="004E6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89A60A5E"/>
    <w:name w:val="WW8Num56"/>
    <w:lvl w:ilvl="0">
      <w:start w:val="1"/>
      <w:numFmt w:val="lowerLetter"/>
      <w:lvlText w:val="7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" w15:restartNumberingAfterBreak="0">
    <w:nsid w:val="2E813FA3"/>
    <w:multiLevelType w:val="hybridMultilevel"/>
    <w:tmpl w:val="F30CA626"/>
    <w:lvl w:ilvl="0" w:tplc="95406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FE7722"/>
    <w:multiLevelType w:val="hybridMultilevel"/>
    <w:tmpl w:val="A3324AB4"/>
    <w:lvl w:ilvl="0" w:tplc="238AB872">
      <w:numFmt w:val="bullet"/>
      <w:lvlText w:val=""/>
      <w:lvlJc w:val="left"/>
      <w:pPr>
        <w:ind w:left="927" w:hanging="360"/>
      </w:pPr>
      <w:rPr>
        <w:rFonts w:ascii="Wingdings" w:eastAsia="SimSu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00"/>
    <w:rsid w:val="00000772"/>
    <w:rsid w:val="00006479"/>
    <w:rsid w:val="000120D7"/>
    <w:rsid w:val="00046BD4"/>
    <w:rsid w:val="00047D2F"/>
    <w:rsid w:val="00052F6A"/>
    <w:rsid w:val="00063738"/>
    <w:rsid w:val="00073ECF"/>
    <w:rsid w:val="00093B91"/>
    <w:rsid w:val="000B0651"/>
    <w:rsid w:val="000B620B"/>
    <w:rsid w:val="000D16ED"/>
    <w:rsid w:val="000D6348"/>
    <w:rsid w:val="000F24CA"/>
    <w:rsid w:val="000F6E9F"/>
    <w:rsid w:val="001027FF"/>
    <w:rsid w:val="00124633"/>
    <w:rsid w:val="00132159"/>
    <w:rsid w:val="00137934"/>
    <w:rsid w:val="001416C5"/>
    <w:rsid w:val="00154A55"/>
    <w:rsid w:val="0016172B"/>
    <w:rsid w:val="00170A29"/>
    <w:rsid w:val="00193694"/>
    <w:rsid w:val="001B4F6C"/>
    <w:rsid w:val="001C12B3"/>
    <w:rsid w:val="001D5976"/>
    <w:rsid w:val="001E1C88"/>
    <w:rsid w:val="0024080E"/>
    <w:rsid w:val="00260F13"/>
    <w:rsid w:val="002659B7"/>
    <w:rsid w:val="002845AC"/>
    <w:rsid w:val="002915A3"/>
    <w:rsid w:val="00291712"/>
    <w:rsid w:val="002A4256"/>
    <w:rsid w:val="002A5E45"/>
    <w:rsid w:val="002A6813"/>
    <w:rsid w:val="002B2767"/>
    <w:rsid w:val="002D146B"/>
    <w:rsid w:val="002D30C0"/>
    <w:rsid w:val="00306328"/>
    <w:rsid w:val="003109EA"/>
    <w:rsid w:val="00313475"/>
    <w:rsid w:val="00362B1D"/>
    <w:rsid w:val="00374CA6"/>
    <w:rsid w:val="00390CDA"/>
    <w:rsid w:val="0039620D"/>
    <w:rsid w:val="0039688D"/>
    <w:rsid w:val="003A30D8"/>
    <w:rsid w:val="003C05BA"/>
    <w:rsid w:val="003F035A"/>
    <w:rsid w:val="003F3EBD"/>
    <w:rsid w:val="004056F2"/>
    <w:rsid w:val="00417400"/>
    <w:rsid w:val="00422E5F"/>
    <w:rsid w:val="00426133"/>
    <w:rsid w:val="004270FF"/>
    <w:rsid w:val="00456AE6"/>
    <w:rsid w:val="0045782A"/>
    <w:rsid w:val="00460656"/>
    <w:rsid w:val="00473F82"/>
    <w:rsid w:val="00480A41"/>
    <w:rsid w:val="004813A4"/>
    <w:rsid w:val="004A15C7"/>
    <w:rsid w:val="004A31AF"/>
    <w:rsid w:val="004E6E60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C2E39"/>
    <w:rsid w:val="005D39B9"/>
    <w:rsid w:val="005E2DC4"/>
    <w:rsid w:val="00605A68"/>
    <w:rsid w:val="0060671B"/>
    <w:rsid w:val="00606FFA"/>
    <w:rsid w:val="006249B0"/>
    <w:rsid w:val="006559D8"/>
    <w:rsid w:val="00661DA7"/>
    <w:rsid w:val="00664D7B"/>
    <w:rsid w:val="006703BE"/>
    <w:rsid w:val="00690095"/>
    <w:rsid w:val="006A6319"/>
    <w:rsid w:val="006B291A"/>
    <w:rsid w:val="006F1FB1"/>
    <w:rsid w:val="006F341E"/>
    <w:rsid w:val="007037D8"/>
    <w:rsid w:val="00720AEF"/>
    <w:rsid w:val="00723D56"/>
    <w:rsid w:val="0073491F"/>
    <w:rsid w:val="00751351"/>
    <w:rsid w:val="00766CC0"/>
    <w:rsid w:val="00785459"/>
    <w:rsid w:val="007B7002"/>
    <w:rsid w:val="008278B3"/>
    <w:rsid w:val="00833DE4"/>
    <w:rsid w:val="0086257C"/>
    <w:rsid w:val="00864EEC"/>
    <w:rsid w:val="00872830"/>
    <w:rsid w:val="00875097"/>
    <w:rsid w:val="0088234C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1F73"/>
    <w:rsid w:val="009B3771"/>
    <w:rsid w:val="009E2620"/>
    <w:rsid w:val="009E7DBF"/>
    <w:rsid w:val="009F0137"/>
    <w:rsid w:val="009F0940"/>
    <w:rsid w:val="009F386A"/>
    <w:rsid w:val="00A038A9"/>
    <w:rsid w:val="00A321F1"/>
    <w:rsid w:val="00A40B0B"/>
    <w:rsid w:val="00A5572A"/>
    <w:rsid w:val="00A62F6D"/>
    <w:rsid w:val="00A673C8"/>
    <w:rsid w:val="00A7031A"/>
    <w:rsid w:val="00AB0554"/>
    <w:rsid w:val="00AC7632"/>
    <w:rsid w:val="00AE2072"/>
    <w:rsid w:val="00B12C9A"/>
    <w:rsid w:val="00B2102F"/>
    <w:rsid w:val="00B21135"/>
    <w:rsid w:val="00B31846"/>
    <w:rsid w:val="00B43322"/>
    <w:rsid w:val="00B61A64"/>
    <w:rsid w:val="00B74FDA"/>
    <w:rsid w:val="00B96C1D"/>
    <w:rsid w:val="00B96C30"/>
    <w:rsid w:val="00BA7A36"/>
    <w:rsid w:val="00BC681B"/>
    <w:rsid w:val="00BC6FE3"/>
    <w:rsid w:val="00BD2DBA"/>
    <w:rsid w:val="00BE4211"/>
    <w:rsid w:val="00BF1E17"/>
    <w:rsid w:val="00C05BA6"/>
    <w:rsid w:val="00CE6BEE"/>
    <w:rsid w:val="00CF2884"/>
    <w:rsid w:val="00D14794"/>
    <w:rsid w:val="00D32D26"/>
    <w:rsid w:val="00D45BDF"/>
    <w:rsid w:val="00D54525"/>
    <w:rsid w:val="00D61B03"/>
    <w:rsid w:val="00D65120"/>
    <w:rsid w:val="00D81604"/>
    <w:rsid w:val="00D85C80"/>
    <w:rsid w:val="00D92249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A085C"/>
    <w:rsid w:val="00EB5ABD"/>
    <w:rsid w:val="00ED1C20"/>
    <w:rsid w:val="00EE010A"/>
    <w:rsid w:val="00EE12CD"/>
    <w:rsid w:val="00EE6589"/>
    <w:rsid w:val="00EF031B"/>
    <w:rsid w:val="00F50137"/>
    <w:rsid w:val="00F52497"/>
    <w:rsid w:val="00F569E5"/>
    <w:rsid w:val="00F65C1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1E3BC"/>
  <w15:docId w15:val="{8BB27D8D-E64F-4D0E-9AD3-3562627B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10F0F-C8F3-400E-A611-20ECB209C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444C15-1D04-4880-8349-675E03A92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525C6-E5FA-420F-8161-8D22652B7A57}">
  <ds:schemaRefs>
    <ds:schemaRef ds:uri="http://schemas.microsoft.com/office/2006/documentManagement/types"/>
    <ds:schemaRef ds:uri="b455deb9-e575-4946-86af-174b665e66ca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2a81cc8c-42a2-498e-b942-09b23af48d6a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Jochen Chinta</cp:lastModifiedBy>
  <cp:revision>3</cp:revision>
  <cp:lastPrinted>2013-10-01T14:51:00Z</cp:lastPrinted>
  <dcterms:created xsi:type="dcterms:W3CDTF">2020-02-05T19:17:00Z</dcterms:created>
  <dcterms:modified xsi:type="dcterms:W3CDTF">2020-02-05T19:17:00Z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