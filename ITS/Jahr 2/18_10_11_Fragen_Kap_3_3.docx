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613AD2" w14:textId="0F2154DA" w:rsidR="00DB39E1" w:rsidRDefault="00DB39E1" w:rsidP="00DB39E1">
      <w:pPr>
        <w:autoSpaceDE w:val="0"/>
        <w:autoSpaceDN w:val="0"/>
        <w:adjustRightInd w:val="0"/>
        <w:spacing w:after="120"/>
      </w:pPr>
      <w:r>
        <w:t xml:space="preserve">Lesen Sie Kapitel </w:t>
      </w:r>
      <w:r w:rsidR="009208BF">
        <w:t>3.</w:t>
      </w:r>
      <w:r w:rsidR="00D70EA5">
        <w:t>3</w:t>
      </w:r>
      <w:r>
        <w:t xml:space="preserve"> des Cisco-Kurses durch und beantworten Sie folgende Fragen, bzw. bearbeiten folgende Aufgaben.</w:t>
      </w:r>
    </w:p>
    <w:p w14:paraId="5B613AD3" w14:textId="77777777" w:rsidR="00DB39E1" w:rsidRDefault="00DB39E1" w:rsidP="00DB39E1">
      <w:pPr>
        <w:autoSpaceDE w:val="0"/>
        <w:autoSpaceDN w:val="0"/>
        <w:adjustRightInd w:val="0"/>
        <w:spacing w:after="120"/>
      </w:pPr>
    </w:p>
    <w:p w14:paraId="5B613AD4" w14:textId="51532025" w:rsidR="00DB39E1" w:rsidRDefault="009208BF" w:rsidP="00DB39E1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 xml:space="preserve">Im Abschnitt 3.3.1.1 werden die Begriffe </w:t>
      </w:r>
      <w:r w:rsidRPr="00F16684">
        <w:rPr>
          <w:i/>
        </w:rPr>
        <w:t>Segmentierung</w:t>
      </w:r>
      <w:r>
        <w:t xml:space="preserve"> und </w:t>
      </w:r>
      <w:r w:rsidRPr="00F16684">
        <w:rPr>
          <w:i/>
        </w:rPr>
        <w:t>Multiplexing</w:t>
      </w:r>
      <w:r>
        <w:t xml:space="preserve"> erläutert. Welche zusätzlichen Informationen sind außer den zu übertragenden Daten notwendig um Segmentierung und Multiplexing zu betreiben?</w:t>
      </w:r>
    </w:p>
    <w:p w14:paraId="7D051397" w14:textId="4EE3D262" w:rsidR="0031295D" w:rsidRDefault="0031295D" w:rsidP="0031295D">
      <w:pPr>
        <w:autoSpaceDE w:val="0"/>
        <w:autoSpaceDN w:val="0"/>
        <w:adjustRightInd w:val="0"/>
        <w:spacing w:after="120"/>
        <w:ind w:left="567"/>
      </w:pPr>
    </w:p>
    <w:p w14:paraId="355FA239" w14:textId="290557A5" w:rsidR="00955777" w:rsidRDefault="0031295D" w:rsidP="00955777">
      <w:pPr>
        <w:autoSpaceDE w:val="0"/>
        <w:autoSpaceDN w:val="0"/>
        <w:adjustRightInd w:val="0"/>
        <w:spacing w:after="120"/>
        <w:ind w:left="567"/>
      </w:pPr>
      <w:r>
        <w:t>Adressierung</w:t>
      </w:r>
    </w:p>
    <w:p w14:paraId="4D000AF7" w14:textId="39AC0185" w:rsidR="00955777" w:rsidRDefault="00955777" w:rsidP="00955777">
      <w:pPr>
        <w:autoSpaceDE w:val="0"/>
        <w:autoSpaceDN w:val="0"/>
        <w:adjustRightInd w:val="0"/>
        <w:spacing w:after="120"/>
        <w:ind w:left="567"/>
      </w:pPr>
      <w:r>
        <w:t>Segmentierung: Aufteilung in kleine Teile (ahängig von der Maxium Transfer Unit)</w:t>
      </w:r>
    </w:p>
    <w:p w14:paraId="5B613AD5" w14:textId="77777777" w:rsidR="009208BF" w:rsidRDefault="009208BF" w:rsidP="009208BF">
      <w:pPr>
        <w:autoSpaceDE w:val="0"/>
        <w:autoSpaceDN w:val="0"/>
        <w:adjustRightInd w:val="0"/>
        <w:spacing w:after="120"/>
        <w:ind w:left="567"/>
      </w:pPr>
    </w:p>
    <w:p w14:paraId="5B613AD6" w14:textId="66110392" w:rsidR="009208BF" w:rsidRDefault="009208BF" w:rsidP="00DB39E1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>Welchen Namen tragen die PDUs</w:t>
      </w:r>
      <w:r w:rsidR="0084781B">
        <w:t xml:space="preserve"> (Protocoll Data Unit)</w:t>
      </w:r>
      <w:r>
        <w:t xml:space="preserve"> der</w:t>
      </w:r>
      <w:r w:rsidR="0084781B">
        <w:t xml:space="preserve"> </w:t>
      </w:r>
    </w:p>
    <w:p w14:paraId="5B613AD7" w14:textId="3C057395" w:rsidR="009208BF" w:rsidRDefault="009208BF" w:rsidP="009208BF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120" w:line="360" w:lineRule="auto"/>
      </w:pPr>
      <w:r>
        <w:t>7. OSI-Schicht?</w:t>
      </w:r>
      <w:r>
        <w:tab/>
        <w:t xml:space="preserve">Antwort: </w:t>
      </w:r>
      <w:r w:rsidR="00C535B6">
        <w:t>Anwendungsdaten</w:t>
      </w:r>
    </w:p>
    <w:p w14:paraId="5B613AD8" w14:textId="074FA680" w:rsidR="009208BF" w:rsidRDefault="009208BF" w:rsidP="009208BF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120" w:line="360" w:lineRule="auto"/>
      </w:pPr>
      <w:r>
        <w:t>4. OSI-Schicht?</w:t>
      </w:r>
      <w:r>
        <w:tab/>
        <w:t xml:space="preserve">Antwort: </w:t>
      </w:r>
      <w:r w:rsidR="00C535B6">
        <w:t>Segmente</w:t>
      </w:r>
    </w:p>
    <w:p w14:paraId="5B613AD9" w14:textId="580079AC" w:rsidR="009208BF" w:rsidRDefault="009208BF" w:rsidP="009208BF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120" w:line="360" w:lineRule="auto"/>
      </w:pPr>
      <w:r>
        <w:t>3. OSI-Schicht?</w:t>
      </w:r>
      <w:r>
        <w:tab/>
        <w:t xml:space="preserve">Antwort: </w:t>
      </w:r>
      <w:r w:rsidR="00C535B6">
        <w:t>Pakete</w:t>
      </w:r>
    </w:p>
    <w:p w14:paraId="5B613ADA" w14:textId="58323047" w:rsidR="009208BF" w:rsidRDefault="009208BF" w:rsidP="009208BF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120" w:line="360" w:lineRule="auto"/>
      </w:pPr>
      <w:r>
        <w:t>2. OSI-Schicht?</w:t>
      </w:r>
      <w:r>
        <w:tab/>
        <w:t xml:space="preserve">Antwort: </w:t>
      </w:r>
      <w:r w:rsidR="00EC38CF">
        <w:t>Frame</w:t>
      </w:r>
    </w:p>
    <w:p w14:paraId="5B613ADB" w14:textId="6DE8686B" w:rsidR="009208BF" w:rsidRDefault="009208BF" w:rsidP="009208BF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120" w:line="360" w:lineRule="auto"/>
      </w:pPr>
      <w:r>
        <w:t>1. OSI-Schicht?</w:t>
      </w:r>
      <w:r>
        <w:tab/>
        <w:t xml:space="preserve">Antwort: </w:t>
      </w:r>
      <w:r w:rsidR="00C535B6">
        <w:t>Bit</w:t>
      </w:r>
    </w:p>
    <w:p w14:paraId="5B613ADC" w14:textId="77777777" w:rsidR="009208BF" w:rsidRDefault="009208BF" w:rsidP="009208BF">
      <w:pPr>
        <w:pStyle w:val="Listenabsatz"/>
      </w:pPr>
    </w:p>
    <w:p w14:paraId="5B613ADD" w14:textId="15D5C9AD" w:rsidR="009208BF" w:rsidRDefault="009208BF" w:rsidP="00DB39E1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>W</w:t>
      </w:r>
      <w:r w:rsidR="003433DF">
        <w:t>elche Adressen werden jeweils auf den unteren 4 Schichten des OSI-Modells verwendet? (3.3.2.1)</w:t>
      </w:r>
    </w:p>
    <w:p w14:paraId="1B56FE89" w14:textId="499416D9" w:rsidR="003433DF" w:rsidRDefault="003433DF" w:rsidP="003433DF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120" w:line="360" w:lineRule="auto"/>
      </w:pPr>
      <w:r>
        <w:t>4. OSI-Schicht?</w:t>
      </w:r>
      <w:r>
        <w:tab/>
        <w:t xml:space="preserve">Antwort: </w:t>
      </w:r>
      <w:r w:rsidR="00573B09">
        <w:t>Port</w:t>
      </w:r>
      <w:r w:rsidR="00777864">
        <w:t xml:space="preserve"> (</w:t>
      </w:r>
      <w:r w:rsidR="00CF0AED">
        <w:t>Bsp: UDP,</w:t>
      </w:r>
      <w:r w:rsidR="00777864">
        <w:t xml:space="preserve"> TCP)</w:t>
      </w:r>
    </w:p>
    <w:p w14:paraId="736F983F" w14:textId="5184426F" w:rsidR="003433DF" w:rsidRDefault="003433DF" w:rsidP="003433DF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120" w:line="360" w:lineRule="auto"/>
      </w:pPr>
      <w:r>
        <w:t>3. OSI-Schicht?</w:t>
      </w:r>
      <w:r>
        <w:tab/>
        <w:t xml:space="preserve">Antwort: </w:t>
      </w:r>
      <w:r w:rsidR="00E63AF9">
        <w:t>Ip Adressen (v4, v6)</w:t>
      </w:r>
    </w:p>
    <w:p w14:paraId="0B241071" w14:textId="10F72091" w:rsidR="0031295D" w:rsidRDefault="003433DF" w:rsidP="00D8756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120" w:line="360" w:lineRule="auto"/>
      </w:pPr>
      <w:r>
        <w:t>2. OSI-Schicht?</w:t>
      </w:r>
      <w:r>
        <w:tab/>
        <w:t xml:space="preserve">Antwort: </w:t>
      </w:r>
      <w:r w:rsidR="009A47C0">
        <w:t>MAC Adressen</w:t>
      </w:r>
    </w:p>
    <w:p w14:paraId="323E86D9" w14:textId="74B2840A" w:rsidR="003433DF" w:rsidRDefault="003433DF" w:rsidP="00D8756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120" w:line="360" w:lineRule="auto"/>
      </w:pPr>
      <w:r>
        <w:t>1. OSI-Schicht?</w:t>
      </w:r>
      <w:r>
        <w:tab/>
        <w:t xml:space="preserve">Antwort: </w:t>
      </w:r>
      <w:r w:rsidR="008035AD">
        <w:t>keine</w:t>
      </w:r>
    </w:p>
    <w:p w14:paraId="5B613ADF" w14:textId="77777777" w:rsidR="009208BF" w:rsidRDefault="009208BF" w:rsidP="009208BF">
      <w:pPr>
        <w:autoSpaceDE w:val="0"/>
        <w:autoSpaceDN w:val="0"/>
        <w:adjustRightInd w:val="0"/>
        <w:spacing w:after="120"/>
        <w:ind w:left="567"/>
      </w:pPr>
    </w:p>
    <w:p w14:paraId="173CCF4F" w14:textId="325C0074" w:rsidR="003433DF" w:rsidRDefault="003433DF" w:rsidP="003433DF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>Welche Adresse wird verwendet um PDU innerhalb des lokalen Netzwerks zu versenden? (3.3.2.2) Auf welcher Schicht läuft diese Kommunikation ab.</w:t>
      </w:r>
    </w:p>
    <w:p w14:paraId="0E8A2C8C" w14:textId="217B3547" w:rsidR="00C4272D" w:rsidRDefault="00C4272D" w:rsidP="00C4272D">
      <w:pPr>
        <w:autoSpaceDE w:val="0"/>
        <w:autoSpaceDN w:val="0"/>
        <w:adjustRightInd w:val="0"/>
        <w:spacing w:after="120"/>
        <w:ind w:left="567"/>
      </w:pPr>
    </w:p>
    <w:p w14:paraId="0EB7B6B1" w14:textId="4FAC88DF" w:rsidR="00C4272D" w:rsidRDefault="00C4272D" w:rsidP="00C4272D">
      <w:pPr>
        <w:autoSpaceDE w:val="0"/>
        <w:autoSpaceDN w:val="0"/>
        <w:adjustRightInd w:val="0"/>
        <w:spacing w:after="120"/>
        <w:ind w:left="567"/>
      </w:pPr>
      <w:r>
        <w:t xml:space="preserve">Schicht 2, physische </w:t>
      </w:r>
      <w:proofErr w:type="gramStart"/>
      <w:r>
        <w:t>Adress(</w:t>
      </w:r>
      <w:proofErr w:type="gramEnd"/>
      <w:r>
        <w:t>Ziel- und Quelladresse)</w:t>
      </w:r>
    </w:p>
    <w:p w14:paraId="12E9D5C1" w14:textId="77777777" w:rsidR="003433DF" w:rsidRDefault="003433DF" w:rsidP="003433DF">
      <w:pPr>
        <w:autoSpaceDE w:val="0"/>
        <w:autoSpaceDN w:val="0"/>
        <w:adjustRightInd w:val="0"/>
        <w:spacing w:after="120"/>
        <w:ind w:left="567"/>
      </w:pPr>
    </w:p>
    <w:p w14:paraId="48C7EA14" w14:textId="51A9625E" w:rsidR="003433DF" w:rsidRDefault="003433DF" w:rsidP="003433DF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>Wie lauten Netz(werk)- und Hostanteil der IP-Adresse des Absenders im Abschnitt 3.3.2.3?</w:t>
      </w:r>
    </w:p>
    <w:p w14:paraId="2723018C" w14:textId="77777777" w:rsidR="003433DF" w:rsidRDefault="003433DF" w:rsidP="003433DF">
      <w:pPr>
        <w:autoSpaceDE w:val="0"/>
        <w:autoSpaceDN w:val="0"/>
        <w:adjustRightInd w:val="0"/>
        <w:spacing w:after="120"/>
        <w:ind w:left="567"/>
      </w:pPr>
    </w:p>
    <w:p w14:paraId="1209ADEF" w14:textId="59981D8D" w:rsidR="003433DF" w:rsidRDefault="003433DF" w:rsidP="003433DF">
      <w:pPr>
        <w:autoSpaceDE w:val="0"/>
        <w:autoSpaceDN w:val="0"/>
        <w:adjustRightInd w:val="0"/>
        <w:spacing w:after="120"/>
        <w:ind w:left="567"/>
      </w:pPr>
      <w:r>
        <w:t xml:space="preserve">Antwort:               Netz(werk)anteil: </w:t>
      </w:r>
      <w:r w:rsidR="00C4272D">
        <w:t>192.168.1</w:t>
      </w:r>
      <w:r>
        <w:tab/>
      </w:r>
      <w:r>
        <w:tab/>
        <w:t xml:space="preserve">Hostanteil: </w:t>
      </w:r>
      <w:r w:rsidR="00C4272D">
        <w:t>110</w:t>
      </w:r>
    </w:p>
    <w:p w14:paraId="51900456" w14:textId="77777777" w:rsidR="003433DF" w:rsidRDefault="003433DF" w:rsidP="003433DF">
      <w:pPr>
        <w:autoSpaceDE w:val="0"/>
        <w:autoSpaceDN w:val="0"/>
        <w:adjustRightInd w:val="0"/>
        <w:spacing w:after="120"/>
        <w:ind w:left="567"/>
      </w:pPr>
    </w:p>
    <w:p w14:paraId="5B613AE9" w14:textId="54677214" w:rsidR="00460656" w:rsidRDefault="00E5198E" w:rsidP="00460656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>Welche Voraussetzungen müssen bezüglich der IP-Adressen von Absender und Empfänger gelten, damit ein Netzwerk ohne Router betrieben werden kann?</w:t>
      </w:r>
      <w:r w:rsidR="003433DF">
        <w:t xml:space="preserve"> (3.3.2.3, 3.3.2.4)</w:t>
      </w:r>
    </w:p>
    <w:p w14:paraId="5B613AEA" w14:textId="500B4F0C" w:rsidR="00E5198E" w:rsidRDefault="00E5198E" w:rsidP="00E5198E">
      <w:pPr>
        <w:autoSpaceDE w:val="0"/>
        <w:autoSpaceDN w:val="0"/>
        <w:adjustRightInd w:val="0"/>
        <w:spacing w:after="120"/>
        <w:ind w:left="567"/>
      </w:pPr>
    </w:p>
    <w:p w14:paraId="5CE46004" w14:textId="02BF9A7A" w:rsidR="00C4272D" w:rsidRDefault="00C4272D" w:rsidP="00E5198E">
      <w:pPr>
        <w:autoSpaceDE w:val="0"/>
        <w:autoSpaceDN w:val="0"/>
        <w:adjustRightInd w:val="0"/>
        <w:spacing w:after="120"/>
        <w:ind w:left="567"/>
      </w:pPr>
      <w:r>
        <w:t>Der Netzwerkteil muss gleich sein &amp; der Host unterschiedlich</w:t>
      </w:r>
    </w:p>
    <w:p w14:paraId="5B613AEB" w14:textId="77777777" w:rsidR="00E5198E" w:rsidRDefault="00E5198E" w:rsidP="00E5198E">
      <w:pPr>
        <w:autoSpaceDE w:val="0"/>
        <w:autoSpaceDN w:val="0"/>
        <w:adjustRightInd w:val="0"/>
        <w:spacing w:after="120"/>
        <w:ind w:left="567"/>
      </w:pPr>
    </w:p>
    <w:p w14:paraId="5B613AEC" w14:textId="0BBFA861" w:rsidR="00E5198E" w:rsidRDefault="00E5198E" w:rsidP="00460656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>Umkehrfrage: Wann</w:t>
      </w:r>
      <w:r w:rsidR="00E534D6">
        <w:t>/wofür</w:t>
      </w:r>
      <w:r>
        <w:t xml:space="preserve"> wird ein Router benötigt?</w:t>
      </w:r>
    </w:p>
    <w:p w14:paraId="0C304572" w14:textId="77777777" w:rsidR="00FA4C3D" w:rsidRDefault="00C4272D" w:rsidP="00FA4C3D">
      <w:pPr>
        <w:autoSpaceDE w:val="0"/>
        <w:autoSpaceDN w:val="0"/>
        <w:adjustRightInd w:val="0"/>
        <w:spacing w:after="120"/>
        <w:ind w:left="567"/>
      </w:pPr>
      <w:r>
        <w:lastRenderedPageBreak/>
        <w:t>Um zwischen mehren Netzwerken zu kommunizieren</w:t>
      </w:r>
    </w:p>
    <w:p w14:paraId="1E11CADB" w14:textId="77777777" w:rsidR="00FA4C3D" w:rsidRDefault="00FA4C3D" w:rsidP="00FA4C3D">
      <w:pPr>
        <w:autoSpaceDE w:val="0"/>
        <w:autoSpaceDN w:val="0"/>
        <w:adjustRightInd w:val="0"/>
        <w:spacing w:after="120"/>
        <w:ind w:left="567"/>
      </w:pPr>
    </w:p>
    <w:p w14:paraId="5B613AF1" w14:textId="1BC45C30" w:rsidR="00460656" w:rsidRDefault="00460656" w:rsidP="00FA4C3D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120"/>
      </w:pPr>
      <w:r>
        <w:t xml:space="preserve">Betrachten Sie die nachfolgende Netzwerkdarstellung. PC 1 sendet eine Anfrage an den Web-Server. Ergänzen Sie </w:t>
      </w:r>
      <w:r w:rsidR="00FB2086">
        <w:t xml:space="preserve">ohne im Cisco-Skript nach zu schauen </w:t>
      </w:r>
      <w:r>
        <w:t>die nachfolgende Tabelle für die PDU der OSI-Schicht 2 an den angegebenen Übergängen</w:t>
      </w:r>
    </w:p>
    <w:p w14:paraId="5B613AF2" w14:textId="476D563C" w:rsidR="00460656" w:rsidRDefault="00737562" w:rsidP="00460656">
      <w:pPr>
        <w:autoSpaceDE w:val="0"/>
        <w:autoSpaceDN w:val="0"/>
        <w:adjustRightInd w:val="0"/>
        <w:spacing w:after="120"/>
        <w:ind w:left="567"/>
      </w:pPr>
      <w:r>
        <w:rPr>
          <w:noProof/>
        </w:rPr>
        <w:drawing>
          <wp:inline distT="0" distB="0" distL="0" distR="0" wp14:anchorId="17AEC88A" wp14:editId="27501CCB">
            <wp:extent cx="5972810" cy="2283460"/>
            <wp:effectExtent l="0" t="0" r="889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2324"/>
        <w:gridCol w:w="1637"/>
        <w:gridCol w:w="1773"/>
        <w:gridCol w:w="1680"/>
        <w:gridCol w:w="1648"/>
      </w:tblGrid>
      <w:tr w:rsidR="00460656" w14:paraId="5B613AF8" w14:textId="77777777" w:rsidTr="00460656">
        <w:tc>
          <w:tcPr>
            <w:tcW w:w="2376" w:type="dxa"/>
            <w:vAlign w:val="center"/>
          </w:tcPr>
          <w:p w14:paraId="5B613AF3" w14:textId="77777777" w:rsidR="00460656" w:rsidRPr="00460656" w:rsidRDefault="00460656" w:rsidP="00460656">
            <w:pPr>
              <w:autoSpaceDE w:val="0"/>
              <w:autoSpaceDN w:val="0"/>
              <w:adjustRightInd w:val="0"/>
              <w:spacing w:after="120"/>
              <w:rPr>
                <w:b/>
                <w:sz w:val="20"/>
              </w:rPr>
            </w:pPr>
            <w:r w:rsidRPr="00460656">
              <w:rPr>
                <w:b/>
                <w:sz w:val="20"/>
              </w:rPr>
              <w:t>Übergangsstelle</w:t>
            </w:r>
          </w:p>
        </w:tc>
        <w:tc>
          <w:tcPr>
            <w:tcW w:w="1701" w:type="dxa"/>
            <w:vAlign w:val="center"/>
          </w:tcPr>
          <w:p w14:paraId="5B613AF4" w14:textId="77777777" w:rsidR="00460656" w:rsidRPr="00460656" w:rsidRDefault="00460656" w:rsidP="00460656">
            <w:pPr>
              <w:autoSpaceDE w:val="0"/>
              <w:autoSpaceDN w:val="0"/>
              <w:adjustRightInd w:val="0"/>
              <w:spacing w:after="120"/>
              <w:rPr>
                <w:b/>
                <w:sz w:val="20"/>
              </w:rPr>
            </w:pPr>
            <w:r w:rsidRPr="00460656">
              <w:rPr>
                <w:b/>
                <w:sz w:val="20"/>
              </w:rPr>
              <w:t>Ziel-MAC</w:t>
            </w:r>
          </w:p>
        </w:tc>
        <w:tc>
          <w:tcPr>
            <w:tcW w:w="1843" w:type="dxa"/>
            <w:vAlign w:val="center"/>
          </w:tcPr>
          <w:p w14:paraId="5B613AF5" w14:textId="77777777" w:rsidR="00460656" w:rsidRPr="00460656" w:rsidRDefault="00460656" w:rsidP="00460656">
            <w:pPr>
              <w:autoSpaceDE w:val="0"/>
              <w:autoSpaceDN w:val="0"/>
              <w:adjustRightInd w:val="0"/>
              <w:spacing w:after="120"/>
              <w:rPr>
                <w:b/>
                <w:sz w:val="20"/>
              </w:rPr>
            </w:pPr>
            <w:r w:rsidRPr="00460656">
              <w:rPr>
                <w:b/>
                <w:sz w:val="20"/>
              </w:rPr>
              <w:t>Quell-MAC</w:t>
            </w:r>
          </w:p>
        </w:tc>
        <w:tc>
          <w:tcPr>
            <w:tcW w:w="1701" w:type="dxa"/>
            <w:vAlign w:val="center"/>
          </w:tcPr>
          <w:p w14:paraId="5B613AF6" w14:textId="77777777" w:rsidR="00460656" w:rsidRPr="00460656" w:rsidRDefault="00460656" w:rsidP="00460656">
            <w:pPr>
              <w:autoSpaceDE w:val="0"/>
              <w:autoSpaceDN w:val="0"/>
              <w:adjustRightInd w:val="0"/>
              <w:spacing w:after="120"/>
              <w:rPr>
                <w:b/>
                <w:sz w:val="20"/>
              </w:rPr>
            </w:pPr>
            <w:r w:rsidRPr="00460656">
              <w:rPr>
                <w:b/>
                <w:sz w:val="20"/>
              </w:rPr>
              <w:t>Ziel-IP</w:t>
            </w:r>
          </w:p>
        </w:tc>
        <w:tc>
          <w:tcPr>
            <w:tcW w:w="1667" w:type="dxa"/>
            <w:vAlign w:val="center"/>
          </w:tcPr>
          <w:p w14:paraId="5B613AF7" w14:textId="77777777" w:rsidR="00460656" w:rsidRPr="00460656" w:rsidRDefault="00460656" w:rsidP="00460656">
            <w:pPr>
              <w:autoSpaceDE w:val="0"/>
              <w:autoSpaceDN w:val="0"/>
              <w:adjustRightInd w:val="0"/>
              <w:spacing w:after="120"/>
              <w:rPr>
                <w:b/>
                <w:sz w:val="20"/>
              </w:rPr>
            </w:pPr>
            <w:r w:rsidRPr="00460656">
              <w:rPr>
                <w:b/>
                <w:sz w:val="20"/>
              </w:rPr>
              <w:t>Quell-IP</w:t>
            </w:r>
          </w:p>
        </w:tc>
      </w:tr>
      <w:tr w:rsidR="00460656" w14:paraId="5B613AFE" w14:textId="77777777" w:rsidTr="00460656">
        <w:tc>
          <w:tcPr>
            <w:tcW w:w="2376" w:type="dxa"/>
            <w:vAlign w:val="center"/>
          </w:tcPr>
          <w:p w14:paraId="5B613AF9" w14:textId="77777777" w:rsidR="00460656" w:rsidRPr="00FA4C3D" w:rsidRDefault="00460656" w:rsidP="00460656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 w:rsidRPr="00FA4C3D">
              <w:rPr>
                <w:sz w:val="20"/>
              </w:rPr>
              <w:t>Beim Verlassen von PC 1</w:t>
            </w:r>
          </w:p>
        </w:tc>
        <w:tc>
          <w:tcPr>
            <w:tcW w:w="1701" w:type="dxa"/>
            <w:vAlign w:val="center"/>
          </w:tcPr>
          <w:p w14:paraId="5B613AFA" w14:textId="160E3B4B" w:rsidR="00460656" w:rsidRPr="00FA4C3D" w:rsidRDefault="00FA4C3D" w:rsidP="00460656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 w:rsidRPr="00FA4C3D">
              <w:rPr>
                <w:sz w:val="20"/>
              </w:rPr>
              <w:t>11-11-11-11-11-11</w:t>
            </w:r>
          </w:p>
        </w:tc>
        <w:tc>
          <w:tcPr>
            <w:tcW w:w="1843" w:type="dxa"/>
            <w:vAlign w:val="center"/>
          </w:tcPr>
          <w:p w14:paraId="5B613AFB" w14:textId="7879F62C" w:rsidR="00460656" w:rsidRPr="00FA4C3D" w:rsidRDefault="00FA4C3D" w:rsidP="00460656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 w:rsidRPr="00FA4C3D">
              <w:rPr>
                <w:sz w:val="20"/>
              </w:rPr>
              <w:t>AA-AA-AA-AA-AA-AA</w:t>
            </w:r>
          </w:p>
        </w:tc>
        <w:tc>
          <w:tcPr>
            <w:tcW w:w="1701" w:type="dxa"/>
            <w:vAlign w:val="center"/>
          </w:tcPr>
          <w:p w14:paraId="5B613AFC" w14:textId="0266EF11" w:rsidR="00460656" w:rsidRPr="00FA4C3D" w:rsidRDefault="00032838" w:rsidP="00460656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 w:rsidRPr="00FA4C3D">
              <w:rPr>
                <w:sz w:val="20"/>
              </w:rPr>
              <w:t>172.16.1.99</w:t>
            </w:r>
          </w:p>
        </w:tc>
        <w:tc>
          <w:tcPr>
            <w:tcW w:w="1667" w:type="dxa"/>
            <w:vAlign w:val="center"/>
          </w:tcPr>
          <w:p w14:paraId="5B613AFD" w14:textId="41060DEC" w:rsidR="00460656" w:rsidRPr="00FA4C3D" w:rsidRDefault="00FA4C3D" w:rsidP="00460656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 w:rsidRPr="00FA4C3D">
              <w:rPr>
                <w:sz w:val="20"/>
              </w:rPr>
              <w:t>192.168.1.110</w:t>
            </w:r>
          </w:p>
        </w:tc>
      </w:tr>
      <w:tr w:rsidR="00460656" w14:paraId="5B613B04" w14:textId="77777777" w:rsidTr="00460656">
        <w:tc>
          <w:tcPr>
            <w:tcW w:w="2376" w:type="dxa"/>
            <w:vAlign w:val="center"/>
          </w:tcPr>
          <w:p w14:paraId="5B613AFF" w14:textId="77777777" w:rsidR="00460656" w:rsidRPr="00FA4C3D" w:rsidRDefault="00460656" w:rsidP="00460656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 w:rsidRPr="00FA4C3D">
              <w:rPr>
                <w:sz w:val="20"/>
              </w:rPr>
              <w:t>Beim Verlassen von R2 in Richtung Server</w:t>
            </w:r>
          </w:p>
        </w:tc>
        <w:tc>
          <w:tcPr>
            <w:tcW w:w="1701" w:type="dxa"/>
            <w:vAlign w:val="center"/>
          </w:tcPr>
          <w:p w14:paraId="5B613B00" w14:textId="60CA80E2" w:rsidR="00460656" w:rsidRPr="00FA4C3D" w:rsidRDefault="00FA4C3D" w:rsidP="00460656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 w:rsidRPr="00FA4C3D">
              <w:rPr>
                <w:sz w:val="20"/>
              </w:rPr>
              <w:t>AB-CD-EF-12-34-56</w:t>
            </w:r>
          </w:p>
        </w:tc>
        <w:tc>
          <w:tcPr>
            <w:tcW w:w="1843" w:type="dxa"/>
            <w:vAlign w:val="center"/>
          </w:tcPr>
          <w:p w14:paraId="5B613B01" w14:textId="539470AD" w:rsidR="00460656" w:rsidRPr="00FA4C3D" w:rsidRDefault="00FA4C3D" w:rsidP="00460656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 w:rsidRPr="00FA4C3D">
              <w:rPr>
                <w:sz w:val="20"/>
              </w:rPr>
              <w:t>22-22-22-22-22-22</w:t>
            </w:r>
          </w:p>
        </w:tc>
        <w:tc>
          <w:tcPr>
            <w:tcW w:w="1701" w:type="dxa"/>
            <w:vAlign w:val="center"/>
          </w:tcPr>
          <w:p w14:paraId="5B613B02" w14:textId="260082E1" w:rsidR="00460656" w:rsidRPr="00FA4C3D" w:rsidRDefault="00FA4C3D" w:rsidP="00460656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 w:rsidRPr="00FA4C3D">
              <w:rPr>
                <w:sz w:val="20"/>
              </w:rPr>
              <w:t>172.16.1.99</w:t>
            </w:r>
            <w:bookmarkStart w:id="0" w:name="_GoBack"/>
            <w:bookmarkEnd w:id="0"/>
          </w:p>
        </w:tc>
        <w:tc>
          <w:tcPr>
            <w:tcW w:w="1667" w:type="dxa"/>
            <w:vAlign w:val="center"/>
          </w:tcPr>
          <w:p w14:paraId="5B613B03" w14:textId="24199DB1" w:rsidR="00460656" w:rsidRPr="00FA4C3D" w:rsidRDefault="00032838" w:rsidP="00460656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 w:rsidRPr="00FA4C3D">
              <w:rPr>
                <w:sz w:val="20"/>
              </w:rPr>
              <w:t>192.168.1.110</w:t>
            </w:r>
          </w:p>
        </w:tc>
      </w:tr>
      <w:tr w:rsidR="00460656" w14:paraId="5B613B0A" w14:textId="77777777" w:rsidTr="00460656">
        <w:tc>
          <w:tcPr>
            <w:tcW w:w="2376" w:type="dxa"/>
            <w:vAlign w:val="center"/>
          </w:tcPr>
          <w:p w14:paraId="5B613B05" w14:textId="77777777" w:rsidR="00460656" w:rsidRPr="00FA4C3D" w:rsidRDefault="00460656" w:rsidP="00460656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 w:rsidRPr="00FA4C3D">
              <w:rPr>
                <w:sz w:val="20"/>
              </w:rPr>
              <w:t>Beim Verlassen des Servers in Richtung PC 1</w:t>
            </w:r>
          </w:p>
        </w:tc>
        <w:tc>
          <w:tcPr>
            <w:tcW w:w="1701" w:type="dxa"/>
            <w:vAlign w:val="center"/>
          </w:tcPr>
          <w:p w14:paraId="5B613B06" w14:textId="71BD65A9" w:rsidR="00460656" w:rsidRPr="00FA4C3D" w:rsidRDefault="006A2F25" w:rsidP="00460656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>
              <w:rPr>
                <w:sz w:val="20"/>
              </w:rPr>
              <w:t>22-22-22-22-22-22</w:t>
            </w:r>
          </w:p>
        </w:tc>
        <w:tc>
          <w:tcPr>
            <w:tcW w:w="1843" w:type="dxa"/>
            <w:vAlign w:val="center"/>
          </w:tcPr>
          <w:p w14:paraId="5B613B07" w14:textId="7B0283DA" w:rsidR="00460656" w:rsidRPr="00FA4C3D" w:rsidRDefault="00FA4C3D" w:rsidP="00460656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 w:rsidRPr="00FA4C3D">
              <w:rPr>
                <w:sz w:val="20"/>
              </w:rPr>
              <w:t>AB-CD-EF-12-34-56</w:t>
            </w:r>
          </w:p>
        </w:tc>
        <w:tc>
          <w:tcPr>
            <w:tcW w:w="1701" w:type="dxa"/>
            <w:vAlign w:val="center"/>
          </w:tcPr>
          <w:p w14:paraId="5B613B08" w14:textId="3EC2F6A1" w:rsidR="00460656" w:rsidRPr="00FA4C3D" w:rsidRDefault="00032838" w:rsidP="00460656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 w:rsidRPr="00FA4C3D">
              <w:rPr>
                <w:sz w:val="20"/>
              </w:rPr>
              <w:t>192.168.1.110</w:t>
            </w:r>
          </w:p>
        </w:tc>
        <w:tc>
          <w:tcPr>
            <w:tcW w:w="1667" w:type="dxa"/>
            <w:vAlign w:val="center"/>
          </w:tcPr>
          <w:p w14:paraId="5B613B09" w14:textId="5FA3CC4D" w:rsidR="00460656" w:rsidRPr="00FA4C3D" w:rsidRDefault="00FA4C3D" w:rsidP="00460656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 w:rsidRPr="00FA4C3D">
              <w:rPr>
                <w:sz w:val="20"/>
              </w:rPr>
              <w:t>172.16.1.99</w:t>
            </w:r>
          </w:p>
        </w:tc>
      </w:tr>
      <w:tr w:rsidR="00460656" w14:paraId="5B613B10" w14:textId="77777777" w:rsidTr="00460656">
        <w:tc>
          <w:tcPr>
            <w:tcW w:w="2376" w:type="dxa"/>
            <w:vAlign w:val="center"/>
          </w:tcPr>
          <w:p w14:paraId="5B613B0B" w14:textId="77777777" w:rsidR="00460656" w:rsidRPr="00FA4C3D" w:rsidRDefault="00460656" w:rsidP="00460656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 w:rsidRPr="00FA4C3D">
              <w:rPr>
                <w:sz w:val="20"/>
              </w:rPr>
              <w:t>Beim Verlassen von R1 in Richtung PC 1</w:t>
            </w:r>
          </w:p>
        </w:tc>
        <w:tc>
          <w:tcPr>
            <w:tcW w:w="1701" w:type="dxa"/>
            <w:vAlign w:val="center"/>
          </w:tcPr>
          <w:p w14:paraId="5B613B0C" w14:textId="41C95E92" w:rsidR="00460656" w:rsidRPr="00FA4C3D" w:rsidRDefault="00FA4C3D" w:rsidP="00460656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 w:rsidRPr="00FA4C3D">
              <w:rPr>
                <w:sz w:val="20"/>
              </w:rPr>
              <w:t>AA-AA-AA-AA-AA-AA</w:t>
            </w:r>
          </w:p>
        </w:tc>
        <w:tc>
          <w:tcPr>
            <w:tcW w:w="1843" w:type="dxa"/>
            <w:vAlign w:val="center"/>
          </w:tcPr>
          <w:p w14:paraId="5B613B0D" w14:textId="0B706B00" w:rsidR="00460656" w:rsidRPr="00FA4C3D" w:rsidRDefault="00FA4C3D" w:rsidP="00460656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 w:rsidRPr="00FA4C3D">
              <w:rPr>
                <w:sz w:val="20"/>
              </w:rPr>
              <w:t>11-11-11-11-11-11</w:t>
            </w:r>
          </w:p>
        </w:tc>
        <w:tc>
          <w:tcPr>
            <w:tcW w:w="1701" w:type="dxa"/>
            <w:vAlign w:val="center"/>
          </w:tcPr>
          <w:p w14:paraId="5B613B0E" w14:textId="03FACFE2" w:rsidR="00460656" w:rsidRPr="00FA4C3D" w:rsidRDefault="00032838" w:rsidP="00460656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 w:rsidRPr="00FA4C3D">
              <w:rPr>
                <w:sz w:val="20"/>
              </w:rPr>
              <w:t>192.168.1.110</w:t>
            </w:r>
          </w:p>
        </w:tc>
        <w:tc>
          <w:tcPr>
            <w:tcW w:w="1667" w:type="dxa"/>
            <w:vAlign w:val="center"/>
          </w:tcPr>
          <w:p w14:paraId="5B613B0F" w14:textId="431F8C04" w:rsidR="00460656" w:rsidRPr="00FA4C3D" w:rsidRDefault="00032838" w:rsidP="00460656">
            <w:pPr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 w:rsidRPr="00FA4C3D">
              <w:rPr>
                <w:sz w:val="20"/>
              </w:rPr>
              <w:t>172.16.1.99</w:t>
            </w:r>
          </w:p>
        </w:tc>
      </w:tr>
    </w:tbl>
    <w:p w14:paraId="5B613B11" w14:textId="77777777" w:rsidR="00460656" w:rsidRDefault="00460656" w:rsidP="00460656">
      <w:pPr>
        <w:autoSpaceDE w:val="0"/>
        <w:autoSpaceDN w:val="0"/>
        <w:adjustRightInd w:val="0"/>
        <w:spacing w:after="120"/>
        <w:ind w:left="567"/>
      </w:pPr>
    </w:p>
    <w:p w14:paraId="5B613B12" w14:textId="77777777" w:rsidR="00460656" w:rsidRDefault="00460656" w:rsidP="00460656">
      <w:pPr>
        <w:autoSpaceDE w:val="0"/>
        <w:autoSpaceDN w:val="0"/>
        <w:adjustRightInd w:val="0"/>
        <w:spacing w:after="120"/>
        <w:ind w:left="567"/>
      </w:pPr>
    </w:p>
    <w:p w14:paraId="5B613B13" w14:textId="77777777" w:rsidR="00DB39E1" w:rsidRPr="00DB39E1" w:rsidRDefault="00DB39E1" w:rsidP="00DB39E1">
      <w:pPr>
        <w:autoSpaceDE w:val="0"/>
        <w:autoSpaceDN w:val="0"/>
        <w:adjustRightInd w:val="0"/>
        <w:spacing w:after="120"/>
        <w:ind w:left="567"/>
        <w:rPr>
          <w:b/>
        </w:rPr>
      </w:pPr>
    </w:p>
    <w:sectPr w:rsidR="00DB39E1" w:rsidRPr="00DB39E1" w:rsidSect="000120D7">
      <w:footerReference w:type="default" r:id="rId9"/>
      <w:pgSz w:w="11907" w:h="16840" w:code="9"/>
      <w:pgMar w:top="993" w:right="1134" w:bottom="993" w:left="1134" w:header="1191" w:footer="11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360D18" w14:textId="77777777" w:rsidR="003B0513" w:rsidRDefault="003B0513">
      <w:r>
        <w:separator/>
      </w:r>
    </w:p>
  </w:endnote>
  <w:endnote w:type="continuationSeparator" w:id="0">
    <w:p w14:paraId="3D1672DA" w14:textId="77777777" w:rsidR="003B0513" w:rsidRDefault="003B0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613B1A" w14:textId="2A4E2113" w:rsidR="00511235" w:rsidRDefault="00511235" w:rsidP="008C228D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 xml:space="preserve">Grundlagen der </w:t>
    </w:r>
    <w:r w:rsidR="001E1C88">
      <w:t>Netzwerkt</w:t>
    </w:r>
    <w:r>
      <w:t xml:space="preserve">echnik, </w:t>
    </w: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032838">
      <w:rPr>
        <w:rStyle w:val="Seitenzahl"/>
        <w:noProof/>
      </w:rPr>
      <w:t>2</w:t>
    </w:r>
    <w:r>
      <w:rPr>
        <w:rStyle w:val="Seitenzahl"/>
      </w:rPr>
      <w:fldChar w:fldCharType="end"/>
    </w:r>
    <w:r w:rsidR="00B74FDA">
      <w:rPr>
        <w:rStyle w:val="Seitenzahl"/>
      </w:rPr>
      <w:tab/>
    </w:r>
    <w:r w:rsidR="00897D0B">
      <w:rPr>
        <w:rStyle w:val="Seitenzahl"/>
      </w:rPr>
      <w:t>1</w:t>
    </w:r>
    <w:r w:rsidR="0013052C">
      <w:rPr>
        <w:rStyle w:val="Seitenzahl"/>
      </w:rPr>
      <w:t>1</w:t>
    </w:r>
    <w:r>
      <w:rPr>
        <w:rStyle w:val="Seitenzahl"/>
      </w:rPr>
      <w:t>.</w:t>
    </w:r>
    <w:r w:rsidR="00E5198E">
      <w:rPr>
        <w:rStyle w:val="Seitenzahl"/>
      </w:rPr>
      <w:t>1</w:t>
    </w:r>
    <w:r w:rsidR="00FB2086">
      <w:rPr>
        <w:rStyle w:val="Seitenzahl"/>
      </w:rPr>
      <w:t>0</w:t>
    </w:r>
    <w:r>
      <w:rPr>
        <w:rStyle w:val="Seitenzahl"/>
      </w:rPr>
      <w:t>.</w:t>
    </w:r>
    <w:r w:rsidR="00D45BDF">
      <w:rPr>
        <w:rStyle w:val="Seitenzahl"/>
      </w:rPr>
      <w:t>1</w:t>
    </w:r>
    <w:r w:rsidR="0013052C">
      <w:rPr>
        <w:rStyle w:val="Seitenzahl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DDB5CE" w14:textId="77777777" w:rsidR="003B0513" w:rsidRDefault="003B0513">
      <w:r>
        <w:separator/>
      </w:r>
    </w:p>
  </w:footnote>
  <w:footnote w:type="continuationSeparator" w:id="0">
    <w:p w14:paraId="7A793926" w14:textId="77777777" w:rsidR="003B0513" w:rsidRDefault="003B0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13FA3"/>
    <w:multiLevelType w:val="hybridMultilevel"/>
    <w:tmpl w:val="7266523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e-DE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de-DE" w:vendorID="64" w:dllVersion="131078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00"/>
    <w:rsid w:val="00000772"/>
    <w:rsid w:val="00006479"/>
    <w:rsid w:val="000120D7"/>
    <w:rsid w:val="00032838"/>
    <w:rsid w:val="00047D2F"/>
    <w:rsid w:val="00052F6A"/>
    <w:rsid w:val="00063738"/>
    <w:rsid w:val="00073ECF"/>
    <w:rsid w:val="00093B91"/>
    <w:rsid w:val="000B0651"/>
    <w:rsid w:val="000B620B"/>
    <w:rsid w:val="000D16ED"/>
    <w:rsid w:val="000D6348"/>
    <w:rsid w:val="000F6E9F"/>
    <w:rsid w:val="001027FF"/>
    <w:rsid w:val="00124633"/>
    <w:rsid w:val="0013052C"/>
    <w:rsid w:val="00132159"/>
    <w:rsid w:val="00137934"/>
    <w:rsid w:val="001416C5"/>
    <w:rsid w:val="00154A55"/>
    <w:rsid w:val="0016172B"/>
    <w:rsid w:val="00170A29"/>
    <w:rsid w:val="00193694"/>
    <w:rsid w:val="001B4F6C"/>
    <w:rsid w:val="001C12B3"/>
    <w:rsid w:val="001D5976"/>
    <w:rsid w:val="001E1C88"/>
    <w:rsid w:val="00260F13"/>
    <w:rsid w:val="00264AE4"/>
    <w:rsid w:val="002659B7"/>
    <w:rsid w:val="002845AC"/>
    <w:rsid w:val="002915A3"/>
    <w:rsid w:val="00291712"/>
    <w:rsid w:val="002A5E45"/>
    <w:rsid w:val="002A6813"/>
    <w:rsid w:val="002B2767"/>
    <w:rsid w:val="002D30C0"/>
    <w:rsid w:val="00306328"/>
    <w:rsid w:val="003109EA"/>
    <w:rsid w:val="0031295D"/>
    <w:rsid w:val="00313475"/>
    <w:rsid w:val="00321D09"/>
    <w:rsid w:val="003433DF"/>
    <w:rsid w:val="00362B1D"/>
    <w:rsid w:val="00374CA6"/>
    <w:rsid w:val="00390CDA"/>
    <w:rsid w:val="0039620D"/>
    <w:rsid w:val="0039688D"/>
    <w:rsid w:val="003A30D8"/>
    <w:rsid w:val="003B0513"/>
    <w:rsid w:val="003C05BA"/>
    <w:rsid w:val="003E2024"/>
    <w:rsid w:val="003F035A"/>
    <w:rsid w:val="003F3EBD"/>
    <w:rsid w:val="00401C15"/>
    <w:rsid w:val="004056F2"/>
    <w:rsid w:val="00417400"/>
    <w:rsid w:val="00422E5F"/>
    <w:rsid w:val="00426133"/>
    <w:rsid w:val="00456AE6"/>
    <w:rsid w:val="0045782A"/>
    <w:rsid w:val="00460656"/>
    <w:rsid w:val="00480A41"/>
    <w:rsid w:val="004813A4"/>
    <w:rsid w:val="004A15C7"/>
    <w:rsid w:val="004A31AF"/>
    <w:rsid w:val="005009D5"/>
    <w:rsid w:val="0050293C"/>
    <w:rsid w:val="00511235"/>
    <w:rsid w:val="0051741D"/>
    <w:rsid w:val="00544ACE"/>
    <w:rsid w:val="00546601"/>
    <w:rsid w:val="00552D00"/>
    <w:rsid w:val="0056356D"/>
    <w:rsid w:val="00573B09"/>
    <w:rsid w:val="00581779"/>
    <w:rsid w:val="0058667C"/>
    <w:rsid w:val="005C2E39"/>
    <w:rsid w:val="005D39B9"/>
    <w:rsid w:val="005E2DC4"/>
    <w:rsid w:val="00605A68"/>
    <w:rsid w:val="0060671B"/>
    <w:rsid w:val="00606FFA"/>
    <w:rsid w:val="006249B0"/>
    <w:rsid w:val="006559D8"/>
    <w:rsid w:val="00661DA7"/>
    <w:rsid w:val="00664D7B"/>
    <w:rsid w:val="00690095"/>
    <w:rsid w:val="0069294B"/>
    <w:rsid w:val="006A2F25"/>
    <w:rsid w:val="006A6319"/>
    <w:rsid w:val="006B291A"/>
    <w:rsid w:val="006F1FB1"/>
    <w:rsid w:val="006F341E"/>
    <w:rsid w:val="007037D8"/>
    <w:rsid w:val="00720AEF"/>
    <w:rsid w:val="00723D56"/>
    <w:rsid w:val="00737562"/>
    <w:rsid w:val="00751351"/>
    <w:rsid w:val="00766CC0"/>
    <w:rsid w:val="00777864"/>
    <w:rsid w:val="00785459"/>
    <w:rsid w:val="007B7002"/>
    <w:rsid w:val="008035AD"/>
    <w:rsid w:val="0084781B"/>
    <w:rsid w:val="0086257C"/>
    <w:rsid w:val="00872830"/>
    <w:rsid w:val="00875097"/>
    <w:rsid w:val="0088234C"/>
    <w:rsid w:val="00897D0B"/>
    <w:rsid w:val="008C0D07"/>
    <w:rsid w:val="008C228D"/>
    <w:rsid w:val="0091141A"/>
    <w:rsid w:val="00911A6E"/>
    <w:rsid w:val="009174B0"/>
    <w:rsid w:val="009208BF"/>
    <w:rsid w:val="00927F25"/>
    <w:rsid w:val="00940657"/>
    <w:rsid w:val="009428E4"/>
    <w:rsid w:val="00955777"/>
    <w:rsid w:val="00957DF5"/>
    <w:rsid w:val="0097565D"/>
    <w:rsid w:val="00985ECA"/>
    <w:rsid w:val="00985F56"/>
    <w:rsid w:val="009868E3"/>
    <w:rsid w:val="0098767A"/>
    <w:rsid w:val="009A47C0"/>
    <w:rsid w:val="009B3771"/>
    <w:rsid w:val="009D2E3C"/>
    <w:rsid w:val="009E7DBF"/>
    <w:rsid w:val="009F0137"/>
    <w:rsid w:val="009F0940"/>
    <w:rsid w:val="00A0155F"/>
    <w:rsid w:val="00A038A9"/>
    <w:rsid w:val="00A321F1"/>
    <w:rsid w:val="00A40B0B"/>
    <w:rsid w:val="00A5572A"/>
    <w:rsid w:val="00A62F6D"/>
    <w:rsid w:val="00A673C8"/>
    <w:rsid w:val="00A7031A"/>
    <w:rsid w:val="00A93882"/>
    <w:rsid w:val="00AB0554"/>
    <w:rsid w:val="00AC7632"/>
    <w:rsid w:val="00AE2072"/>
    <w:rsid w:val="00B21135"/>
    <w:rsid w:val="00B31846"/>
    <w:rsid w:val="00B43322"/>
    <w:rsid w:val="00B61A64"/>
    <w:rsid w:val="00B74FDA"/>
    <w:rsid w:val="00B96C1D"/>
    <w:rsid w:val="00B96C30"/>
    <w:rsid w:val="00BA7A36"/>
    <w:rsid w:val="00BC50D8"/>
    <w:rsid w:val="00BC681B"/>
    <w:rsid w:val="00BD2DBA"/>
    <w:rsid w:val="00BE4211"/>
    <w:rsid w:val="00BF1E17"/>
    <w:rsid w:val="00C31B7D"/>
    <w:rsid w:val="00C4272D"/>
    <w:rsid w:val="00C535B6"/>
    <w:rsid w:val="00CE6BEE"/>
    <w:rsid w:val="00CF0AED"/>
    <w:rsid w:val="00CF2884"/>
    <w:rsid w:val="00D14794"/>
    <w:rsid w:val="00D45BDF"/>
    <w:rsid w:val="00D54525"/>
    <w:rsid w:val="00D61B03"/>
    <w:rsid w:val="00D65120"/>
    <w:rsid w:val="00D70EA5"/>
    <w:rsid w:val="00D81604"/>
    <w:rsid w:val="00D85C80"/>
    <w:rsid w:val="00D92249"/>
    <w:rsid w:val="00DB21B4"/>
    <w:rsid w:val="00DB39E1"/>
    <w:rsid w:val="00DD366F"/>
    <w:rsid w:val="00DD74C1"/>
    <w:rsid w:val="00DF43AC"/>
    <w:rsid w:val="00E0503A"/>
    <w:rsid w:val="00E05336"/>
    <w:rsid w:val="00E140DD"/>
    <w:rsid w:val="00E31D31"/>
    <w:rsid w:val="00E5198E"/>
    <w:rsid w:val="00E534D6"/>
    <w:rsid w:val="00E63AF9"/>
    <w:rsid w:val="00EA085C"/>
    <w:rsid w:val="00EB5ABD"/>
    <w:rsid w:val="00EC38CF"/>
    <w:rsid w:val="00ED1C20"/>
    <w:rsid w:val="00EE010A"/>
    <w:rsid w:val="00EE12CD"/>
    <w:rsid w:val="00EE6589"/>
    <w:rsid w:val="00EF031B"/>
    <w:rsid w:val="00F16684"/>
    <w:rsid w:val="00F50137"/>
    <w:rsid w:val="00F52497"/>
    <w:rsid w:val="00F65C18"/>
    <w:rsid w:val="00FA2BFD"/>
    <w:rsid w:val="00FA4C3D"/>
    <w:rsid w:val="00FB2086"/>
    <w:rsid w:val="00FC36A8"/>
    <w:rsid w:val="00FD5259"/>
    <w:rsid w:val="00FE178E"/>
    <w:rsid w:val="00FF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613AD2"/>
  <w15:docId w15:val="{12A374E6-FAA7-486D-A8BA-B43661B8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Standard"/>
    <w:next w:val="Standard"/>
    <w:qFormat/>
    <w:rsid w:val="00CF28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0B06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0B0651"/>
    <w:pPr>
      <w:keepNext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8234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8234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5572A"/>
  </w:style>
  <w:style w:type="paragraph" w:styleId="Sprechblasentext">
    <w:name w:val="Balloon Text"/>
    <w:basedOn w:val="Standard"/>
    <w:semiHidden/>
    <w:rsid w:val="00426133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0B0651"/>
    <w:pPr>
      <w:jc w:val="both"/>
    </w:pPr>
  </w:style>
  <w:style w:type="paragraph" w:styleId="Textkrper2">
    <w:name w:val="Body Text 2"/>
    <w:basedOn w:val="Standard"/>
    <w:rsid w:val="000B0651"/>
  </w:style>
  <w:style w:type="table" w:styleId="Tabellenraster">
    <w:name w:val="Table Grid"/>
    <w:basedOn w:val="NormaleTabelle"/>
    <w:rsid w:val="00BC6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rsid w:val="00B31846"/>
    <w:pPr>
      <w:spacing w:after="480"/>
    </w:pPr>
    <w:rPr>
      <w:color w:val="000000"/>
      <w:szCs w:val="24"/>
    </w:rPr>
  </w:style>
  <w:style w:type="character" w:styleId="Hyperlink">
    <w:name w:val="Hyperlink"/>
    <w:rsid w:val="00AE2072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DB3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BB78-E6D2-4EBD-B0EB-C7B98522D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8566AE2B.dotm</Template>
  <TotalTime>0</TotalTime>
  <Pages>2</Pages>
  <Words>304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banfelder_max</cp:lastModifiedBy>
  <cp:revision>21</cp:revision>
  <cp:lastPrinted>2013-10-01T14:51:00Z</cp:lastPrinted>
  <dcterms:created xsi:type="dcterms:W3CDTF">2019-11-06T11:10:00Z</dcterms:created>
  <dcterms:modified xsi:type="dcterms:W3CDTF">2019-11-13T07:46:00Z</dcterms:modified>
</cp:coreProperties>
</file>