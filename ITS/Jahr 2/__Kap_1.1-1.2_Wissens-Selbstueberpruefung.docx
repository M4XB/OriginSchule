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46148" w14:textId="209F61A0" w:rsidR="00492EED" w:rsidRPr="004E3737" w:rsidRDefault="004E3737" w:rsidP="00800A6A">
      <w:pPr>
        <w:spacing w:line="276" w:lineRule="auto"/>
        <w:jc w:val="center"/>
        <w:rPr>
          <w:b/>
        </w:rPr>
      </w:pPr>
      <w:r w:rsidRPr="004E3737">
        <w:rPr>
          <w:b/>
        </w:rPr>
        <w:t xml:space="preserve">Themen- und Kompetenzenliste </w:t>
      </w:r>
      <w:r w:rsidR="006827F1" w:rsidRPr="004E3737">
        <w:rPr>
          <w:b/>
        </w:rPr>
        <w:t>zu</w:t>
      </w:r>
      <w:r w:rsidR="00973EBF">
        <w:rPr>
          <w:b/>
        </w:rPr>
        <w:t xml:space="preserve">m Thema: </w:t>
      </w:r>
      <w:r w:rsidR="00A545C7">
        <w:rPr>
          <w:b/>
        </w:rPr>
        <w:t>Einführung in NW-Technik</w:t>
      </w:r>
    </w:p>
    <w:p w14:paraId="76A46149" w14:textId="34C925A6" w:rsidR="004E3737" w:rsidRDefault="004E3737" w:rsidP="00800A6A">
      <w:pPr>
        <w:spacing w:after="120" w:line="276" w:lineRule="auto"/>
        <w:jc w:val="center"/>
      </w:pPr>
      <w:r w:rsidRPr="004E3737">
        <w:rPr>
          <w:b/>
        </w:rPr>
        <w:t>Selbstüberprüfungsliste</w:t>
      </w:r>
      <w:r w:rsidR="00811009">
        <w:rPr>
          <w:b/>
        </w:rPr>
        <w:t xml:space="preserve">  Kap. </w:t>
      </w:r>
      <w:r w:rsidR="00E25F32">
        <w:rPr>
          <w:b/>
        </w:rPr>
        <w:t>1</w:t>
      </w:r>
      <w:r w:rsidR="00850511">
        <w:rPr>
          <w:b/>
        </w:rPr>
        <w:t>.1, 1.2</w:t>
      </w:r>
    </w:p>
    <w:p w14:paraId="76A4614A" w14:textId="12B94708" w:rsidR="00EE1814" w:rsidRDefault="004E3737" w:rsidP="004E3737">
      <w:pPr>
        <w:spacing w:line="276" w:lineRule="auto"/>
      </w:pPr>
      <w:r w:rsidRPr="004E3737">
        <w:t xml:space="preserve">Die nachfolgende Tabelle listet die wichtigsten Inhalte und </w:t>
      </w:r>
      <w:r>
        <w:t>Fertigkeiten</w:t>
      </w:r>
      <w:r w:rsidRPr="004E3737">
        <w:t xml:space="preserve">, die Sie </w:t>
      </w:r>
      <w:r>
        <w:t xml:space="preserve">im Zusammenhang mit </w:t>
      </w:r>
      <w:r w:rsidR="00973EBF">
        <w:t xml:space="preserve">der Transportschicht (Kap. </w:t>
      </w:r>
      <w:r w:rsidR="00A545C7">
        <w:t>1</w:t>
      </w:r>
      <w:r w:rsidR="00973EBF">
        <w:t>)</w:t>
      </w:r>
      <w:r>
        <w:t xml:space="preserve"> bearbeitet haben (sollten).</w:t>
      </w:r>
      <w:r>
        <w:br/>
      </w:r>
      <w:r w:rsidR="004C414D">
        <w:t>E</w:t>
      </w:r>
      <w:r>
        <w:t xml:space="preserve">hrliches Ausfüllen der Tabelle </w:t>
      </w:r>
      <w:r w:rsidR="004C414D">
        <w:t>hilft Ihn</w:t>
      </w:r>
      <w:r>
        <w:t>en</w:t>
      </w:r>
      <w:r w:rsidR="004C414D">
        <w:t xml:space="preserve">, </w:t>
      </w:r>
      <w:r>
        <w:t>Ihre Schwächen</w:t>
      </w:r>
      <w:r w:rsidR="004C414D">
        <w:t>/</w:t>
      </w:r>
      <w:r>
        <w:t xml:space="preserve">Stärken selbst </w:t>
      </w:r>
      <w:r w:rsidR="004C414D">
        <w:t>zu erkenn</w:t>
      </w:r>
      <w:r>
        <w:t>en</w:t>
      </w:r>
      <w:r w:rsidR="00C676FF">
        <w:t>.</w:t>
      </w:r>
    </w:p>
    <w:p w14:paraId="76A4614B" w14:textId="65CC296E" w:rsidR="006827F1" w:rsidRDefault="00C676FF" w:rsidP="004C414D">
      <w:pPr>
        <w:spacing w:line="276" w:lineRule="auto"/>
      </w:pPr>
      <w:r>
        <w:t>Hinweis: zu jeder Frage/jedem Thema ist die Arbeitsunterlage „verlinkt“, die sich damit beschäftigt hat und die, im Zweifel zu konsultieren ist.</w:t>
      </w:r>
    </w:p>
    <w:p w14:paraId="4C41738B" w14:textId="5BAEB8C4" w:rsidR="00726C97" w:rsidRPr="0081379B" w:rsidRDefault="00726C97" w:rsidP="00E647A3">
      <w:pPr>
        <w:spacing w:line="276" w:lineRule="auto"/>
      </w:pPr>
    </w:p>
    <w:p w14:paraId="76A4614C" w14:textId="77777777" w:rsidR="006827F1" w:rsidRPr="0081379B" w:rsidRDefault="006827F1" w:rsidP="00BA289F">
      <w:pPr>
        <w:rPr>
          <w:sz w:val="16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850"/>
        <w:gridCol w:w="993"/>
        <w:gridCol w:w="1134"/>
      </w:tblGrid>
      <w:tr w:rsidR="004E3737" w14:paraId="76A46151" w14:textId="77777777" w:rsidTr="007473AB">
        <w:trPr>
          <w:trHeight w:val="408"/>
        </w:trPr>
        <w:tc>
          <w:tcPr>
            <w:tcW w:w="6629" w:type="dxa"/>
            <w:tcBorders>
              <w:top w:val="nil"/>
              <w:left w:val="single" w:sz="4" w:space="0" w:color="auto"/>
            </w:tcBorders>
            <w:vAlign w:val="center"/>
          </w:tcPr>
          <w:p w14:paraId="76A4614D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76A4614E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14:paraId="76A4614F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Geht so</w:t>
            </w:r>
          </w:p>
        </w:tc>
        <w:tc>
          <w:tcPr>
            <w:tcW w:w="1134" w:type="dxa"/>
            <w:tcBorders>
              <w:top w:val="nil"/>
              <w:right w:val="single" w:sz="4" w:space="0" w:color="auto"/>
            </w:tcBorders>
            <w:vAlign w:val="center"/>
          </w:tcPr>
          <w:p w14:paraId="76A46150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Gar nicht</w:t>
            </w:r>
          </w:p>
        </w:tc>
      </w:tr>
      <w:tr w:rsidR="004E3737" w14:paraId="76A46156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2" w14:textId="36E1096F" w:rsidR="004E3737" w:rsidRPr="00C676FF" w:rsidRDefault="009A391B" w:rsidP="002C4A38">
            <w:pPr>
              <w:rPr>
                <w:sz w:val="16"/>
              </w:rPr>
            </w:pPr>
            <w:r>
              <w:rPr>
                <w:sz w:val="20"/>
              </w:rPr>
              <w:t>Ich k</w:t>
            </w:r>
            <w:r w:rsidR="00A34C3A">
              <w:rPr>
                <w:sz w:val="20"/>
              </w:rPr>
              <w:t>a</w:t>
            </w:r>
            <w:r>
              <w:rPr>
                <w:sz w:val="20"/>
              </w:rPr>
              <w:t xml:space="preserve">nn </w:t>
            </w:r>
            <w:r w:rsidR="00A34C3A">
              <w:rPr>
                <w:sz w:val="20"/>
              </w:rPr>
              <w:t>mindestens</w:t>
            </w:r>
            <w:r>
              <w:rPr>
                <w:sz w:val="20"/>
              </w:rPr>
              <w:t xml:space="preserve"> </w:t>
            </w:r>
            <w:r w:rsidR="00315313">
              <w:rPr>
                <w:sz w:val="20"/>
              </w:rPr>
              <w:t>fünf</w:t>
            </w:r>
            <w:r w:rsidR="00A34C3A" w:rsidRPr="00EB013A">
              <w:rPr>
                <w:sz w:val="20"/>
              </w:rPr>
              <w:t xml:space="preserve"> </w:t>
            </w:r>
            <w:r w:rsidR="00315313">
              <w:rPr>
                <w:sz w:val="20"/>
              </w:rPr>
              <w:t xml:space="preserve">moderne </w:t>
            </w:r>
            <w:r w:rsidR="007B4F12">
              <w:rPr>
                <w:sz w:val="20"/>
              </w:rPr>
              <w:t>Serverdienste</w:t>
            </w:r>
            <w:r w:rsidR="00A34C3A" w:rsidRPr="00EB013A">
              <w:rPr>
                <w:sz w:val="20"/>
              </w:rPr>
              <w:t xml:space="preserve"> </w:t>
            </w:r>
            <w:r w:rsidR="00A34C3A">
              <w:rPr>
                <w:sz w:val="20"/>
              </w:rPr>
              <w:t xml:space="preserve">nennen, die </w:t>
            </w:r>
            <w:r w:rsidR="00964E74">
              <w:rPr>
                <w:sz w:val="20"/>
              </w:rPr>
              <w:t>i</w:t>
            </w:r>
            <w:r w:rsidR="00231158">
              <w:rPr>
                <w:sz w:val="20"/>
              </w:rPr>
              <w:t>m modernen Leben häufig benötigt werden</w:t>
            </w:r>
            <w:r w:rsidR="00973EBF">
              <w:rPr>
                <w:sz w:val="20"/>
              </w:rPr>
              <w:t>.</w:t>
            </w:r>
            <w:r w:rsidR="00A34C3A">
              <w:rPr>
                <w:sz w:val="20"/>
              </w:rPr>
              <w:t xml:space="preserve"> </w:t>
            </w:r>
            <w:r w:rsidR="00E8212B">
              <w:rPr>
                <w:sz w:val="16"/>
              </w:rPr>
              <w:t>1</w:t>
            </w:r>
            <w:r w:rsidR="00A06CEA">
              <w:rPr>
                <w:sz w:val="16"/>
              </w:rPr>
              <w:t>.1.</w:t>
            </w:r>
            <w:r w:rsidR="00E8212B">
              <w:rPr>
                <w:sz w:val="16"/>
              </w:rPr>
              <w:t>2</w:t>
            </w:r>
            <w:r w:rsidR="00A06CEA">
              <w:rPr>
                <w:sz w:val="16"/>
              </w:rPr>
              <w:t>.</w:t>
            </w:r>
            <w:r w:rsidR="00EC215E">
              <w:rPr>
                <w:sz w:val="16"/>
              </w:rPr>
              <w:t>x</w:t>
            </w:r>
          </w:p>
        </w:tc>
        <w:tc>
          <w:tcPr>
            <w:tcW w:w="850" w:type="dxa"/>
            <w:vAlign w:val="center"/>
          </w:tcPr>
          <w:p w14:paraId="76A46153" w14:textId="77777777" w:rsidR="004E3737" w:rsidRPr="004E3737" w:rsidRDefault="004E3737" w:rsidP="00352B65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54" w14:textId="6958EBCD" w:rsidR="004E3737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5" w14:textId="77777777" w:rsidR="004E3737" w:rsidRPr="004E3737" w:rsidRDefault="004E3737" w:rsidP="004E3737">
            <w:pPr>
              <w:rPr>
                <w:sz w:val="20"/>
              </w:rPr>
            </w:pPr>
          </w:p>
        </w:tc>
      </w:tr>
      <w:tr w:rsidR="004E3737" w14:paraId="76A4615B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7" w14:textId="625D03E9" w:rsidR="004E3737" w:rsidRPr="004E3737" w:rsidRDefault="00C23087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konkrete Beispiele </w:t>
            </w:r>
            <w:r w:rsidR="0067476A">
              <w:rPr>
                <w:sz w:val="20"/>
              </w:rPr>
              <w:t>für Client-Software für die zuvor genannten Dienste nennen</w:t>
            </w:r>
            <w:r w:rsidR="00EB013A">
              <w:rPr>
                <w:sz w:val="20"/>
              </w:rPr>
              <w:t xml:space="preserve">. </w:t>
            </w:r>
            <w:r w:rsidR="00E8212B">
              <w:rPr>
                <w:sz w:val="16"/>
              </w:rPr>
              <w:t>1</w:t>
            </w:r>
            <w:r w:rsidR="002C4A38">
              <w:rPr>
                <w:sz w:val="16"/>
              </w:rPr>
              <w:t>.1.</w:t>
            </w:r>
            <w:r w:rsidR="00E8212B">
              <w:rPr>
                <w:sz w:val="16"/>
              </w:rPr>
              <w:t>2</w:t>
            </w:r>
            <w:r w:rsidR="002C4A38">
              <w:rPr>
                <w:sz w:val="16"/>
              </w:rPr>
              <w:t>.</w:t>
            </w:r>
            <w:r w:rsidR="00EC215E">
              <w:rPr>
                <w:sz w:val="16"/>
              </w:rPr>
              <w:t>x</w:t>
            </w:r>
          </w:p>
        </w:tc>
        <w:tc>
          <w:tcPr>
            <w:tcW w:w="850" w:type="dxa"/>
            <w:vAlign w:val="center"/>
          </w:tcPr>
          <w:p w14:paraId="76A46158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59" w14:textId="4BC901DD" w:rsidR="004E3737" w:rsidRPr="004E3737" w:rsidRDefault="005B4C55" w:rsidP="005B4C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A" w14:textId="79594C95" w:rsidR="004E3737" w:rsidRPr="004E3737" w:rsidRDefault="004E3737" w:rsidP="00352B65">
            <w:pPr>
              <w:jc w:val="center"/>
              <w:rPr>
                <w:sz w:val="20"/>
              </w:rPr>
            </w:pPr>
          </w:p>
        </w:tc>
      </w:tr>
      <w:tr w:rsidR="004E3737" w14:paraId="76A46160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C" w14:textId="014EFC25" w:rsidR="004E3737" w:rsidRPr="004E3737" w:rsidRDefault="00EC215E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0A2A72">
              <w:rPr>
                <w:sz w:val="20"/>
              </w:rPr>
              <w:t>zwischen Client-/Server- und P2P-Architekturen</w:t>
            </w:r>
            <w:r w:rsidR="00526E55">
              <w:rPr>
                <w:sz w:val="20"/>
              </w:rPr>
              <w:t xml:space="preserve"> argumentativ entscheiden</w:t>
            </w:r>
            <w:r w:rsidR="00EB013A">
              <w:rPr>
                <w:sz w:val="20"/>
              </w:rPr>
              <w:t xml:space="preserve">. </w:t>
            </w:r>
            <w:r w:rsidR="00526E55">
              <w:rPr>
                <w:sz w:val="16"/>
              </w:rPr>
              <w:t>1</w:t>
            </w:r>
            <w:r w:rsidR="00A06CEA">
              <w:rPr>
                <w:sz w:val="16"/>
              </w:rPr>
              <w:t>.1.</w:t>
            </w:r>
            <w:r w:rsidR="00526E55">
              <w:rPr>
                <w:sz w:val="16"/>
              </w:rPr>
              <w:t>2</w:t>
            </w:r>
            <w:r w:rsidR="00A06CEA">
              <w:rPr>
                <w:sz w:val="16"/>
              </w:rPr>
              <w:t>.</w:t>
            </w:r>
            <w:r w:rsidR="00526E55">
              <w:rPr>
                <w:sz w:val="16"/>
              </w:rPr>
              <w:t>3</w:t>
            </w:r>
          </w:p>
        </w:tc>
        <w:tc>
          <w:tcPr>
            <w:tcW w:w="850" w:type="dxa"/>
            <w:vAlign w:val="center"/>
          </w:tcPr>
          <w:p w14:paraId="76A4615D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5E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F" w14:textId="20C58C31" w:rsidR="004E3737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B028F3" w14:paraId="29D0E75A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6F9F06F" w14:textId="51C92445" w:rsidR="00B028F3" w:rsidRDefault="00B028F3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552583">
              <w:rPr>
                <w:sz w:val="20"/>
              </w:rPr>
              <w:t xml:space="preserve">mindestens vier Endgeräte und vier aktive Netzwerkgeräte (vermittelnde Geräte) nennen. </w:t>
            </w:r>
            <w:r w:rsidR="00552583" w:rsidRPr="007C3CF3">
              <w:rPr>
                <w:sz w:val="16"/>
              </w:rPr>
              <w:t>1.2.1.2, 1.2.1.3</w:t>
            </w:r>
          </w:p>
        </w:tc>
        <w:tc>
          <w:tcPr>
            <w:tcW w:w="850" w:type="dxa"/>
            <w:vAlign w:val="center"/>
          </w:tcPr>
          <w:p w14:paraId="7D89ABDC" w14:textId="77777777" w:rsidR="00B028F3" w:rsidRPr="004E3737" w:rsidRDefault="00B028F3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25931973" w14:textId="55A008D8" w:rsidR="00B028F3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7441471" w14:textId="77777777" w:rsidR="00B028F3" w:rsidRPr="004E3737" w:rsidRDefault="00B028F3" w:rsidP="004E3737">
            <w:pPr>
              <w:rPr>
                <w:sz w:val="20"/>
              </w:rPr>
            </w:pPr>
          </w:p>
        </w:tc>
      </w:tr>
      <w:tr w:rsidR="004E3737" w14:paraId="76A46165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61" w14:textId="00C91342" w:rsidR="004E3737" w:rsidRPr="004E3737" w:rsidRDefault="009A391B" w:rsidP="002C4A38">
            <w:pPr>
              <w:rPr>
                <w:sz w:val="20"/>
              </w:rPr>
            </w:pPr>
            <w:r>
              <w:rPr>
                <w:sz w:val="20"/>
              </w:rPr>
              <w:t>Ich k</w:t>
            </w:r>
            <w:r w:rsidR="00973EBF">
              <w:rPr>
                <w:sz w:val="20"/>
              </w:rPr>
              <w:t xml:space="preserve">ann </w:t>
            </w:r>
            <w:r w:rsidR="00EB013A">
              <w:rPr>
                <w:sz w:val="20"/>
              </w:rPr>
              <w:t xml:space="preserve">die </w:t>
            </w:r>
            <w:r w:rsidR="005E236F">
              <w:rPr>
                <w:sz w:val="20"/>
              </w:rPr>
              <w:t xml:space="preserve">unterschiedlichen Aufgaben von </w:t>
            </w:r>
            <w:r w:rsidR="00217EE3">
              <w:rPr>
                <w:sz w:val="20"/>
              </w:rPr>
              <w:t>End- und von vermittelnden Netzwerkgerä</w:t>
            </w:r>
            <w:r w:rsidR="00276E9B">
              <w:rPr>
                <w:sz w:val="20"/>
              </w:rPr>
              <w:t>t</w:t>
            </w:r>
            <w:r w:rsidR="00217EE3">
              <w:rPr>
                <w:sz w:val="20"/>
              </w:rPr>
              <w:t xml:space="preserve">en </w:t>
            </w:r>
            <w:r w:rsidR="00EB013A">
              <w:rPr>
                <w:sz w:val="20"/>
              </w:rPr>
              <w:t xml:space="preserve">nennen. </w:t>
            </w:r>
            <w:r w:rsidR="009A7ADE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9A7ADE">
              <w:rPr>
                <w:sz w:val="16"/>
              </w:rPr>
              <w:t>2</w:t>
            </w:r>
            <w:r w:rsidR="00A06CEA">
              <w:rPr>
                <w:sz w:val="16"/>
              </w:rPr>
              <w:t>.</w:t>
            </w:r>
            <w:r w:rsidR="009A7ADE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276E9B">
              <w:rPr>
                <w:sz w:val="16"/>
              </w:rPr>
              <w:t>2, 1.2.1.3</w:t>
            </w:r>
          </w:p>
        </w:tc>
        <w:tc>
          <w:tcPr>
            <w:tcW w:w="850" w:type="dxa"/>
            <w:vAlign w:val="center"/>
          </w:tcPr>
          <w:p w14:paraId="76A46162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63" w14:textId="77802686" w:rsidR="004E3737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4" w14:textId="77777777" w:rsidR="004E3737" w:rsidRPr="004E3737" w:rsidRDefault="004E3737" w:rsidP="004E3737">
            <w:pPr>
              <w:rPr>
                <w:sz w:val="20"/>
              </w:rPr>
            </w:pPr>
          </w:p>
        </w:tc>
      </w:tr>
      <w:tr w:rsidR="004E3737" w14:paraId="76A4616A" w14:textId="77777777" w:rsidTr="002C4A38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A46166" w14:textId="60E26C17" w:rsidR="004E3737" w:rsidRPr="004E3737" w:rsidRDefault="002C4A38" w:rsidP="002C4A38">
            <w:pPr>
              <w:rPr>
                <w:sz w:val="20"/>
              </w:rPr>
            </w:pPr>
            <w:r>
              <w:rPr>
                <w:sz w:val="20"/>
              </w:rPr>
              <w:t>Ich k</w:t>
            </w:r>
            <w:r w:rsidR="00EB013A">
              <w:rPr>
                <w:sz w:val="20"/>
              </w:rPr>
              <w:t>a</w:t>
            </w:r>
            <w:r>
              <w:rPr>
                <w:sz w:val="20"/>
              </w:rPr>
              <w:t xml:space="preserve">nn </w:t>
            </w:r>
            <w:r w:rsidR="00D95D44">
              <w:rPr>
                <w:sz w:val="20"/>
              </w:rPr>
              <w:t xml:space="preserve">ein Netzwerkmedium anhand </w:t>
            </w:r>
            <w:r w:rsidR="00874273">
              <w:rPr>
                <w:sz w:val="20"/>
              </w:rPr>
              <w:t>gegebener Anforderungen auswählen</w:t>
            </w:r>
            <w:r w:rsidR="00EB013A">
              <w:rPr>
                <w:sz w:val="20"/>
              </w:rPr>
              <w:t xml:space="preserve">. </w:t>
            </w:r>
            <w:r w:rsidR="00874273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EB013A">
              <w:rPr>
                <w:sz w:val="16"/>
              </w:rPr>
              <w:t>2</w:t>
            </w:r>
            <w:r w:rsidR="00A06CEA">
              <w:rPr>
                <w:sz w:val="16"/>
              </w:rPr>
              <w:t>.1.</w:t>
            </w:r>
            <w:r w:rsidR="00874273">
              <w:rPr>
                <w:sz w:val="16"/>
              </w:rPr>
              <w:t>4</w:t>
            </w:r>
            <w:r w:rsidR="002D669C">
              <w:rPr>
                <w:sz w:val="16"/>
              </w:rPr>
              <w:t xml:space="preserve">, </w:t>
            </w:r>
            <w:r w:rsidR="00436FCA">
              <w:rPr>
                <w:sz w:val="16"/>
              </w:rPr>
              <w:t>Zusatzinformation</w:t>
            </w:r>
            <w:r w:rsidR="00CC5AAB">
              <w:rPr>
                <w:sz w:val="16"/>
              </w:rPr>
              <w:t xml:space="preserve"> Kap. 1</w:t>
            </w:r>
          </w:p>
        </w:tc>
        <w:tc>
          <w:tcPr>
            <w:tcW w:w="850" w:type="dxa"/>
            <w:vAlign w:val="center"/>
          </w:tcPr>
          <w:p w14:paraId="76A46167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68" w14:textId="4EFE53A3" w:rsidR="004E3737" w:rsidRPr="004E3737" w:rsidRDefault="00AA1D14" w:rsidP="00AA1D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9" w14:textId="0DDB7207" w:rsidR="004E3737" w:rsidRPr="004E3737" w:rsidRDefault="004E3737" w:rsidP="00352B65">
            <w:pPr>
              <w:jc w:val="center"/>
              <w:rPr>
                <w:sz w:val="20"/>
              </w:rPr>
            </w:pPr>
          </w:p>
        </w:tc>
      </w:tr>
      <w:tr w:rsidR="00767899" w14:paraId="76A4616F" w14:textId="77777777" w:rsidTr="002C4A38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A4616B" w14:textId="6231B77A" w:rsidR="00767899" w:rsidRDefault="00767899" w:rsidP="002C4A38">
            <w:pPr>
              <w:rPr>
                <w:sz w:val="20"/>
              </w:rPr>
            </w:pPr>
            <w:r>
              <w:rPr>
                <w:sz w:val="20"/>
              </w:rPr>
              <w:t>Ich k</w:t>
            </w:r>
            <w:r w:rsidR="00982C14">
              <w:rPr>
                <w:sz w:val="20"/>
              </w:rPr>
              <w:t>e</w:t>
            </w:r>
            <w:r>
              <w:rPr>
                <w:sz w:val="20"/>
              </w:rPr>
              <w:t>nn</w:t>
            </w:r>
            <w:r w:rsidR="00982C14">
              <w:rPr>
                <w:sz w:val="20"/>
              </w:rPr>
              <w:t xml:space="preserve">e die Symbole für die </w:t>
            </w:r>
            <w:r w:rsidR="00030A7B">
              <w:rPr>
                <w:sz w:val="20"/>
              </w:rPr>
              <w:t>zuvor genannten End-/Vermittlungsgeräte und kann diese in Zeichnungen verwenden</w:t>
            </w:r>
            <w:r w:rsidR="00811009">
              <w:rPr>
                <w:sz w:val="20"/>
              </w:rPr>
              <w:t xml:space="preserve">. </w:t>
            </w:r>
            <w:r w:rsidR="00030A7B">
              <w:rPr>
                <w:sz w:val="16"/>
              </w:rPr>
              <w:t>1</w:t>
            </w:r>
            <w:r>
              <w:rPr>
                <w:sz w:val="16"/>
              </w:rPr>
              <w:t>.</w:t>
            </w:r>
            <w:r w:rsidR="00811009">
              <w:rPr>
                <w:sz w:val="16"/>
              </w:rPr>
              <w:t>2</w:t>
            </w:r>
            <w:r>
              <w:rPr>
                <w:sz w:val="16"/>
              </w:rPr>
              <w:t>.</w:t>
            </w:r>
            <w:r w:rsidR="00030A7B">
              <w:rPr>
                <w:sz w:val="16"/>
              </w:rPr>
              <w:t>1</w:t>
            </w:r>
            <w:r>
              <w:rPr>
                <w:sz w:val="16"/>
              </w:rPr>
              <w:t>.</w:t>
            </w:r>
            <w:r w:rsidR="00030A7B">
              <w:rPr>
                <w:sz w:val="16"/>
              </w:rPr>
              <w:t>5</w:t>
            </w:r>
          </w:p>
        </w:tc>
        <w:tc>
          <w:tcPr>
            <w:tcW w:w="850" w:type="dxa"/>
            <w:vAlign w:val="center"/>
          </w:tcPr>
          <w:p w14:paraId="76A4616C" w14:textId="77777777" w:rsidR="00767899" w:rsidRPr="004E3737" w:rsidRDefault="00767899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6D" w14:textId="77777777" w:rsidR="00767899" w:rsidRPr="004E3737" w:rsidRDefault="00767899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E" w14:textId="56CC425F" w:rsidR="00767899" w:rsidRPr="004E3737" w:rsidRDefault="00912A74" w:rsidP="00912A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A7597" w14:paraId="58D8E328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8D51384" w14:textId="203821C0" w:rsidR="001A7597" w:rsidRDefault="001A7597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4B509C">
              <w:rPr>
                <w:sz w:val="20"/>
              </w:rPr>
              <w:t xml:space="preserve">die Funktion wichtiger aktiver Netzwerkkomponenten </w:t>
            </w:r>
            <w:r w:rsidR="00CC5AAB">
              <w:rPr>
                <w:sz w:val="20"/>
              </w:rPr>
              <w:t>erläutern</w:t>
            </w:r>
            <w:r>
              <w:rPr>
                <w:sz w:val="20"/>
              </w:rPr>
              <w:t xml:space="preserve">. </w:t>
            </w:r>
            <w:r w:rsidR="00CC5AAB">
              <w:rPr>
                <w:sz w:val="16"/>
              </w:rPr>
              <w:t>Zusatzinformation Kap. 1</w:t>
            </w:r>
          </w:p>
        </w:tc>
        <w:tc>
          <w:tcPr>
            <w:tcW w:w="850" w:type="dxa"/>
            <w:vAlign w:val="center"/>
          </w:tcPr>
          <w:p w14:paraId="115A7863" w14:textId="77777777" w:rsidR="001A7597" w:rsidRPr="004E3737" w:rsidRDefault="001A759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56C921BD" w14:textId="2BB94E13" w:rsidR="001A7597" w:rsidRPr="004E3737" w:rsidRDefault="001A7597" w:rsidP="00912A74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D203D34" w14:textId="7EF4F3C2" w:rsidR="001A7597" w:rsidRPr="004E3737" w:rsidRDefault="00912A74" w:rsidP="00912A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E3737" w14:paraId="76A46179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75" w14:textId="0EFB284D" w:rsidR="004E3737" w:rsidRPr="004E3737" w:rsidRDefault="00A64432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E66A43">
              <w:rPr>
                <w:sz w:val="20"/>
              </w:rPr>
              <w:t>eine Physische Darstellung</w:t>
            </w:r>
            <w:r w:rsidR="001D6309">
              <w:rPr>
                <w:sz w:val="20"/>
              </w:rPr>
              <w:t xml:space="preserve"> </w:t>
            </w:r>
            <w:r w:rsidR="001A7597">
              <w:rPr>
                <w:sz w:val="20"/>
              </w:rPr>
              <w:t>für ein gegebenes Netzwerk erstellen</w:t>
            </w:r>
            <w:r w:rsidR="00811009">
              <w:rPr>
                <w:sz w:val="20"/>
              </w:rPr>
              <w:t xml:space="preserve">. </w:t>
            </w:r>
            <w:r w:rsidR="001A7597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1A7597">
              <w:rPr>
                <w:sz w:val="16"/>
              </w:rPr>
              <w:t>2</w:t>
            </w:r>
            <w:r w:rsidR="00A06CEA">
              <w:rPr>
                <w:sz w:val="16"/>
              </w:rPr>
              <w:t>.</w:t>
            </w:r>
            <w:r w:rsidR="00811009">
              <w:rPr>
                <w:sz w:val="16"/>
              </w:rPr>
              <w:t>1</w:t>
            </w:r>
            <w:r w:rsidR="00A06CEA">
              <w:rPr>
                <w:sz w:val="16"/>
              </w:rPr>
              <w:t>.</w:t>
            </w:r>
            <w:r w:rsidR="001A7597">
              <w:rPr>
                <w:sz w:val="16"/>
              </w:rPr>
              <w:t>6</w:t>
            </w:r>
            <w:r w:rsidR="00CC5AAB">
              <w:rPr>
                <w:sz w:val="16"/>
              </w:rPr>
              <w:t>, Zusatzinformation Kap. 1</w:t>
            </w:r>
          </w:p>
        </w:tc>
        <w:tc>
          <w:tcPr>
            <w:tcW w:w="850" w:type="dxa"/>
            <w:vAlign w:val="center"/>
          </w:tcPr>
          <w:p w14:paraId="76A46176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77" w14:textId="6E643812" w:rsidR="004E3737" w:rsidRPr="004E3737" w:rsidRDefault="00AA1D14" w:rsidP="00AA1D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78" w14:textId="36B239E8" w:rsidR="004E3737" w:rsidRPr="004E3737" w:rsidRDefault="004E3737" w:rsidP="00912A74">
            <w:pPr>
              <w:jc w:val="center"/>
              <w:rPr>
                <w:sz w:val="20"/>
              </w:rPr>
            </w:pPr>
          </w:p>
        </w:tc>
      </w:tr>
      <w:tr w:rsidR="00C676FF" w14:paraId="76A4617E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7A" w14:textId="6D430C7A" w:rsidR="00C676FF" w:rsidRDefault="001A7597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eine Logische Darstellung für ein gegebenes Netzwerk erstellen. </w:t>
            </w:r>
            <w:r w:rsidR="00CC5AAB">
              <w:rPr>
                <w:sz w:val="16"/>
              </w:rPr>
              <w:t>1.2.1.6, Zusatzinformation Kap. 1</w:t>
            </w:r>
          </w:p>
        </w:tc>
        <w:tc>
          <w:tcPr>
            <w:tcW w:w="850" w:type="dxa"/>
            <w:vAlign w:val="center"/>
          </w:tcPr>
          <w:p w14:paraId="76A4617B" w14:textId="77777777" w:rsidR="00C676FF" w:rsidRPr="004E3737" w:rsidRDefault="00C676FF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7C" w14:textId="77777777" w:rsidR="00C676FF" w:rsidRPr="004E3737" w:rsidRDefault="00C676FF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7D" w14:textId="163856E9" w:rsidR="00C676FF" w:rsidRPr="004E3737" w:rsidRDefault="00912A74" w:rsidP="00912A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B2FFA" w14:paraId="1D388519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CC1BC81" w14:textId="26FD69EF" w:rsidR="000B2FFA" w:rsidRDefault="00274408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2F36AC">
              <w:rPr>
                <w:sz w:val="20"/>
              </w:rPr>
              <w:t xml:space="preserve">die </w:t>
            </w:r>
            <w:r w:rsidR="00DE5AE0">
              <w:rPr>
                <w:sz w:val="20"/>
              </w:rPr>
              <w:t>häufigsten Netzwerkinfrastruktur</w:t>
            </w:r>
            <w:r>
              <w:rPr>
                <w:sz w:val="20"/>
              </w:rPr>
              <w:t>en</w:t>
            </w:r>
            <w:r w:rsidR="00DE5AE0">
              <w:rPr>
                <w:sz w:val="20"/>
              </w:rPr>
              <w:t xml:space="preserve"> (PAN/</w:t>
            </w:r>
            <w:r w:rsidR="00E35A24">
              <w:rPr>
                <w:sz w:val="20"/>
              </w:rPr>
              <w:t>(W)LAN/MAN/</w:t>
            </w:r>
            <w:r w:rsidR="0068405C">
              <w:rPr>
                <w:sz w:val="20"/>
              </w:rPr>
              <w:t xml:space="preserve"> </w:t>
            </w:r>
            <w:r w:rsidR="00E35A24">
              <w:rPr>
                <w:sz w:val="20"/>
              </w:rPr>
              <w:t>WAN/</w:t>
            </w:r>
            <w:r w:rsidR="007B134D">
              <w:rPr>
                <w:sz w:val="20"/>
              </w:rPr>
              <w:t>Internet/</w:t>
            </w:r>
            <w:r w:rsidR="00E35A24">
              <w:rPr>
                <w:sz w:val="20"/>
              </w:rPr>
              <w:t xml:space="preserve">SAN) unterscheiden und </w:t>
            </w:r>
            <w:r w:rsidR="007B134D">
              <w:rPr>
                <w:sz w:val="20"/>
              </w:rPr>
              <w:t>ihre</w:t>
            </w:r>
            <w:r w:rsidR="00E35A24">
              <w:rPr>
                <w:sz w:val="20"/>
              </w:rPr>
              <w:t xml:space="preserve"> t</w:t>
            </w:r>
            <w:r w:rsidR="0068405C">
              <w:rPr>
                <w:sz w:val="20"/>
              </w:rPr>
              <w:t>ypischen Merkmale benennen</w:t>
            </w:r>
            <w:r>
              <w:rPr>
                <w:sz w:val="20"/>
              </w:rPr>
              <w:t xml:space="preserve">. </w:t>
            </w:r>
            <w:r>
              <w:rPr>
                <w:sz w:val="16"/>
              </w:rPr>
              <w:t>1.2.</w:t>
            </w:r>
            <w:r w:rsidR="0068405C">
              <w:rPr>
                <w:sz w:val="16"/>
              </w:rPr>
              <w:t>2</w:t>
            </w:r>
            <w:r>
              <w:rPr>
                <w:sz w:val="16"/>
              </w:rPr>
              <w:t>.</w:t>
            </w:r>
            <w:r w:rsidR="0068405C">
              <w:rPr>
                <w:sz w:val="16"/>
              </w:rPr>
              <w:t>1</w:t>
            </w:r>
            <w:r w:rsidR="007B134D">
              <w:rPr>
                <w:sz w:val="16"/>
              </w:rPr>
              <w:t>, 1.2.2.2, 1.2.2.3, 1.2.3.1</w:t>
            </w:r>
          </w:p>
        </w:tc>
        <w:tc>
          <w:tcPr>
            <w:tcW w:w="850" w:type="dxa"/>
            <w:vAlign w:val="center"/>
          </w:tcPr>
          <w:p w14:paraId="1F696487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29424358" w14:textId="27E4A251" w:rsidR="000B2FFA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E1E5890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  <w:tr w:rsidR="000B2FFA" w14:paraId="556211D8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8131B78" w14:textId="7FB504F2" w:rsidR="000B2FFA" w:rsidRDefault="005D0FD6" w:rsidP="002C4A38">
            <w:pPr>
              <w:rPr>
                <w:sz w:val="20"/>
              </w:rPr>
            </w:pPr>
            <w:r>
              <w:rPr>
                <w:sz w:val="20"/>
              </w:rPr>
              <w:t>Ich kann Intranets und Extranets voneinander abgrenzen</w:t>
            </w:r>
            <w:r w:rsidR="004F0950">
              <w:rPr>
                <w:sz w:val="20"/>
              </w:rPr>
              <w:t xml:space="preserve"> und erläutern. </w:t>
            </w:r>
            <w:r w:rsidR="004F0950">
              <w:rPr>
                <w:sz w:val="16"/>
              </w:rPr>
              <w:t>1.2.3.2</w:t>
            </w:r>
          </w:p>
        </w:tc>
        <w:tc>
          <w:tcPr>
            <w:tcW w:w="850" w:type="dxa"/>
            <w:vAlign w:val="center"/>
          </w:tcPr>
          <w:p w14:paraId="1011B1D9" w14:textId="28C558E5" w:rsidR="000B2FFA" w:rsidRPr="004E3737" w:rsidRDefault="000B2FFA" w:rsidP="00352B65">
            <w:pPr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14:paraId="11E09100" w14:textId="08C4E7FA" w:rsidR="000B2FFA" w:rsidRPr="004E3737" w:rsidRDefault="00EA4C2A" w:rsidP="00EA4C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F276532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  <w:tr w:rsidR="000B2FFA" w14:paraId="10CD7810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2D2CB543" w14:textId="0AB90586" w:rsidR="000B2FFA" w:rsidRDefault="00D02369" w:rsidP="002C4A38">
            <w:pPr>
              <w:rPr>
                <w:sz w:val="20"/>
              </w:rPr>
            </w:pPr>
            <w:r>
              <w:rPr>
                <w:sz w:val="20"/>
              </w:rPr>
              <w:t>Ich kann die</w:t>
            </w:r>
            <w:r w:rsidR="00596220">
              <w:rPr>
                <w:sz w:val="20"/>
              </w:rPr>
              <w:t xml:space="preserve"> gängigen Internetzugangstechnologien für </w:t>
            </w:r>
            <w:r w:rsidR="009B6847">
              <w:rPr>
                <w:sz w:val="20"/>
              </w:rPr>
              <w:t>H</w:t>
            </w:r>
            <w:r w:rsidR="00596220">
              <w:rPr>
                <w:sz w:val="20"/>
              </w:rPr>
              <w:t xml:space="preserve">aushalte und SOHO </w:t>
            </w:r>
            <w:r w:rsidR="00FA1F5A">
              <w:rPr>
                <w:sz w:val="20"/>
              </w:rPr>
              <w:t>sowie</w:t>
            </w:r>
            <w:r w:rsidR="00596220">
              <w:rPr>
                <w:sz w:val="20"/>
              </w:rPr>
              <w:t xml:space="preserve"> ihre wich</w:t>
            </w:r>
            <w:r w:rsidR="00B61DDC">
              <w:rPr>
                <w:sz w:val="20"/>
              </w:rPr>
              <w:t xml:space="preserve">tigsten Leistungsmerkmale benennen. </w:t>
            </w:r>
            <w:r w:rsidR="00B61DDC" w:rsidRPr="00B61DDC">
              <w:rPr>
                <w:sz w:val="16"/>
              </w:rPr>
              <w:t>1.2.4.2</w:t>
            </w:r>
          </w:p>
        </w:tc>
        <w:tc>
          <w:tcPr>
            <w:tcW w:w="850" w:type="dxa"/>
            <w:vAlign w:val="center"/>
          </w:tcPr>
          <w:p w14:paraId="27328E7A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5990AE91" w14:textId="40F2DE47" w:rsidR="000B2FFA" w:rsidRPr="004E3737" w:rsidRDefault="00912A74" w:rsidP="00912A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E85DF1F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  <w:tr w:rsidR="000B2FFA" w14:paraId="1DE81B0A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94D79AF" w14:textId="1976C163" w:rsidR="000B2FFA" w:rsidRDefault="00FA1F5A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die gängigen Internetzugangstechnologien für Unternehmen sowie ihre wichtigsten Leistungsmerkmale benennen. </w:t>
            </w:r>
            <w:r w:rsidRPr="00B61DDC">
              <w:rPr>
                <w:sz w:val="16"/>
              </w:rPr>
              <w:t>1.2.4.</w:t>
            </w:r>
            <w:r w:rsidR="00BC10FE">
              <w:rPr>
                <w:sz w:val="16"/>
              </w:rPr>
              <w:t>3</w:t>
            </w:r>
          </w:p>
        </w:tc>
        <w:tc>
          <w:tcPr>
            <w:tcW w:w="850" w:type="dxa"/>
            <w:vAlign w:val="center"/>
          </w:tcPr>
          <w:p w14:paraId="2C4227F6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0103C5BD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8C58E13" w14:textId="0933BC25" w:rsidR="000B2FFA" w:rsidRPr="004E3737" w:rsidRDefault="00352B65" w:rsidP="00352B6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B2FFA" w14:paraId="6F8A0D4C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D2629F3" w14:textId="77777777" w:rsidR="000B2FFA" w:rsidRDefault="000B2FFA" w:rsidP="002C4A38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C243B06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44F936D0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27B8971D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  <w:tr w:rsidR="000B2FFA" w14:paraId="45645D67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3422E42D" w14:textId="77777777" w:rsidR="000B2FFA" w:rsidRDefault="000B2FFA" w:rsidP="002C4A38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9986DFC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27C03C02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4CADBF1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  <w:tr w:rsidR="000B2FFA" w14:paraId="6838258C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794D9C2" w14:textId="77777777" w:rsidR="000B2FFA" w:rsidRDefault="000B2FFA" w:rsidP="002C4A38">
            <w:pPr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472D39A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642C729D" w14:textId="77777777" w:rsidR="000B2FFA" w:rsidRPr="004E3737" w:rsidRDefault="000B2FFA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835EFAB" w14:textId="77777777" w:rsidR="000B2FFA" w:rsidRPr="004E3737" w:rsidRDefault="000B2FFA" w:rsidP="004E3737">
            <w:pPr>
              <w:rPr>
                <w:sz w:val="20"/>
              </w:rPr>
            </w:pPr>
          </w:p>
        </w:tc>
      </w:tr>
    </w:tbl>
    <w:p w14:paraId="76A461FC" w14:textId="77777777" w:rsidR="00F317D1" w:rsidRDefault="00F317D1" w:rsidP="000D72F3">
      <w:pPr>
        <w:spacing w:line="360" w:lineRule="auto"/>
      </w:pPr>
    </w:p>
    <w:sectPr w:rsidR="00F317D1" w:rsidSect="00040609">
      <w:footerReference w:type="default" r:id="rId10"/>
      <w:pgSz w:w="11906" w:h="16838"/>
      <w:pgMar w:top="993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C14C5" w14:textId="77777777" w:rsidR="007150A0" w:rsidRDefault="007150A0">
      <w:r>
        <w:separator/>
      </w:r>
    </w:p>
  </w:endnote>
  <w:endnote w:type="continuationSeparator" w:id="0">
    <w:p w14:paraId="155AE940" w14:textId="77777777" w:rsidR="007150A0" w:rsidRDefault="0071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46201" w14:textId="4A22FF8E" w:rsidR="00FF36CC" w:rsidRDefault="00FF36CC" w:rsidP="004E3737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 w:rsidR="000D72F3">
      <w:t>Grundlagen der</w:t>
    </w:r>
    <w:r w:rsidR="00D404B9">
      <w:t xml:space="preserve"> Netzwerkt</w:t>
    </w:r>
    <w:r>
      <w:t>echnik</w:t>
    </w:r>
    <w:r w:rsidR="000D72F3">
      <w:t xml:space="preserve"> (</w:t>
    </w:r>
    <w:r w:rsidR="009B2877">
      <w:t>CCNA Routing&amp;Switching</w:t>
    </w:r>
    <w:r w:rsidR="000D72F3">
      <w:t>)</w:t>
    </w:r>
  </w:p>
  <w:p w14:paraId="76A46202" w14:textId="61B69391" w:rsidR="00FF36CC" w:rsidRDefault="00FF36CC" w:rsidP="00FF36C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EA4C2A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CF99D" w14:textId="77777777" w:rsidR="007150A0" w:rsidRDefault="007150A0">
      <w:r>
        <w:separator/>
      </w:r>
    </w:p>
  </w:footnote>
  <w:footnote w:type="continuationSeparator" w:id="0">
    <w:p w14:paraId="3126A81D" w14:textId="77777777" w:rsidR="007150A0" w:rsidRDefault="0071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13FF"/>
    <w:multiLevelType w:val="hybridMultilevel"/>
    <w:tmpl w:val="9760B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719"/>
    <w:multiLevelType w:val="hybridMultilevel"/>
    <w:tmpl w:val="5E2880E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7326C"/>
    <w:multiLevelType w:val="hybridMultilevel"/>
    <w:tmpl w:val="382A0C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1359F"/>
    <w:multiLevelType w:val="hybridMultilevel"/>
    <w:tmpl w:val="8FD67274"/>
    <w:lvl w:ilvl="0" w:tplc="981CD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F82C79"/>
    <w:multiLevelType w:val="hybridMultilevel"/>
    <w:tmpl w:val="CAAA82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51113"/>
    <w:multiLevelType w:val="hybridMultilevel"/>
    <w:tmpl w:val="8FC05E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F06B9"/>
    <w:multiLevelType w:val="hybridMultilevel"/>
    <w:tmpl w:val="182EF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E6F32"/>
    <w:multiLevelType w:val="hybridMultilevel"/>
    <w:tmpl w:val="43F209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1413A"/>
    <w:multiLevelType w:val="hybridMultilevel"/>
    <w:tmpl w:val="39861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3F3311"/>
    <w:multiLevelType w:val="hybridMultilevel"/>
    <w:tmpl w:val="98F0AD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04D3A"/>
    <w:multiLevelType w:val="hybridMultilevel"/>
    <w:tmpl w:val="2C7608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F1"/>
    <w:rsid w:val="00030A7B"/>
    <w:rsid w:val="00040609"/>
    <w:rsid w:val="000461EB"/>
    <w:rsid w:val="000517BE"/>
    <w:rsid w:val="00054FDA"/>
    <w:rsid w:val="0007274D"/>
    <w:rsid w:val="00073C5E"/>
    <w:rsid w:val="00082688"/>
    <w:rsid w:val="000A2A72"/>
    <w:rsid w:val="000B2FFA"/>
    <w:rsid w:val="000D72F3"/>
    <w:rsid w:val="001154EC"/>
    <w:rsid w:val="00123E8B"/>
    <w:rsid w:val="001274DD"/>
    <w:rsid w:val="001A7597"/>
    <w:rsid w:val="001D52D7"/>
    <w:rsid w:val="001D6309"/>
    <w:rsid w:val="001D7BA1"/>
    <w:rsid w:val="001F0522"/>
    <w:rsid w:val="001F6E4C"/>
    <w:rsid w:val="00204355"/>
    <w:rsid w:val="00217EE3"/>
    <w:rsid w:val="00231158"/>
    <w:rsid w:val="002433B1"/>
    <w:rsid w:val="00274408"/>
    <w:rsid w:val="00276E9B"/>
    <w:rsid w:val="002B6EDB"/>
    <w:rsid w:val="002C4A38"/>
    <w:rsid w:val="002D669C"/>
    <w:rsid w:val="002F36AC"/>
    <w:rsid w:val="00302CF1"/>
    <w:rsid w:val="00315313"/>
    <w:rsid w:val="00352B65"/>
    <w:rsid w:val="00355A8B"/>
    <w:rsid w:val="003867D4"/>
    <w:rsid w:val="003A09D9"/>
    <w:rsid w:val="003A5E4E"/>
    <w:rsid w:val="003B549D"/>
    <w:rsid w:val="003C60AC"/>
    <w:rsid w:val="003E033F"/>
    <w:rsid w:val="004368CE"/>
    <w:rsid w:val="00436FCA"/>
    <w:rsid w:val="0044327C"/>
    <w:rsid w:val="004860C2"/>
    <w:rsid w:val="00492EED"/>
    <w:rsid w:val="004A6CC0"/>
    <w:rsid w:val="004B509C"/>
    <w:rsid w:val="004C2101"/>
    <w:rsid w:val="004C3CE9"/>
    <w:rsid w:val="004C414D"/>
    <w:rsid w:val="004E3737"/>
    <w:rsid w:val="004E6460"/>
    <w:rsid w:val="004F0950"/>
    <w:rsid w:val="004F16F1"/>
    <w:rsid w:val="00503218"/>
    <w:rsid w:val="00507BE2"/>
    <w:rsid w:val="00526E55"/>
    <w:rsid w:val="005412E8"/>
    <w:rsid w:val="00552583"/>
    <w:rsid w:val="00590536"/>
    <w:rsid w:val="00596220"/>
    <w:rsid w:val="005B4C55"/>
    <w:rsid w:val="005D0FD6"/>
    <w:rsid w:val="005E236F"/>
    <w:rsid w:val="005E7CE9"/>
    <w:rsid w:val="00612C83"/>
    <w:rsid w:val="006136DB"/>
    <w:rsid w:val="00617950"/>
    <w:rsid w:val="00653A69"/>
    <w:rsid w:val="00656047"/>
    <w:rsid w:val="00672B27"/>
    <w:rsid w:val="0067476A"/>
    <w:rsid w:val="006827F1"/>
    <w:rsid w:val="0068405C"/>
    <w:rsid w:val="006B17DA"/>
    <w:rsid w:val="006C6E36"/>
    <w:rsid w:val="006E67E9"/>
    <w:rsid w:val="007150A0"/>
    <w:rsid w:val="00722687"/>
    <w:rsid w:val="00726C97"/>
    <w:rsid w:val="007473AB"/>
    <w:rsid w:val="00754B95"/>
    <w:rsid w:val="00767899"/>
    <w:rsid w:val="007B134D"/>
    <w:rsid w:val="007B4F12"/>
    <w:rsid w:val="007C3CF3"/>
    <w:rsid w:val="00800A6A"/>
    <w:rsid w:val="00811009"/>
    <w:rsid w:val="0081379B"/>
    <w:rsid w:val="0082132F"/>
    <w:rsid w:val="00826738"/>
    <w:rsid w:val="00850511"/>
    <w:rsid w:val="00851872"/>
    <w:rsid w:val="008574A5"/>
    <w:rsid w:val="00867188"/>
    <w:rsid w:val="00874273"/>
    <w:rsid w:val="00886E96"/>
    <w:rsid w:val="008C2DA3"/>
    <w:rsid w:val="008D39B0"/>
    <w:rsid w:val="008D78B1"/>
    <w:rsid w:val="008F692B"/>
    <w:rsid w:val="0090167A"/>
    <w:rsid w:val="00904D3E"/>
    <w:rsid w:val="00912A74"/>
    <w:rsid w:val="00926127"/>
    <w:rsid w:val="00956DF2"/>
    <w:rsid w:val="00964E74"/>
    <w:rsid w:val="00973EBF"/>
    <w:rsid w:val="00982C14"/>
    <w:rsid w:val="00987A80"/>
    <w:rsid w:val="009A391B"/>
    <w:rsid w:val="009A7ADE"/>
    <w:rsid w:val="009B2877"/>
    <w:rsid w:val="009B6847"/>
    <w:rsid w:val="009C0E10"/>
    <w:rsid w:val="009C1B0D"/>
    <w:rsid w:val="009C41BD"/>
    <w:rsid w:val="009D6D4B"/>
    <w:rsid w:val="00A06CEA"/>
    <w:rsid w:val="00A130B8"/>
    <w:rsid w:val="00A34C3A"/>
    <w:rsid w:val="00A442AA"/>
    <w:rsid w:val="00A545C7"/>
    <w:rsid w:val="00A64432"/>
    <w:rsid w:val="00AA1A5C"/>
    <w:rsid w:val="00AA1D14"/>
    <w:rsid w:val="00AA2B58"/>
    <w:rsid w:val="00AA7C9D"/>
    <w:rsid w:val="00AD4077"/>
    <w:rsid w:val="00AE1EAA"/>
    <w:rsid w:val="00AF0A5F"/>
    <w:rsid w:val="00B028F3"/>
    <w:rsid w:val="00B40044"/>
    <w:rsid w:val="00B429A9"/>
    <w:rsid w:val="00B511A2"/>
    <w:rsid w:val="00B51A4B"/>
    <w:rsid w:val="00B61DDC"/>
    <w:rsid w:val="00B97DBB"/>
    <w:rsid w:val="00BA289F"/>
    <w:rsid w:val="00BC10FE"/>
    <w:rsid w:val="00BD199E"/>
    <w:rsid w:val="00C23087"/>
    <w:rsid w:val="00C405C5"/>
    <w:rsid w:val="00C47AA8"/>
    <w:rsid w:val="00C66631"/>
    <w:rsid w:val="00C676FF"/>
    <w:rsid w:val="00C84195"/>
    <w:rsid w:val="00CC5AAB"/>
    <w:rsid w:val="00D02369"/>
    <w:rsid w:val="00D22ACB"/>
    <w:rsid w:val="00D268DF"/>
    <w:rsid w:val="00D27EB8"/>
    <w:rsid w:val="00D36424"/>
    <w:rsid w:val="00D404B9"/>
    <w:rsid w:val="00D61C3B"/>
    <w:rsid w:val="00D84C9A"/>
    <w:rsid w:val="00D93F29"/>
    <w:rsid w:val="00D948E2"/>
    <w:rsid w:val="00D95D44"/>
    <w:rsid w:val="00DE5AE0"/>
    <w:rsid w:val="00E25F32"/>
    <w:rsid w:val="00E3377E"/>
    <w:rsid w:val="00E35A24"/>
    <w:rsid w:val="00E43D07"/>
    <w:rsid w:val="00E647A3"/>
    <w:rsid w:val="00E66A43"/>
    <w:rsid w:val="00E8212B"/>
    <w:rsid w:val="00EA4C2A"/>
    <w:rsid w:val="00EA6CFB"/>
    <w:rsid w:val="00EB013A"/>
    <w:rsid w:val="00EC215E"/>
    <w:rsid w:val="00ED3845"/>
    <w:rsid w:val="00EE1814"/>
    <w:rsid w:val="00EF2E17"/>
    <w:rsid w:val="00F0752B"/>
    <w:rsid w:val="00F317D1"/>
    <w:rsid w:val="00F55507"/>
    <w:rsid w:val="00F60217"/>
    <w:rsid w:val="00FA1F5A"/>
    <w:rsid w:val="00FD0263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46148"/>
  <w15:docId w15:val="{F50AF937-1F61-4B93-B40C-4D687F5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F36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4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0" ma:contentTypeDescription="Ein neues Dokument erstellen." ma:contentTypeScope="" ma:versionID="b554967b100f53b9cc7e9a4ac687f629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44caffd8e3392566e65f71d4ad55e50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56CAA8-1616-44CA-AA74-44C8D1BF5D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95455E-06C9-4BCD-9949-9FDC084AD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E6B31E7D.dotm</Template>
  <TotalTime>0</TotalTime>
  <Pages>1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Neues Dokument</vt:lpstr>
    </vt:vector>
  </TitlesOfParts>
  <Company>Schulversion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creator>dxadm</dc:creator>
  <cp:lastModifiedBy>banfelder_max</cp:lastModifiedBy>
  <cp:revision>25</cp:revision>
  <cp:lastPrinted>2007-10-11T08:10:00Z</cp:lastPrinted>
  <dcterms:created xsi:type="dcterms:W3CDTF">2019-08-22T11:02:00Z</dcterms:created>
  <dcterms:modified xsi:type="dcterms:W3CDTF">2019-09-04T09:47:00Z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