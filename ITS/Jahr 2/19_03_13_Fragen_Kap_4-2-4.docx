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B9515" w14:textId="4AD5D5D6" w:rsidR="00C05BA6" w:rsidRDefault="00DB39E1" w:rsidP="00DB39E1">
      <w:pPr>
        <w:autoSpaceDE w:val="0"/>
        <w:autoSpaceDN w:val="0"/>
        <w:adjustRightInd w:val="0"/>
        <w:spacing w:after="120"/>
      </w:pPr>
      <w:r>
        <w:t xml:space="preserve">Lesen Sie </w:t>
      </w:r>
      <w:r w:rsidR="00B12C9A">
        <w:t xml:space="preserve">die Seiten </w:t>
      </w:r>
      <w:r w:rsidR="00A37338">
        <w:t xml:space="preserve">4.2.4.1 bis 4.2.4.4 </w:t>
      </w:r>
      <w:r>
        <w:t xml:space="preserve">des Cisco-Kurses </w:t>
      </w:r>
      <w:r w:rsidR="00C05BA6">
        <w:t>und recherchieren Sie ggfs. nach fehlenden Informationen.</w:t>
      </w:r>
    </w:p>
    <w:p w14:paraId="74DB9516" w14:textId="77777777" w:rsidR="00DB39E1" w:rsidRDefault="00C05BA6" w:rsidP="00DB39E1">
      <w:pPr>
        <w:autoSpaceDE w:val="0"/>
        <w:autoSpaceDN w:val="0"/>
        <w:adjustRightInd w:val="0"/>
        <w:spacing w:after="120"/>
      </w:pPr>
      <w:r>
        <w:t>B</w:t>
      </w:r>
      <w:r w:rsidR="00DB39E1">
        <w:t>eantworten Sie folgende Fragen, bzw. bearbeiten folgende Aufgaben.</w:t>
      </w:r>
    </w:p>
    <w:p w14:paraId="74DB9521" w14:textId="2889D5A5" w:rsidR="00CE19B4" w:rsidRDefault="00CE19B4" w:rsidP="00D00CFD">
      <w:pPr>
        <w:autoSpaceDE w:val="0"/>
        <w:autoSpaceDN w:val="0"/>
        <w:adjustRightInd w:val="0"/>
        <w:spacing w:after="120"/>
      </w:pPr>
    </w:p>
    <w:p w14:paraId="74DB9522" w14:textId="77777777" w:rsidR="00023E83" w:rsidRPr="00023E83" w:rsidRDefault="00023E83" w:rsidP="00023E83">
      <w:pPr>
        <w:autoSpaceDE w:val="0"/>
        <w:autoSpaceDN w:val="0"/>
        <w:adjustRightInd w:val="0"/>
        <w:spacing w:after="120"/>
        <w:ind w:left="142"/>
        <w:rPr>
          <w:b/>
        </w:rPr>
      </w:pPr>
      <w:r w:rsidRPr="00023E83">
        <w:rPr>
          <w:b/>
        </w:rPr>
        <w:t>4.2.4 – Kabellose Medien</w:t>
      </w:r>
    </w:p>
    <w:p w14:paraId="74DB9523" w14:textId="2DBA0443" w:rsidR="00B12C9A" w:rsidRDefault="00023E83" w:rsidP="00023E83">
      <w:pPr>
        <w:numPr>
          <w:ilvl w:val="0"/>
          <w:numId w:val="3"/>
        </w:numPr>
        <w:autoSpaceDE w:val="0"/>
        <w:autoSpaceDN w:val="0"/>
        <w:adjustRightInd w:val="0"/>
        <w:spacing w:after="120"/>
      </w:pPr>
      <w:r>
        <w:t>Was versteht Wikipedia unter Bluetooth-Klassen? Listen Sie diese Klassen und jeweils 2 der wichtigsten Merkmale auf.</w:t>
      </w:r>
    </w:p>
    <w:p w14:paraId="31EF683A" w14:textId="782B3774" w:rsidR="00E720AA" w:rsidRDefault="00E720AA" w:rsidP="00E720AA">
      <w:pPr>
        <w:autoSpaceDE w:val="0"/>
        <w:autoSpaceDN w:val="0"/>
        <w:adjustRightInd w:val="0"/>
        <w:spacing w:after="120"/>
        <w:ind w:left="502"/>
      </w:pPr>
      <w:r>
        <w:t>Klasse 1: 100m Reichweite, 100 mW</w:t>
      </w:r>
    </w:p>
    <w:p w14:paraId="2CFB5301" w14:textId="4F70340D" w:rsidR="00E720AA" w:rsidRDefault="00E720AA" w:rsidP="00E720AA">
      <w:pPr>
        <w:autoSpaceDE w:val="0"/>
        <w:autoSpaceDN w:val="0"/>
        <w:adjustRightInd w:val="0"/>
        <w:spacing w:after="120"/>
        <w:ind w:left="502"/>
      </w:pPr>
      <w:r>
        <w:t>Klasse 2: 10m Reichweite, 2,5 mW</w:t>
      </w:r>
    </w:p>
    <w:p w14:paraId="28D27666" w14:textId="3C95D456" w:rsidR="00E720AA" w:rsidRDefault="00E720AA" w:rsidP="00E720AA">
      <w:pPr>
        <w:autoSpaceDE w:val="0"/>
        <w:autoSpaceDN w:val="0"/>
        <w:adjustRightInd w:val="0"/>
        <w:spacing w:after="120"/>
        <w:ind w:left="502"/>
      </w:pPr>
      <w:r>
        <w:t>Klasse 3: 1m Reichweite, 1 mW</w:t>
      </w:r>
    </w:p>
    <w:p w14:paraId="74DB9524" w14:textId="6447FE7C" w:rsidR="000E7ED1" w:rsidRDefault="000E7ED1" w:rsidP="00023E83">
      <w:pPr>
        <w:numPr>
          <w:ilvl w:val="0"/>
          <w:numId w:val="3"/>
        </w:numPr>
        <w:autoSpaceDE w:val="0"/>
        <w:autoSpaceDN w:val="0"/>
        <w:adjustRightInd w:val="0"/>
        <w:spacing w:after="120"/>
      </w:pPr>
      <w:r>
        <w:t>Finden Sie heraus, welche Bluetooth-Version von Ihrem Handy unterstützt wird. Welche Version ist aktuell die höchste am Markt?</w:t>
      </w:r>
    </w:p>
    <w:p w14:paraId="38FAD3D5" w14:textId="7B5EE050" w:rsidR="00E720AA" w:rsidRPr="00E720AA" w:rsidRDefault="00E720AA" w:rsidP="00E720AA">
      <w:pPr>
        <w:autoSpaceDE w:val="0"/>
        <w:autoSpaceDN w:val="0"/>
        <w:adjustRightInd w:val="0"/>
        <w:spacing w:after="120"/>
        <w:ind w:left="502"/>
        <w:rPr>
          <w:lang w:val="en-US"/>
        </w:rPr>
      </w:pPr>
      <w:r w:rsidRPr="00E720AA">
        <w:rPr>
          <w:lang w:val="en-US"/>
        </w:rPr>
        <w:t>iPhone 7: Bluetooth 4.2 GPS</w:t>
      </w:r>
    </w:p>
    <w:p w14:paraId="01D04478" w14:textId="0610FD77" w:rsidR="00E720AA" w:rsidRPr="00E720AA" w:rsidRDefault="00E720AA" w:rsidP="00E720AA">
      <w:pPr>
        <w:autoSpaceDE w:val="0"/>
        <w:autoSpaceDN w:val="0"/>
        <w:adjustRightInd w:val="0"/>
        <w:spacing w:after="120"/>
        <w:ind w:left="502"/>
        <w:rPr>
          <w:lang w:val="en-US"/>
        </w:rPr>
      </w:pPr>
      <w:r w:rsidRPr="00E720AA">
        <w:rPr>
          <w:lang w:val="en-US"/>
        </w:rPr>
        <w:t>Aktuelle: Bluetooth 5.0</w:t>
      </w:r>
    </w:p>
    <w:p w14:paraId="74DB9525" w14:textId="5462B77F" w:rsidR="00023E83" w:rsidRDefault="00023E83" w:rsidP="00023E83">
      <w:pPr>
        <w:numPr>
          <w:ilvl w:val="0"/>
          <w:numId w:val="3"/>
        </w:numPr>
        <w:autoSpaceDE w:val="0"/>
        <w:autoSpaceDN w:val="0"/>
        <w:adjustRightInd w:val="0"/>
        <w:spacing w:after="120"/>
      </w:pPr>
      <w:r>
        <w:t xml:space="preserve">Betrachten Sie die nachfolgende Grafik (Quelle: </w:t>
      </w:r>
      <w:hyperlink r:id="rId7" w:history="1">
        <w:r w:rsidR="000E7ED1" w:rsidRPr="00DA5E78">
          <w:rPr>
            <w:rStyle w:val="Hyperlink"/>
          </w:rPr>
          <w:t>www.it</w:t>
        </w:r>
        <w:r w:rsidR="000E7ED1" w:rsidRPr="00DA5E78">
          <w:rPr>
            <w:rStyle w:val="Hyperlink"/>
          </w:rPr>
          <w:t>w</w:t>
        </w:r>
        <w:r w:rsidR="000E7ED1" w:rsidRPr="00DA5E78">
          <w:rPr>
            <w:rStyle w:val="Hyperlink"/>
          </w:rPr>
          <w:t>i</w:t>
        </w:r>
        <w:r w:rsidR="000E7ED1" w:rsidRPr="00DA5E78">
          <w:rPr>
            <w:rStyle w:val="Hyperlink"/>
          </w:rPr>
          <w:t>ssen.info</w:t>
        </w:r>
      </w:hyperlink>
      <w:r w:rsidR="000E7ED1">
        <w:t>, Suchbegriff ULP (Ultra Power Bluetooth). Welcher Faktor könnte Ihrer Meinung nach für die unterschiedlichen erreichbaren Entfernungen verantwortlich sein?</w:t>
      </w:r>
    </w:p>
    <w:p w14:paraId="6A265C60" w14:textId="5E459CFE" w:rsidR="00CC27BA" w:rsidRDefault="00CC27BA" w:rsidP="00CC27BA">
      <w:pPr>
        <w:autoSpaceDE w:val="0"/>
        <w:autoSpaceDN w:val="0"/>
        <w:adjustRightInd w:val="0"/>
        <w:spacing w:after="120"/>
        <w:ind w:left="502"/>
      </w:pPr>
      <w:r>
        <w:t>unterschiedliche Frequenzen</w:t>
      </w:r>
    </w:p>
    <w:p w14:paraId="74DB9526" w14:textId="77777777" w:rsidR="00023E83" w:rsidRDefault="00023E83" w:rsidP="00023E83">
      <w:pPr>
        <w:autoSpaceDE w:val="0"/>
        <w:autoSpaceDN w:val="0"/>
        <w:adjustRightInd w:val="0"/>
        <w:spacing w:after="120"/>
        <w:ind w:left="567"/>
      </w:pPr>
      <w:r>
        <w:rPr>
          <w:noProof/>
        </w:rPr>
        <w:drawing>
          <wp:inline distT="0" distB="0" distL="0" distR="0" wp14:anchorId="74DB952B" wp14:editId="74DB952C">
            <wp:extent cx="1905000" cy="1628775"/>
            <wp:effectExtent l="0" t="0" r="0" b="9525"/>
            <wp:docPr id="3" name="Grafik 3" descr="Übersicht über die verschiedenen Funktechnolog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Übersicht über die verschiedenen Funktechnologi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9527" w14:textId="77777777" w:rsidR="00C05BA6" w:rsidRDefault="000E7ED1" w:rsidP="00023E83">
      <w:pPr>
        <w:numPr>
          <w:ilvl w:val="0"/>
          <w:numId w:val="3"/>
        </w:numPr>
        <w:autoSpaceDE w:val="0"/>
        <w:autoSpaceDN w:val="0"/>
        <w:adjustRightInd w:val="0"/>
        <w:spacing w:after="120"/>
        <w:ind w:left="567" w:hanging="425"/>
      </w:pPr>
      <w:r>
        <w:t>Sortieren Sie die 802.11-Standards</w:t>
      </w:r>
    </w:p>
    <w:p w14:paraId="74DB9528" w14:textId="63A7CD67" w:rsidR="000E7ED1" w:rsidRDefault="00CC27BA" w:rsidP="000E7ED1">
      <w:pPr>
        <w:numPr>
          <w:ilvl w:val="1"/>
          <w:numId w:val="3"/>
        </w:numPr>
        <w:autoSpaceDE w:val="0"/>
        <w:autoSpaceDN w:val="0"/>
        <w:adjustRightInd w:val="0"/>
        <w:spacing w:after="120"/>
      </w:pPr>
      <w:r>
        <w:t>Nach Betriebsfrequenzen</w:t>
      </w:r>
    </w:p>
    <w:p w14:paraId="377FE3AD" w14:textId="5C3B1F1B" w:rsidR="00C23E0B" w:rsidRDefault="00C23E0B" w:rsidP="00C23E0B">
      <w:pPr>
        <w:autoSpaceDE w:val="0"/>
        <w:autoSpaceDN w:val="0"/>
        <w:adjustRightInd w:val="0"/>
        <w:spacing w:after="120"/>
        <w:ind w:left="1222"/>
      </w:pPr>
      <w:r>
        <w:t>802.11b/b/n</w:t>
      </w:r>
    </w:p>
    <w:p w14:paraId="632532E9" w14:textId="40F4B4C4" w:rsidR="00C23E0B" w:rsidRDefault="00C23E0B" w:rsidP="00C23E0B">
      <w:pPr>
        <w:autoSpaceDE w:val="0"/>
        <w:autoSpaceDN w:val="0"/>
        <w:adjustRightInd w:val="0"/>
        <w:spacing w:after="120"/>
        <w:ind w:left="1222"/>
      </w:pPr>
      <w:r>
        <w:t>802.11a</w:t>
      </w:r>
    </w:p>
    <w:p w14:paraId="06C7A86F" w14:textId="0EAB74A4" w:rsidR="00C23E0B" w:rsidRDefault="00C23E0B" w:rsidP="00C23E0B">
      <w:pPr>
        <w:autoSpaceDE w:val="0"/>
        <w:autoSpaceDN w:val="0"/>
        <w:adjustRightInd w:val="0"/>
        <w:spacing w:after="120"/>
        <w:ind w:left="1222"/>
      </w:pPr>
      <w:r>
        <w:t>802.11ac</w:t>
      </w:r>
    </w:p>
    <w:p w14:paraId="62A667B8" w14:textId="03BABF99" w:rsidR="00C23E0B" w:rsidRDefault="00C23E0B" w:rsidP="00C23E0B">
      <w:pPr>
        <w:autoSpaceDE w:val="0"/>
        <w:autoSpaceDN w:val="0"/>
        <w:adjustRightInd w:val="0"/>
        <w:spacing w:after="120"/>
        <w:ind w:left="1222"/>
      </w:pPr>
      <w:r>
        <w:t>802.11ad</w:t>
      </w:r>
    </w:p>
    <w:p w14:paraId="2C13E190" w14:textId="264FE8BF" w:rsidR="00C23E0B" w:rsidRDefault="00C23E0B" w:rsidP="00C23E0B">
      <w:pPr>
        <w:autoSpaceDE w:val="0"/>
        <w:autoSpaceDN w:val="0"/>
        <w:adjustRightInd w:val="0"/>
        <w:spacing w:after="120"/>
        <w:ind w:left="1222"/>
      </w:pPr>
      <w:r>
        <w:t>802.11af</w:t>
      </w:r>
    </w:p>
    <w:p w14:paraId="74DB9529" w14:textId="3D567BD1" w:rsidR="000E7ED1" w:rsidRDefault="000E7ED1" w:rsidP="000E7ED1">
      <w:pPr>
        <w:numPr>
          <w:ilvl w:val="1"/>
          <w:numId w:val="3"/>
        </w:numPr>
        <w:autoSpaceDE w:val="0"/>
        <w:autoSpaceDN w:val="0"/>
        <w:adjustRightInd w:val="0"/>
        <w:spacing w:after="120"/>
      </w:pPr>
      <w:r>
        <w:t>Nach erreichbaren Höchstgeschwindigkeit</w:t>
      </w:r>
    </w:p>
    <w:p w14:paraId="39D8D179" w14:textId="0FA04A4D" w:rsidR="00C23E0B" w:rsidRDefault="00C23E0B" w:rsidP="00C23E0B">
      <w:pPr>
        <w:autoSpaceDE w:val="0"/>
        <w:autoSpaceDN w:val="0"/>
        <w:adjustRightInd w:val="0"/>
        <w:spacing w:after="120"/>
        <w:ind w:left="1222"/>
      </w:pPr>
      <w:r>
        <w:t>802.11</w:t>
      </w:r>
    </w:p>
    <w:p w14:paraId="134F2B37" w14:textId="2A1D15D6" w:rsidR="00C23E0B" w:rsidRDefault="00C23E0B" w:rsidP="00C23E0B">
      <w:pPr>
        <w:autoSpaceDE w:val="0"/>
        <w:autoSpaceDN w:val="0"/>
        <w:adjustRightInd w:val="0"/>
        <w:spacing w:after="120"/>
        <w:ind w:left="1222"/>
      </w:pPr>
      <w:r>
        <w:t>802.11b</w:t>
      </w:r>
    </w:p>
    <w:p w14:paraId="6E776346" w14:textId="292E04C4" w:rsidR="00C23E0B" w:rsidRDefault="00C23E0B" w:rsidP="00C23E0B">
      <w:pPr>
        <w:autoSpaceDE w:val="0"/>
        <w:autoSpaceDN w:val="0"/>
        <w:adjustRightInd w:val="0"/>
        <w:spacing w:after="120"/>
        <w:ind w:left="1222"/>
      </w:pPr>
      <w:r>
        <w:t>802.11a/g</w:t>
      </w:r>
    </w:p>
    <w:p w14:paraId="6579A9AB" w14:textId="07C73B08" w:rsidR="00C23E0B" w:rsidRDefault="00C23E0B" w:rsidP="00C23E0B">
      <w:pPr>
        <w:autoSpaceDE w:val="0"/>
        <w:autoSpaceDN w:val="0"/>
        <w:adjustRightInd w:val="0"/>
        <w:spacing w:after="120"/>
        <w:ind w:left="1222"/>
      </w:pPr>
      <w:r>
        <w:t>802.11n</w:t>
      </w:r>
    </w:p>
    <w:p w14:paraId="01304534" w14:textId="63E347D1" w:rsidR="00C23E0B" w:rsidRDefault="00C23E0B" w:rsidP="00C23E0B">
      <w:pPr>
        <w:autoSpaceDE w:val="0"/>
        <w:autoSpaceDN w:val="0"/>
        <w:adjustRightInd w:val="0"/>
        <w:spacing w:after="120"/>
        <w:ind w:left="1222"/>
      </w:pPr>
      <w:r>
        <w:t>802.11ac</w:t>
      </w:r>
    </w:p>
    <w:p w14:paraId="21470E39" w14:textId="39544FE0" w:rsidR="00C23E0B" w:rsidRDefault="00C23E0B" w:rsidP="00C23E0B">
      <w:pPr>
        <w:autoSpaceDE w:val="0"/>
        <w:autoSpaceDN w:val="0"/>
        <w:adjustRightInd w:val="0"/>
        <w:spacing w:after="120"/>
        <w:ind w:left="1222"/>
      </w:pPr>
      <w:r>
        <w:t>802.11ad</w:t>
      </w:r>
    </w:p>
    <w:p w14:paraId="069D986A" w14:textId="77777777" w:rsidR="00C23E0B" w:rsidRDefault="00C23E0B" w:rsidP="00C23E0B">
      <w:pPr>
        <w:autoSpaceDE w:val="0"/>
        <w:autoSpaceDN w:val="0"/>
        <w:adjustRightInd w:val="0"/>
        <w:spacing w:after="120"/>
        <w:ind w:left="1222"/>
      </w:pPr>
    </w:p>
    <w:p w14:paraId="74DB952A" w14:textId="65CD6D90" w:rsidR="000E7ED1" w:rsidRDefault="000E7ED1" w:rsidP="000E7ED1">
      <w:pPr>
        <w:numPr>
          <w:ilvl w:val="0"/>
          <w:numId w:val="3"/>
        </w:numPr>
        <w:autoSpaceDE w:val="0"/>
        <w:autoSpaceDN w:val="0"/>
        <w:adjustRightInd w:val="0"/>
        <w:spacing w:after="120"/>
      </w:pPr>
      <w:r>
        <w:t>Was verbirgt sich hinter der dem Begriff MIMO?</w:t>
      </w:r>
    </w:p>
    <w:p w14:paraId="14F11371" w14:textId="03E68D9E" w:rsidR="00C23E0B" w:rsidRDefault="00C23E0B" w:rsidP="00C23E0B">
      <w:pPr>
        <w:autoSpaceDE w:val="0"/>
        <w:autoSpaceDN w:val="0"/>
        <w:adjustRightInd w:val="0"/>
        <w:spacing w:after="120"/>
        <w:ind w:left="502"/>
      </w:pPr>
      <w:r>
        <w:t>Multiple Input Multiple Output</w:t>
      </w:r>
    </w:p>
    <w:p w14:paraId="3ED3ABB5" w14:textId="41ECC73C" w:rsidR="00C23E0B" w:rsidRDefault="00C23E0B" w:rsidP="00C23E0B">
      <w:pPr>
        <w:autoSpaceDE w:val="0"/>
        <w:autoSpaceDN w:val="0"/>
        <w:adjustRightInd w:val="0"/>
        <w:spacing w:after="120"/>
        <w:ind w:left="502"/>
      </w:pPr>
      <w:r>
        <w:t>Verwendung mehrerer Sender und Empfängerantennen</w:t>
      </w:r>
      <w:bookmarkStart w:id="0" w:name="_GoBack"/>
      <w:bookmarkEnd w:id="0"/>
    </w:p>
    <w:sectPr w:rsidR="00C23E0B" w:rsidSect="000120D7">
      <w:footerReference w:type="default" r:id="rId9"/>
      <w:pgSz w:w="11907" w:h="16840" w:code="9"/>
      <w:pgMar w:top="993" w:right="1134" w:bottom="993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49AA2" w14:textId="77777777" w:rsidR="00E626EB" w:rsidRDefault="00E626EB">
      <w:r>
        <w:separator/>
      </w:r>
    </w:p>
  </w:endnote>
  <w:endnote w:type="continuationSeparator" w:id="0">
    <w:p w14:paraId="0B6D310A" w14:textId="77777777" w:rsidR="00E626EB" w:rsidRDefault="00E6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B9531" w14:textId="327799FB" w:rsidR="00511235" w:rsidRDefault="00511235" w:rsidP="008C228D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</w:t>
    </w:r>
    <w:r w:rsidR="001E1C88">
      <w:t>Netzwerkt</w:t>
    </w:r>
    <w:r>
      <w:t xml:space="preserve">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23E0B">
      <w:rPr>
        <w:rStyle w:val="Seitenzahl"/>
        <w:noProof/>
      </w:rPr>
      <w:t>2</w:t>
    </w:r>
    <w:r>
      <w:rPr>
        <w:rStyle w:val="Seitenzahl"/>
      </w:rPr>
      <w:fldChar w:fldCharType="end"/>
    </w:r>
    <w:r w:rsidR="00B74FDA">
      <w:rPr>
        <w:rStyle w:val="Seitenzahl"/>
      </w:rPr>
      <w:tab/>
    </w:r>
    <w:r w:rsidR="00D24D0D">
      <w:rPr>
        <w:rStyle w:val="Seitenzahl"/>
      </w:rPr>
      <w:t>1</w:t>
    </w:r>
    <w:r w:rsidR="003F01D6">
      <w:rPr>
        <w:rStyle w:val="Seitenzahl"/>
      </w:rPr>
      <w:t>4</w:t>
    </w:r>
    <w:r>
      <w:rPr>
        <w:rStyle w:val="Seitenzahl"/>
      </w:rPr>
      <w:t>.</w:t>
    </w:r>
    <w:r w:rsidR="00297FEB">
      <w:rPr>
        <w:rStyle w:val="Seitenzahl"/>
      </w:rPr>
      <w:t>0</w:t>
    </w:r>
    <w:r w:rsidR="003F01D6">
      <w:rPr>
        <w:rStyle w:val="Seitenzahl"/>
      </w:rPr>
      <w:t>3</w:t>
    </w:r>
    <w:r>
      <w:rPr>
        <w:rStyle w:val="Seitenzahl"/>
      </w:rPr>
      <w:t>.</w:t>
    </w:r>
    <w:r w:rsidR="00D45BDF">
      <w:rPr>
        <w:rStyle w:val="Seitenzahl"/>
      </w:rPr>
      <w:t>1</w:t>
    </w:r>
    <w:r w:rsidR="003F01D6">
      <w:rPr>
        <w:rStyle w:val="Seitenzahl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5D6A83" w14:textId="77777777" w:rsidR="00E626EB" w:rsidRDefault="00E626EB">
      <w:r>
        <w:separator/>
      </w:r>
    </w:p>
  </w:footnote>
  <w:footnote w:type="continuationSeparator" w:id="0">
    <w:p w14:paraId="5CE377DE" w14:textId="77777777" w:rsidR="00E626EB" w:rsidRDefault="00E62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89A60A5E"/>
    <w:name w:val="WW8Num56"/>
    <w:lvl w:ilvl="0">
      <w:start w:val="1"/>
      <w:numFmt w:val="lowerLetter"/>
      <w:lvlText w:val="7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</w:abstractNum>
  <w:abstractNum w:abstractNumId="1" w15:restartNumberingAfterBreak="0">
    <w:nsid w:val="2E813FA3"/>
    <w:multiLevelType w:val="hybridMultilevel"/>
    <w:tmpl w:val="7266523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8975AFD"/>
    <w:multiLevelType w:val="hybridMultilevel"/>
    <w:tmpl w:val="72665232"/>
    <w:lvl w:ilvl="0" w:tplc="0407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00"/>
    <w:rsid w:val="00000772"/>
    <w:rsid w:val="00006479"/>
    <w:rsid w:val="000120D7"/>
    <w:rsid w:val="00023E83"/>
    <w:rsid w:val="00047D2F"/>
    <w:rsid w:val="00052F6A"/>
    <w:rsid w:val="00063738"/>
    <w:rsid w:val="00073ECF"/>
    <w:rsid w:val="00093B91"/>
    <w:rsid w:val="000B0651"/>
    <w:rsid w:val="000B620B"/>
    <w:rsid w:val="000D16ED"/>
    <w:rsid w:val="000D6348"/>
    <w:rsid w:val="000E7ED1"/>
    <w:rsid w:val="000F24CA"/>
    <w:rsid w:val="000F6E9F"/>
    <w:rsid w:val="001027FF"/>
    <w:rsid w:val="00124633"/>
    <w:rsid w:val="00132159"/>
    <w:rsid w:val="00137934"/>
    <w:rsid w:val="001416C5"/>
    <w:rsid w:val="00151074"/>
    <w:rsid w:val="00154A55"/>
    <w:rsid w:val="0016172B"/>
    <w:rsid w:val="00170A29"/>
    <w:rsid w:val="00193694"/>
    <w:rsid w:val="001B4F6C"/>
    <w:rsid w:val="001C12B3"/>
    <w:rsid w:val="001D5976"/>
    <w:rsid w:val="001E1C88"/>
    <w:rsid w:val="00260F13"/>
    <w:rsid w:val="002659B7"/>
    <w:rsid w:val="002845AC"/>
    <w:rsid w:val="002915A3"/>
    <w:rsid w:val="00291712"/>
    <w:rsid w:val="00297FEB"/>
    <w:rsid w:val="002A5E45"/>
    <w:rsid w:val="002A6813"/>
    <w:rsid w:val="002B2767"/>
    <w:rsid w:val="002D30C0"/>
    <w:rsid w:val="00306328"/>
    <w:rsid w:val="003109EA"/>
    <w:rsid w:val="00313475"/>
    <w:rsid w:val="00350427"/>
    <w:rsid w:val="00355C9E"/>
    <w:rsid w:val="00362B1D"/>
    <w:rsid w:val="00374CA6"/>
    <w:rsid w:val="00390CDA"/>
    <w:rsid w:val="0039620D"/>
    <w:rsid w:val="0039688D"/>
    <w:rsid w:val="003A30D8"/>
    <w:rsid w:val="003C05BA"/>
    <w:rsid w:val="003F01D6"/>
    <w:rsid w:val="003F035A"/>
    <w:rsid w:val="003F3EBD"/>
    <w:rsid w:val="004056F2"/>
    <w:rsid w:val="00417400"/>
    <w:rsid w:val="00422E5F"/>
    <w:rsid w:val="00426133"/>
    <w:rsid w:val="00456AE6"/>
    <w:rsid w:val="0045782A"/>
    <w:rsid w:val="00460656"/>
    <w:rsid w:val="00480A41"/>
    <w:rsid w:val="004813A4"/>
    <w:rsid w:val="004A15C7"/>
    <w:rsid w:val="004A31AF"/>
    <w:rsid w:val="005009D5"/>
    <w:rsid w:val="0050293C"/>
    <w:rsid w:val="00511235"/>
    <w:rsid w:val="00515A01"/>
    <w:rsid w:val="0051741D"/>
    <w:rsid w:val="00544ACE"/>
    <w:rsid w:val="00546601"/>
    <w:rsid w:val="00552D00"/>
    <w:rsid w:val="0056356D"/>
    <w:rsid w:val="00581779"/>
    <w:rsid w:val="0058667C"/>
    <w:rsid w:val="005925A9"/>
    <w:rsid w:val="005C2E39"/>
    <w:rsid w:val="005D39B9"/>
    <w:rsid w:val="005E2DC4"/>
    <w:rsid w:val="00605A68"/>
    <w:rsid w:val="0060671B"/>
    <w:rsid w:val="00606FFA"/>
    <w:rsid w:val="006249B0"/>
    <w:rsid w:val="006559D8"/>
    <w:rsid w:val="00661DA7"/>
    <w:rsid w:val="00664D7B"/>
    <w:rsid w:val="00690095"/>
    <w:rsid w:val="006A6319"/>
    <w:rsid w:val="006B291A"/>
    <w:rsid w:val="006F1FB1"/>
    <w:rsid w:val="006F341E"/>
    <w:rsid w:val="007037D8"/>
    <w:rsid w:val="00720AEF"/>
    <w:rsid w:val="00723D56"/>
    <w:rsid w:val="00751351"/>
    <w:rsid w:val="00766CC0"/>
    <w:rsid w:val="00785459"/>
    <w:rsid w:val="007B7002"/>
    <w:rsid w:val="008278B3"/>
    <w:rsid w:val="0086257C"/>
    <w:rsid w:val="00872830"/>
    <w:rsid w:val="00875097"/>
    <w:rsid w:val="0088234C"/>
    <w:rsid w:val="008C0D07"/>
    <w:rsid w:val="008C228D"/>
    <w:rsid w:val="0091141A"/>
    <w:rsid w:val="00911A6E"/>
    <w:rsid w:val="009174B0"/>
    <w:rsid w:val="009208BF"/>
    <w:rsid w:val="00927F25"/>
    <w:rsid w:val="00940657"/>
    <w:rsid w:val="009428E4"/>
    <w:rsid w:val="00957DF5"/>
    <w:rsid w:val="0097565D"/>
    <w:rsid w:val="00985ECA"/>
    <w:rsid w:val="00985F56"/>
    <w:rsid w:val="009868E3"/>
    <w:rsid w:val="0098767A"/>
    <w:rsid w:val="009B3771"/>
    <w:rsid w:val="009E7DBF"/>
    <w:rsid w:val="009F0137"/>
    <w:rsid w:val="009F0940"/>
    <w:rsid w:val="00A038A9"/>
    <w:rsid w:val="00A321F1"/>
    <w:rsid w:val="00A37338"/>
    <w:rsid w:val="00A40B0B"/>
    <w:rsid w:val="00A5572A"/>
    <w:rsid w:val="00A62F6D"/>
    <w:rsid w:val="00A673C8"/>
    <w:rsid w:val="00A7031A"/>
    <w:rsid w:val="00AB0554"/>
    <w:rsid w:val="00AC7632"/>
    <w:rsid w:val="00AE2072"/>
    <w:rsid w:val="00B12C9A"/>
    <w:rsid w:val="00B21135"/>
    <w:rsid w:val="00B31846"/>
    <w:rsid w:val="00B43322"/>
    <w:rsid w:val="00B61A64"/>
    <w:rsid w:val="00B74FDA"/>
    <w:rsid w:val="00B96C1D"/>
    <w:rsid w:val="00B96C30"/>
    <w:rsid w:val="00BA7A36"/>
    <w:rsid w:val="00BC681B"/>
    <w:rsid w:val="00BD2DBA"/>
    <w:rsid w:val="00BE4211"/>
    <w:rsid w:val="00BF1E17"/>
    <w:rsid w:val="00C05BA6"/>
    <w:rsid w:val="00C23E0B"/>
    <w:rsid w:val="00CC27BA"/>
    <w:rsid w:val="00CE19B4"/>
    <w:rsid w:val="00CE6BEE"/>
    <w:rsid w:val="00CF2884"/>
    <w:rsid w:val="00D00CFD"/>
    <w:rsid w:val="00D14794"/>
    <w:rsid w:val="00D24D0D"/>
    <w:rsid w:val="00D45BDF"/>
    <w:rsid w:val="00D54525"/>
    <w:rsid w:val="00D61B03"/>
    <w:rsid w:val="00D65120"/>
    <w:rsid w:val="00D81604"/>
    <w:rsid w:val="00D85C80"/>
    <w:rsid w:val="00D92249"/>
    <w:rsid w:val="00DB21B4"/>
    <w:rsid w:val="00DB39E1"/>
    <w:rsid w:val="00DD366F"/>
    <w:rsid w:val="00DD74C1"/>
    <w:rsid w:val="00DF43AC"/>
    <w:rsid w:val="00E0503A"/>
    <w:rsid w:val="00E05336"/>
    <w:rsid w:val="00E140DD"/>
    <w:rsid w:val="00E31D31"/>
    <w:rsid w:val="00E5198E"/>
    <w:rsid w:val="00E534D6"/>
    <w:rsid w:val="00E626EB"/>
    <w:rsid w:val="00E720AA"/>
    <w:rsid w:val="00EA085C"/>
    <w:rsid w:val="00EB5ABD"/>
    <w:rsid w:val="00ED1C20"/>
    <w:rsid w:val="00EE010A"/>
    <w:rsid w:val="00EE12CD"/>
    <w:rsid w:val="00EE6589"/>
    <w:rsid w:val="00EF031B"/>
    <w:rsid w:val="00F50137"/>
    <w:rsid w:val="00F52497"/>
    <w:rsid w:val="00F65C18"/>
    <w:rsid w:val="00F75DD8"/>
    <w:rsid w:val="00FA2BFD"/>
    <w:rsid w:val="00FC36A8"/>
    <w:rsid w:val="00FD5259"/>
    <w:rsid w:val="00FE178E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DB9515"/>
  <w15:docId w15:val="{647ECE56-4074-495B-A0CA-3400D0E3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rsid w:val="00AE207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B39E1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E720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itwissen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FA7819D8.dotm</Template>
  <TotalTime>0</TotalTime>
  <Pages>2</Pages>
  <Words>167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>Schule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3</cp:revision>
  <cp:lastPrinted>2013-10-01T14:51:00Z</cp:lastPrinted>
  <dcterms:created xsi:type="dcterms:W3CDTF">2019-02-13T17:03:00Z</dcterms:created>
  <dcterms:modified xsi:type="dcterms:W3CDTF">2020-03-11T08:14:00Z</dcterms:modified>
</cp:coreProperties>
</file>