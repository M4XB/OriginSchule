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AEDCA" w14:textId="77777777" w:rsidR="00DB39E1" w:rsidRPr="00F50137" w:rsidRDefault="00DB39E1" w:rsidP="00DB39E1">
      <w:pPr>
        <w:autoSpaceDE w:val="0"/>
        <w:autoSpaceDN w:val="0"/>
        <w:adjustRightInd w:val="0"/>
        <w:spacing w:after="120"/>
        <w:jc w:val="center"/>
        <w:rPr>
          <w:sz w:val="22"/>
          <w:szCs w:val="22"/>
        </w:rPr>
      </w:pPr>
    </w:p>
    <w:p w14:paraId="7B3AEDCB" w14:textId="2C548766" w:rsidR="00DB39E1" w:rsidRPr="001B65CC" w:rsidRDefault="001B65CC" w:rsidP="001B65CC">
      <w:pPr>
        <w:autoSpaceDE w:val="0"/>
        <w:autoSpaceDN w:val="0"/>
        <w:adjustRightInd w:val="0"/>
        <w:spacing w:after="120"/>
        <w:jc w:val="center"/>
        <w:rPr>
          <w:rFonts w:ascii="Arial" w:hAnsi="Arial" w:cs="Arial"/>
          <w:b/>
        </w:rPr>
      </w:pPr>
      <w:r w:rsidRPr="001B65CC">
        <w:rPr>
          <w:rFonts w:ascii="Arial" w:hAnsi="Arial" w:cs="Arial"/>
          <w:b/>
        </w:rPr>
        <w:t>Vertiefungs- und Wiederholungsaufgaben für die Klausur</w:t>
      </w:r>
    </w:p>
    <w:p w14:paraId="4737839F" w14:textId="5E272514" w:rsidR="00034E2F" w:rsidRPr="00034E2F" w:rsidRDefault="00034E2F" w:rsidP="00034E2F">
      <w:pPr>
        <w:autoSpaceDE w:val="0"/>
        <w:autoSpaceDN w:val="0"/>
        <w:adjustRightInd w:val="0"/>
        <w:spacing w:after="120"/>
        <w:rPr>
          <w:b/>
        </w:rPr>
      </w:pPr>
      <w:r w:rsidRPr="00034E2F">
        <w:rPr>
          <w:b/>
        </w:rPr>
        <w:t>Fragen/Aufgaben zu Kap. 1</w:t>
      </w:r>
    </w:p>
    <w:p w14:paraId="617CCEED" w14:textId="77777777" w:rsidR="00034E2F" w:rsidRDefault="00034E2F" w:rsidP="00034E2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Welche Unterschiede bestehen zwischen LAN und WAN im Hinblick auf</w:t>
      </w:r>
    </w:p>
    <w:p w14:paraId="0C1B55E2" w14:textId="77777777" w:rsidR="00034E2F" w:rsidRDefault="00034E2F" w:rsidP="00034E2F">
      <w:pPr>
        <w:tabs>
          <w:tab w:val="left" w:pos="4820"/>
          <w:tab w:val="left" w:pos="7371"/>
        </w:tabs>
        <w:autoSpaceDE w:val="0"/>
        <w:autoSpaceDN w:val="0"/>
        <w:adjustRightInd w:val="0"/>
        <w:spacing w:after="120"/>
        <w:ind w:left="1134"/>
      </w:pPr>
      <w:r>
        <w:tab/>
        <w:t>LAN</w:t>
      </w:r>
      <w:r>
        <w:tab/>
        <w:t>WAN</w:t>
      </w:r>
    </w:p>
    <w:p w14:paraId="0FBA7547" w14:textId="69B0A76A" w:rsidR="00034E2F" w:rsidRDefault="00034E2F" w:rsidP="00034E2F">
      <w:pPr>
        <w:pStyle w:val="Listenabsatz"/>
        <w:numPr>
          <w:ilvl w:val="1"/>
          <w:numId w:val="1"/>
        </w:numPr>
        <w:tabs>
          <w:tab w:val="left" w:pos="4820"/>
          <w:tab w:val="left" w:pos="7371"/>
        </w:tabs>
        <w:autoSpaceDE w:val="0"/>
        <w:autoSpaceDN w:val="0"/>
        <w:adjustRightInd w:val="0"/>
        <w:spacing w:after="120" w:line="360" w:lineRule="auto"/>
        <w:ind w:left="1134"/>
      </w:pPr>
      <w:r>
        <w:t>Räumliche Ausdehnung</w:t>
      </w:r>
      <w:r>
        <w:tab/>
      </w:r>
      <w:r w:rsidR="00A71A9F">
        <w:t>&lt;</w:t>
      </w:r>
      <w:r w:rsidR="00A575FE">
        <w:t xml:space="preserve"> 100m</w:t>
      </w:r>
      <w:r>
        <w:tab/>
      </w:r>
      <w:r w:rsidR="00077349">
        <w:t xml:space="preserve">&gt;= 100m </w:t>
      </w:r>
    </w:p>
    <w:p w14:paraId="7F31E4C7" w14:textId="753E37A0" w:rsidR="00034E2F" w:rsidRDefault="00034E2F" w:rsidP="00034E2F">
      <w:pPr>
        <w:pStyle w:val="Listenabsatz"/>
        <w:numPr>
          <w:ilvl w:val="1"/>
          <w:numId w:val="1"/>
        </w:numPr>
        <w:tabs>
          <w:tab w:val="left" w:pos="4820"/>
          <w:tab w:val="left" w:pos="7371"/>
        </w:tabs>
        <w:autoSpaceDE w:val="0"/>
        <w:autoSpaceDN w:val="0"/>
        <w:adjustRightInd w:val="0"/>
        <w:spacing w:after="120" w:line="360" w:lineRule="auto"/>
        <w:ind w:left="1134"/>
      </w:pPr>
      <w:r>
        <w:t>Technische Administration</w:t>
      </w:r>
      <w:r>
        <w:tab/>
      </w:r>
      <w:r w:rsidR="004B5FD9">
        <w:t>ein Unternehmen</w:t>
      </w:r>
      <w:r>
        <w:tab/>
      </w:r>
      <w:r w:rsidR="004B5FD9">
        <w:t>mehrere Unternehmen</w:t>
      </w:r>
    </w:p>
    <w:p w14:paraId="3822AB24" w14:textId="0E9AFD40" w:rsidR="00034E2F" w:rsidRDefault="00034E2F" w:rsidP="00034E2F">
      <w:pPr>
        <w:pStyle w:val="Listenabsatz"/>
        <w:numPr>
          <w:ilvl w:val="1"/>
          <w:numId w:val="1"/>
        </w:numPr>
        <w:tabs>
          <w:tab w:val="left" w:pos="4820"/>
          <w:tab w:val="left" w:pos="7371"/>
        </w:tabs>
        <w:autoSpaceDE w:val="0"/>
        <w:autoSpaceDN w:val="0"/>
        <w:adjustRightInd w:val="0"/>
        <w:spacing w:after="120" w:line="360" w:lineRule="auto"/>
        <w:ind w:left="1134"/>
      </w:pPr>
      <w:r>
        <w:t>Nutzbare Bandbreite</w:t>
      </w:r>
      <w:r>
        <w:tab/>
      </w:r>
      <w:r w:rsidR="004B5FD9">
        <w:t>1 Gbs</w:t>
      </w:r>
      <w:r>
        <w:tab/>
      </w:r>
      <w:r w:rsidR="004B5FD9">
        <w:t xml:space="preserve">langsamer </w:t>
      </w:r>
    </w:p>
    <w:p w14:paraId="250C5FDE" w14:textId="77777777" w:rsidR="00034E2F" w:rsidRDefault="00034E2F" w:rsidP="00034E2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>Was zeichnet ein Extranet im Sinne von Kap. 1.2.3.2 aus?</w:t>
      </w:r>
    </w:p>
    <w:p w14:paraId="66C68EAE" w14:textId="77777777" w:rsidR="00034E2F" w:rsidRDefault="00034E2F" w:rsidP="00034E2F">
      <w:pPr>
        <w:pStyle w:val="Listenabsatz"/>
      </w:pPr>
    </w:p>
    <w:p w14:paraId="6A5C8A8A" w14:textId="77777777" w:rsidR="00034E2F" w:rsidRDefault="00034E2F" w:rsidP="00034E2F">
      <w:pPr>
        <w:pStyle w:val="Listenabsatz"/>
      </w:pPr>
    </w:p>
    <w:p w14:paraId="7B3BCE75" w14:textId="77777777" w:rsidR="00034E2F" w:rsidRDefault="00034E2F" w:rsidP="00034E2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 xml:space="preserve">In der Übung 1.2.3.3 ist von </w:t>
      </w:r>
      <w:r w:rsidRPr="00DB39E1">
        <w:rPr>
          <w:i/>
        </w:rPr>
        <w:t>konvergierenden Netzwerken</w:t>
      </w:r>
      <w:r>
        <w:t xml:space="preserve"> die Rede. Welche Entwicklung hat in diesem Zusammenhang in den heutigen Unternehmen stattgefunden? (s. auch Kap. 1.3.1)</w:t>
      </w:r>
    </w:p>
    <w:p w14:paraId="406C6826" w14:textId="77777777" w:rsidR="00034E2F" w:rsidRDefault="00034E2F" w:rsidP="00034E2F">
      <w:pPr>
        <w:pStyle w:val="Listenabsatz"/>
      </w:pPr>
    </w:p>
    <w:p w14:paraId="19E44735" w14:textId="77777777" w:rsidR="00034E2F" w:rsidRDefault="00034E2F" w:rsidP="00034E2F">
      <w:pPr>
        <w:pStyle w:val="Listenabsatz"/>
      </w:pPr>
    </w:p>
    <w:p w14:paraId="513BB73C" w14:textId="7A775F8A" w:rsidR="00034E2F" w:rsidRDefault="00034E2F" w:rsidP="00034E2F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120"/>
        <w:ind w:left="567" w:hanging="425"/>
      </w:pPr>
      <w:r>
        <w:t xml:space="preserve">Definieren Sie die </w:t>
      </w:r>
      <w:proofErr w:type="gramStart"/>
      <w:r>
        <w:t>Begriffe :</w:t>
      </w:r>
      <w:proofErr w:type="gramEnd"/>
      <w:r>
        <w:t xml:space="preserve"> </w:t>
      </w:r>
      <w:r w:rsidRPr="005669B9">
        <w:rPr>
          <w:i/>
        </w:rPr>
        <w:t>Fehlertoleranz</w:t>
      </w:r>
      <w:r>
        <w:rPr>
          <w:i/>
        </w:rPr>
        <w:t>, Skalierbarkeit, Verfügbarkeit, Datenintegrität, Vertraulichkeit</w:t>
      </w:r>
    </w:p>
    <w:p w14:paraId="2103769C" w14:textId="77777777" w:rsidR="00034E2F" w:rsidRDefault="00034E2F" w:rsidP="00034E2F">
      <w:pPr>
        <w:pStyle w:val="Listenabsatz"/>
      </w:pPr>
    </w:p>
    <w:p w14:paraId="28075B3D" w14:textId="77777777" w:rsidR="00034E2F" w:rsidRPr="00034E2F" w:rsidRDefault="00034E2F" w:rsidP="00034E2F">
      <w:pPr>
        <w:autoSpaceDE w:val="0"/>
        <w:autoSpaceDN w:val="0"/>
        <w:adjustRightInd w:val="0"/>
        <w:spacing w:after="120"/>
        <w:rPr>
          <w:b/>
        </w:rPr>
      </w:pPr>
      <w:r w:rsidRPr="00034E2F">
        <w:rPr>
          <w:b/>
        </w:rPr>
        <w:t>Fragen zu Kap. 3</w:t>
      </w:r>
    </w:p>
    <w:p w14:paraId="3D43EA4F" w14:textId="77777777" w:rsidR="00034E2F" w:rsidRDefault="00034E2F" w:rsidP="00034E2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Erläutern Sie die Gründe, die zur Segmentierung- und zum Multiplexing-Verfahren bei der technischen Kommunikation führen. (S. 3.3.1.1)</w:t>
      </w:r>
    </w:p>
    <w:p w14:paraId="7180A68C" w14:textId="77777777" w:rsidR="00034E2F" w:rsidRDefault="00034E2F" w:rsidP="00034E2F">
      <w:pPr>
        <w:pStyle w:val="Listenabsatz"/>
        <w:autoSpaceDE w:val="0"/>
        <w:autoSpaceDN w:val="0"/>
        <w:adjustRightInd w:val="0"/>
        <w:spacing w:after="120"/>
      </w:pPr>
      <w:bookmarkStart w:id="0" w:name="_GoBack"/>
      <w:bookmarkEnd w:id="0"/>
    </w:p>
    <w:p w14:paraId="6F823E7F" w14:textId="77777777" w:rsidR="00034E2F" w:rsidRDefault="00034E2F" w:rsidP="00034E2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Bringen Sie die nachfolgenden PDU in aufsteigende Reihenfolge der dazu gehörigen OSI-Schichten</w:t>
      </w:r>
      <w:r>
        <w:br/>
        <w:t>Frame, Daten, Segment, Paket, Bits</w:t>
      </w:r>
    </w:p>
    <w:p w14:paraId="72A46EB7" w14:textId="77777777" w:rsidR="00034E2F" w:rsidRDefault="00034E2F" w:rsidP="00034E2F">
      <w:pPr>
        <w:autoSpaceDE w:val="0"/>
        <w:autoSpaceDN w:val="0"/>
        <w:adjustRightInd w:val="0"/>
        <w:spacing w:after="120"/>
      </w:pPr>
    </w:p>
    <w:p w14:paraId="293867EE" w14:textId="77777777" w:rsidR="00034E2F" w:rsidRDefault="00034E2F" w:rsidP="00034E2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Ordnen Sie den angegebenen PDU die passenden Adressenarten zu</w:t>
      </w:r>
      <w:r>
        <w:br/>
        <w:t>Paket, Segment, Frame  –    IP-Adresse, MAC-Adresse, Portnummer</w:t>
      </w:r>
    </w:p>
    <w:p w14:paraId="73F7DC44" w14:textId="77777777" w:rsidR="00034E2F" w:rsidRDefault="00034E2F" w:rsidP="00034E2F">
      <w:pPr>
        <w:autoSpaceDE w:val="0"/>
        <w:autoSpaceDN w:val="0"/>
        <w:adjustRightInd w:val="0"/>
        <w:spacing w:after="120"/>
      </w:pPr>
    </w:p>
    <w:p w14:paraId="06CA0F7F" w14:textId="77777777" w:rsidR="00034E2F" w:rsidRDefault="00034E2F" w:rsidP="00034E2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Wozu dient ARP? Erläutern Sie die Funktionsweise</w:t>
      </w:r>
    </w:p>
    <w:p w14:paraId="4B3E98C0" w14:textId="77777777" w:rsidR="00F47E3D" w:rsidRDefault="00F47E3D" w:rsidP="00F47E3D">
      <w:pPr>
        <w:pStyle w:val="Listenabsatz"/>
      </w:pPr>
    </w:p>
    <w:p w14:paraId="6592C93A" w14:textId="77851FCF" w:rsidR="00F47E3D" w:rsidRDefault="00F47E3D" w:rsidP="00034E2F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120"/>
      </w:pPr>
      <w:r>
        <w:t>Führen Sie die Übung auf Seite 3.2.4.5 durch. Was unterscheidet das OSI- vom TCP-/IP-Schichtenmodell?</w:t>
      </w:r>
    </w:p>
    <w:p w14:paraId="10C1391B" w14:textId="77777777" w:rsidR="00034E2F" w:rsidRDefault="00034E2F" w:rsidP="00034E2F">
      <w:pPr>
        <w:autoSpaceDE w:val="0"/>
        <w:autoSpaceDN w:val="0"/>
        <w:adjustRightInd w:val="0"/>
        <w:spacing w:after="120"/>
        <w:ind w:left="720"/>
      </w:pPr>
    </w:p>
    <w:p w14:paraId="61D5A203" w14:textId="77777777" w:rsidR="00D54D55" w:rsidRDefault="00034E2F" w:rsidP="00D54D55">
      <w:pPr>
        <w:autoSpaceDE w:val="0"/>
        <w:autoSpaceDN w:val="0"/>
        <w:adjustRightInd w:val="0"/>
        <w:spacing w:after="120"/>
        <w:rPr>
          <w:b/>
        </w:rPr>
      </w:pPr>
      <w:r w:rsidRPr="00034E2F">
        <w:rPr>
          <w:b/>
        </w:rPr>
        <w:t>F</w:t>
      </w:r>
      <w:r>
        <w:rPr>
          <w:b/>
        </w:rPr>
        <w:t>ragen zu Kap. 8</w:t>
      </w:r>
      <w:r w:rsidR="00D54D55">
        <w:rPr>
          <w:b/>
        </w:rPr>
        <w:t xml:space="preserve"> </w:t>
      </w:r>
      <w:r w:rsidR="00D54D55">
        <w:rPr>
          <w:b/>
        </w:rPr>
        <w:sym w:font="Wingdings" w:char="F0E0"/>
      </w:r>
      <w:r w:rsidR="00D54D55">
        <w:rPr>
          <w:b/>
        </w:rPr>
        <w:t xml:space="preserve"> s. Wiederholungsaufgaben Kap. 7 (Test-Wiederholung)</w:t>
      </w:r>
    </w:p>
    <w:sectPr w:rsidR="00D54D55" w:rsidSect="005D5F4C">
      <w:footerReference w:type="default" r:id="rId7"/>
      <w:pgSz w:w="11907" w:h="16840" w:code="9"/>
      <w:pgMar w:top="993" w:right="992" w:bottom="993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6F081" w14:textId="77777777" w:rsidR="00C6477D" w:rsidRDefault="00C6477D">
      <w:r>
        <w:separator/>
      </w:r>
    </w:p>
  </w:endnote>
  <w:endnote w:type="continuationSeparator" w:id="0">
    <w:p w14:paraId="5749A973" w14:textId="77777777" w:rsidR="00C6477D" w:rsidRDefault="00C6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AEDDE" w14:textId="7FCE07BA" w:rsidR="00511235" w:rsidRDefault="00511235" w:rsidP="008C228D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</w:t>
    </w:r>
    <w:r w:rsidR="001E1C88">
      <w:t>Netzwerkt</w:t>
    </w:r>
    <w:r>
      <w:t xml:space="preserve">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71A9F">
      <w:rPr>
        <w:rStyle w:val="Seitenzahl"/>
        <w:noProof/>
      </w:rPr>
      <w:t>1</w:t>
    </w:r>
    <w:r>
      <w:rPr>
        <w:rStyle w:val="Seitenzahl"/>
      </w:rPr>
      <w:fldChar w:fldCharType="end"/>
    </w:r>
    <w:r w:rsidR="00B74FDA">
      <w:rPr>
        <w:rStyle w:val="Seitenzah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E0620" w14:textId="77777777" w:rsidR="00C6477D" w:rsidRDefault="00C6477D">
      <w:r>
        <w:separator/>
      </w:r>
    </w:p>
  </w:footnote>
  <w:footnote w:type="continuationSeparator" w:id="0">
    <w:p w14:paraId="3A9D3C51" w14:textId="77777777" w:rsidR="00C6477D" w:rsidRDefault="00C6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►"/>
      <w:lvlJc w:val="left"/>
      <w:pPr>
        <w:tabs>
          <w:tab w:val="num" w:pos="1080"/>
        </w:tabs>
        <w:ind w:left="1080" w:hanging="360"/>
      </w:pPr>
      <w:rPr>
        <w:rFonts w:ascii="Courier New" w:hAnsi="Courier New"/>
        <w:b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D479B6"/>
    <w:multiLevelType w:val="hybridMultilevel"/>
    <w:tmpl w:val="FC421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13FA3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CF4AB0"/>
    <w:multiLevelType w:val="hybridMultilevel"/>
    <w:tmpl w:val="F6F2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D69CD"/>
    <w:multiLevelType w:val="hybridMultilevel"/>
    <w:tmpl w:val="20BC204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0772"/>
    <w:rsid w:val="00006479"/>
    <w:rsid w:val="000120D7"/>
    <w:rsid w:val="0002359C"/>
    <w:rsid w:val="00034E2F"/>
    <w:rsid w:val="00047D2F"/>
    <w:rsid w:val="00052F6A"/>
    <w:rsid w:val="00063738"/>
    <w:rsid w:val="00073ECF"/>
    <w:rsid w:val="00077349"/>
    <w:rsid w:val="00093B91"/>
    <w:rsid w:val="000B0651"/>
    <w:rsid w:val="000B620B"/>
    <w:rsid w:val="000D16ED"/>
    <w:rsid w:val="000D6348"/>
    <w:rsid w:val="000F6E9F"/>
    <w:rsid w:val="001027FF"/>
    <w:rsid w:val="00124633"/>
    <w:rsid w:val="00132159"/>
    <w:rsid w:val="00137934"/>
    <w:rsid w:val="001416C5"/>
    <w:rsid w:val="00154A55"/>
    <w:rsid w:val="0016172B"/>
    <w:rsid w:val="00166101"/>
    <w:rsid w:val="00193694"/>
    <w:rsid w:val="001B4F6C"/>
    <w:rsid w:val="001B65CC"/>
    <w:rsid w:val="001C12B3"/>
    <w:rsid w:val="001D5976"/>
    <w:rsid w:val="001E1C88"/>
    <w:rsid w:val="00260F13"/>
    <w:rsid w:val="002659B7"/>
    <w:rsid w:val="002915A3"/>
    <w:rsid w:val="00291712"/>
    <w:rsid w:val="002A5E45"/>
    <w:rsid w:val="002A6813"/>
    <w:rsid w:val="002B2767"/>
    <w:rsid w:val="002D30C0"/>
    <w:rsid w:val="00306328"/>
    <w:rsid w:val="003109EA"/>
    <w:rsid w:val="00313475"/>
    <w:rsid w:val="00362B1D"/>
    <w:rsid w:val="00374CA6"/>
    <w:rsid w:val="00390CDA"/>
    <w:rsid w:val="0039620D"/>
    <w:rsid w:val="0039688D"/>
    <w:rsid w:val="003A30D8"/>
    <w:rsid w:val="003A7546"/>
    <w:rsid w:val="003C05BA"/>
    <w:rsid w:val="003F035A"/>
    <w:rsid w:val="003F3EBD"/>
    <w:rsid w:val="004056F2"/>
    <w:rsid w:val="00417400"/>
    <w:rsid w:val="00422E5F"/>
    <w:rsid w:val="00425590"/>
    <w:rsid w:val="00426133"/>
    <w:rsid w:val="00456AE6"/>
    <w:rsid w:val="0045782A"/>
    <w:rsid w:val="00480A41"/>
    <w:rsid w:val="004A15C7"/>
    <w:rsid w:val="004A31AF"/>
    <w:rsid w:val="004B5FD9"/>
    <w:rsid w:val="005009D5"/>
    <w:rsid w:val="0050293C"/>
    <w:rsid w:val="00511235"/>
    <w:rsid w:val="0051741D"/>
    <w:rsid w:val="00544ACE"/>
    <w:rsid w:val="00546601"/>
    <w:rsid w:val="00552D00"/>
    <w:rsid w:val="0056356D"/>
    <w:rsid w:val="00581779"/>
    <w:rsid w:val="0058667C"/>
    <w:rsid w:val="005B231A"/>
    <w:rsid w:val="005B262C"/>
    <w:rsid w:val="005C2E39"/>
    <w:rsid w:val="005D39B9"/>
    <w:rsid w:val="005D5F4C"/>
    <w:rsid w:val="005E2DC4"/>
    <w:rsid w:val="005F21D7"/>
    <w:rsid w:val="00605A68"/>
    <w:rsid w:val="0060671B"/>
    <w:rsid w:val="00606FFA"/>
    <w:rsid w:val="006249B0"/>
    <w:rsid w:val="006559D8"/>
    <w:rsid w:val="00661DA7"/>
    <w:rsid w:val="00664D7B"/>
    <w:rsid w:val="00690095"/>
    <w:rsid w:val="006A6319"/>
    <w:rsid w:val="006B291A"/>
    <w:rsid w:val="006F1FB1"/>
    <w:rsid w:val="006F341E"/>
    <w:rsid w:val="007037D8"/>
    <w:rsid w:val="00720AEF"/>
    <w:rsid w:val="00723D56"/>
    <w:rsid w:val="00751351"/>
    <w:rsid w:val="00766CC0"/>
    <w:rsid w:val="00785459"/>
    <w:rsid w:val="0086257C"/>
    <w:rsid w:val="00867BBC"/>
    <w:rsid w:val="00872830"/>
    <w:rsid w:val="00875097"/>
    <w:rsid w:val="0088234C"/>
    <w:rsid w:val="008C0D07"/>
    <w:rsid w:val="008C228D"/>
    <w:rsid w:val="008D0200"/>
    <w:rsid w:val="00907F9F"/>
    <w:rsid w:val="0091141A"/>
    <w:rsid w:val="00911A6E"/>
    <w:rsid w:val="009174B0"/>
    <w:rsid w:val="00927F25"/>
    <w:rsid w:val="00940657"/>
    <w:rsid w:val="009428E4"/>
    <w:rsid w:val="00957DF5"/>
    <w:rsid w:val="0097226F"/>
    <w:rsid w:val="0097565D"/>
    <w:rsid w:val="00985ECA"/>
    <w:rsid w:val="00985F56"/>
    <w:rsid w:val="009868E3"/>
    <w:rsid w:val="0098767A"/>
    <w:rsid w:val="009B3771"/>
    <w:rsid w:val="009E7DBF"/>
    <w:rsid w:val="009F0137"/>
    <w:rsid w:val="009F0940"/>
    <w:rsid w:val="00A038A9"/>
    <w:rsid w:val="00A321F1"/>
    <w:rsid w:val="00A40B0B"/>
    <w:rsid w:val="00A5572A"/>
    <w:rsid w:val="00A575FE"/>
    <w:rsid w:val="00A62F6D"/>
    <w:rsid w:val="00A673C8"/>
    <w:rsid w:val="00A7031A"/>
    <w:rsid w:val="00A71A9F"/>
    <w:rsid w:val="00AB0554"/>
    <w:rsid w:val="00AC7632"/>
    <w:rsid w:val="00AE2072"/>
    <w:rsid w:val="00B06FF7"/>
    <w:rsid w:val="00B21135"/>
    <w:rsid w:val="00B31846"/>
    <w:rsid w:val="00B43322"/>
    <w:rsid w:val="00B61A64"/>
    <w:rsid w:val="00B74FDA"/>
    <w:rsid w:val="00B96C1D"/>
    <w:rsid w:val="00B96C30"/>
    <w:rsid w:val="00BA7A36"/>
    <w:rsid w:val="00BC681B"/>
    <w:rsid w:val="00BD2DBA"/>
    <w:rsid w:val="00BE4211"/>
    <w:rsid w:val="00BF1E17"/>
    <w:rsid w:val="00C6477D"/>
    <w:rsid w:val="00C900E4"/>
    <w:rsid w:val="00CF2884"/>
    <w:rsid w:val="00D14794"/>
    <w:rsid w:val="00D45BDF"/>
    <w:rsid w:val="00D54525"/>
    <w:rsid w:val="00D54D55"/>
    <w:rsid w:val="00D61B03"/>
    <w:rsid w:val="00D65120"/>
    <w:rsid w:val="00D81604"/>
    <w:rsid w:val="00D85C80"/>
    <w:rsid w:val="00D92249"/>
    <w:rsid w:val="00DA2652"/>
    <w:rsid w:val="00DB21B4"/>
    <w:rsid w:val="00DB39E1"/>
    <w:rsid w:val="00DD366F"/>
    <w:rsid w:val="00DD74C1"/>
    <w:rsid w:val="00DF43AC"/>
    <w:rsid w:val="00E0503A"/>
    <w:rsid w:val="00E05336"/>
    <w:rsid w:val="00E140DD"/>
    <w:rsid w:val="00E31D31"/>
    <w:rsid w:val="00E3272C"/>
    <w:rsid w:val="00E53112"/>
    <w:rsid w:val="00EA085C"/>
    <w:rsid w:val="00EB5ABD"/>
    <w:rsid w:val="00ED1C20"/>
    <w:rsid w:val="00EE010A"/>
    <w:rsid w:val="00EE12CD"/>
    <w:rsid w:val="00EE45F8"/>
    <w:rsid w:val="00EE6589"/>
    <w:rsid w:val="00EF031B"/>
    <w:rsid w:val="00F16CC0"/>
    <w:rsid w:val="00F47E3D"/>
    <w:rsid w:val="00F50137"/>
    <w:rsid w:val="00F52497"/>
    <w:rsid w:val="00F65C18"/>
    <w:rsid w:val="00F91D85"/>
    <w:rsid w:val="00FA2BFD"/>
    <w:rsid w:val="00FC36A8"/>
    <w:rsid w:val="00FD5259"/>
    <w:rsid w:val="00FE178E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3AEDCA"/>
  <w15:docId w15:val="{8136B5FD-2EB0-470F-B097-2EF7A2CF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B39E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D5F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766DB2C0.dotm</Template>
  <TotalTime>0</TotalTime>
  <Pages>1</Pages>
  <Words>180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8</cp:revision>
  <cp:lastPrinted>2013-10-01T14:51:00Z</cp:lastPrinted>
  <dcterms:created xsi:type="dcterms:W3CDTF">2020-01-12T10:13:00Z</dcterms:created>
  <dcterms:modified xsi:type="dcterms:W3CDTF">2020-01-22T12:46:00Z</dcterms:modified>
</cp:coreProperties>
</file>