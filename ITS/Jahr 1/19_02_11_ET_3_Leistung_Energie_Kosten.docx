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E64C5" w14:textId="77777777" w:rsidR="00F53C40" w:rsidRDefault="004D304D" w:rsidP="0013227A">
      <w:pPr>
        <w:jc w:val="center"/>
        <w:rPr>
          <w:szCs w:val="24"/>
        </w:rPr>
      </w:pPr>
      <w:r>
        <w:rPr>
          <w:sz w:val="28"/>
          <w:szCs w:val="28"/>
        </w:rPr>
        <w:t>Grundlagen der Elektrotechnik</w:t>
      </w:r>
      <w:r w:rsidR="009567B4">
        <w:rPr>
          <w:sz w:val="28"/>
          <w:szCs w:val="28"/>
        </w:rPr>
        <w:t>, Teil III</w:t>
      </w:r>
    </w:p>
    <w:p w14:paraId="71FE64C6" w14:textId="77777777" w:rsidR="004D304D" w:rsidRDefault="004D304D" w:rsidP="00131C26">
      <w:pPr>
        <w:rPr>
          <w:szCs w:val="24"/>
        </w:rPr>
      </w:pPr>
    </w:p>
    <w:p w14:paraId="71FE64C7" w14:textId="77777777" w:rsidR="004D304D" w:rsidRPr="004D304D" w:rsidRDefault="00F53C40" w:rsidP="004D304D">
      <w:pPr>
        <w:rPr>
          <w:b/>
          <w:bCs/>
          <w:sz w:val="28"/>
          <w:szCs w:val="28"/>
        </w:rPr>
      </w:pPr>
      <w:r w:rsidRPr="004D304D">
        <w:rPr>
          <w:b/>
          <w:bCs/>
          <w:sz w:val="28"/>
          <w:szCs w:val="28"/>
        </w:rPr>
        <w:t>Leistung</w:t>
      </w:r>
    </w:p>
    <w:p w14:paraId="71FE64C8" w14:textId="77777777" w:rsidR="004D304D" w:rsidRDefault="004D304D" w:rsidP="004D304D">
      <w:pPr>
        <w:rPr>
          <w:szCs w:val="24"/>
        </w:rPr>
      </w:pPr>
    </w:p>
    <w:p w14:paraId="71FE64C9" w14:textId="77777777" w:rsidR="00153BDE" w:rsidRDefault="004D304D" w:rsidP="00153BDE">
      <w:pPr>
        <w:rPr>
          <w:szCs w:val="24"/>
        </w:rPr>
      </w:pPr>
      <w:r>
        <w:rPr>
          <w:szCs w:val="24"/>
        </w:rPr>
        <w:t xml:space="preserve">Gemäß dem Ohm’schen Gesetz wird ein Widerstand </w:t>
      </w:r>
      <w:r w:rsidRPr="004D304D">
        <w:rPr>
          <w:b/>
          <w:bCs/>
          <w:szCs w:val="24"/>
        </w:rPr>
        <w:t>R</w:t>
      </w:r>
      <w:r>
        <w:rPr>
          <w:szCs w:val="24"/>
        </w:rPr>
        <w:t xml:space="preserve"> </w:t>
      </w:r>
      <w:r w:rsidR="00153BDE">
        <w:rPr>
          <w:szCs w:val="24"/>
        </w:rPr>
        <w:t xml:space="preserve">von einem Strom </w:t>
      </w:r>
      <w:r w:rsidR="00153BDE" w:rsidRPr="00153BDE">
        <w:rPr>
          <w:b/>
          <w:bCs/>
          <w:szCs w:val="24"/>
        </w:rPr>
        <w:t xml:space="preserve">I </w:t>
      </w:r>
      <w:r w:rsidR="00153BDE">
        <w:rPr>
          <w:szCs w:val="24"/>
        </w:rPr>
        <w:t xml:space="preserve">durchflossen, wenn er an eine </w:t>
      </w:r>
      <w:r>
        <w:rPr>
          <w:szCs w:val="24"/>
        </w:rPr>
        <w:t xml:space="preserve">Spannung </w:t>
      </w:r>
      <w:r w:rsidRPr="00153BDE">
        <w:rPr>
          <w:b/>
          <w:bCs/>
          <w:szCs w:val="24"/>
        </w:rPr>
        <w:t>U</w:t>
      </w:r>
      <w:r>
        <w:rPr>
          <w:szCs w:val="24"/>
        </w:rPr>
        <w:t xml:space="preserve"> </w:t>
      </w:r>
      <w:r w:rsidR="00153BDE">
        <w:rPr>
          <w:szCs w:val="24"/>
        </w:rPr>
        <w:t xml:space="preserve">angelegt wird. Der Widerstand erwärmt sich dabei, weil in ihm elektrische Leistung umgesetzt wird. Die elektrische Leistung wird mit dem Buchstaben </w:t>
      </w:r>
      <w:r w:rsidR="00153BDE" w:rsidRPr="00153BDE">
        <w:rPr>
          <w:b/>
          <w:bCs/>
          <w:szCs w:val="24"/>
        </w:rPr>
        <w:t>P</w:t>
      </w:r>
      <w:r w:rsidR="00153BDE">
        <w:rPr>
          <w:szCs w:val="24"/>
        </w:rPr>
        <w:t xml:space="preserve"> bezeichnet (Power) und hat die Einheit </w:t>
      </w:r>
      <w:r w:rsidR="00153BDE" w:rsidRPr="00153BDE">
        <w:rPr>
          <w:b/>
          <w:bCs/>
          <w:szCs w:val="24"/>
        </w:rPr>
        <w:t>W</w:t>
      </w:r>
      <w:r w:rsidR="00153BDE">
        <w:rPr>
          <w:szCs w:val="24"/>
        </w:rPr>
        <w:t xml:space="preserve"> (Watt). Vielfach werden für sehr hohe Leistungswerte die Einheiten kW (Kilowatt = 1000 W) oder MW (Megawatt = 1000000 W = 1000 kW) verwendet.</w:t>
      </w:r>
    </w:p>
    <w:p w14:paraId="71FE64CA" w14:textId="77777777" w:rsidR="00153BDE" w:rsidRDefault="00153BDE" w:rsidP="00153BDE">
      <w:pPr>
        <w:rPr>
          <w:szCs w:val="24"/>
        </w:rPr>
      </w:pPr>
    </w:p>
    <w:p w14:paraId="71FE64CB" w14:textId="77777777" w:rsidR="004D304D" w:rsidRDefault="00153BDE" w:rsidP="00153BDE">
      <w:pPr>
        <w:rPr>
          <w:szCs w:val="24"/>
        </w:rPr>
      </w:pPr>
      <w:r>
        <w:rPr>
          <w:szCs w:val="24"/>
        </w:rPr>
        <w:t>Die Höhe der elektrischen Leistung berechnet sich nach der folgenden Formel:</w:t>
      </w:r>
    </w:p>
    <w:p w14:paraId="71FE64CC" w14:textId="77777777" w:rsidR="00153BDE" w:rsidRDefault="00BF5DBD" w:rsidP="00153BDE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FE6514" wp14:editId="71FE6515">
                <wp:simplePos x="0" y="0"/>
                <wp:positionH relativeFrom="column">
                  <wp:align>center</wp:align>
                </wp:positionH>
                <wp:positionV relativeFrom="paragraph">
                  <wp:posOffset>168910</wp:posOffset>
                </wp:positionV>
                <wp:extent cx="753110" cy="344805"/>
                <wp:effectExtent l="0" t="0" r="0" b="0"/>
                <wp:wrapSquare wrapText="bothSides"/>
                <wp:docPr id="3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E6520" w14:textId="77777777" w:rsidR="00866C89" w:rsidRPr="00054556" w:rsidRDefault="00866C89" w:rsidP="007668C5">
                            <w:pPr>
                              <w:jc w:val="center"/>
                            </w:pPr>
                            <w:r>
                              <w:rPr>
                                <w:szCs w:val="24"/>
                              </w:rPr>
                              <w:t>P = U * I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E6514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0;margin-top:13.3pt;width:59.3pt;height:27.15pt;z-index:251656704;visibility:visible;mso-wrap-style:non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">
                <v:textbox>
                  <w:txbxContent>
                    <w:p w14:paraId="71FE6520" w14:textId="77777777" w:rsidR="00866C89" w:rsidRPr="00054556" w:rsidRDefault="00866C89" w:rsidP="007668C5">
                      <w:pPr>
                        <w:jc w:val="center"/>
                      </w:pPr>
                      <w:r>
                        <w:rPr>
                          <w:szCs w:val="24"/>
                        </w:rPr>
                        <w:t>P = U *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FE64CD" w14:textId="77777777" w:rsidR="00153BDE" w:rsidRDefault="00153BDE" w:rsidP="004D304D">
      <w:pPr>
        <w:rPr>
          <w:szCs w:val="24"/>
        </w:rPr>
      </w:pPr>
    </w:p>
    <w:p w14:paraId="71FE64CE" w14:textId="77777777" w:rsidR="00153BDE" w:rsidRDefault="00153BDE" w:rsidP="004D304D">
      <w:pPr>
        <w:rPr>
          <w:szCs w:val="24"/>
        </w:rPr>
      </w:pPr>
    </w:p>
    <w:p w14:paraId="71FE64CF" w14:textId="77777777" w:rsidR="004D304D" w:rsidRDefault="004D304D" w:rsidP="004D304D">
      <w:pPr>
        <w:rPr>
          <w:szCs w:val="24"/>
        </w:rPr>
      </w:pPr>
    </w:p>
    <w:p w14:paraId="71FE64D0" w14:textId="77777777" w:rsidR="00153BDE" w:rsidRDefault="00153BDE" w:rsidP="00153BDE">
      <w:pPr>
        <w:rPr>
          <w:szCs w:val="24"/>
        </w:rPr>
      </w:pPr>
      <w:r w:rsidRPr="007B4787">
        <w:rPr>
          <w:b/>
          <w:bCs/>
          <w:szCs w:val="24"/>
        </w:rPr>
        <w:t>Übungsaufgabe</w:t>
      </w:r>
      <w:r>
        <w:rPr>
          <w:b/>
          <w:bCs/>
          <w:szCs w:val="24"/>
        </w:rPr>
        <w:t>n</w:t>
      </w:r>
      <w:r>
        <w:rPr>
          <w:szCs w:val="24"/>
        </w:rPr>
        <w:t>:</w:t>
      </w:r>
    </w:p>
    <w:p w14:paraId="71FE64D1" w14:textId="77777777" w:rsidR="00153BDE" w:rsidRDefault="00153BDE" w:rsidP="00153BDE">
      <w:pPr>
        <w:rPr>
          <w:szCs w:val="24"/>
        </w:rPr>
      </w:pPr>
    </w:p>
    <w:p w14:paraId="71FE64D2" w14:textId="77777777" w:rsidR="00153BDE" w:rsidRPr="007B4787" w:rsidRDefault="00153BDE" w:rsidP="00A2115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Cs w:val="24"/>
        </w:rPr>
        <w:t>Welche Leistung wird in einer Elektroheizung umgesetzt, wenn sie mit einer Spannung von 230 V betrieben wird und dabei ein Strom von 1,25 A durch sie fließt?</w:t>
      </w:r>
    </w:p>
    <w:p w14:paraId="71FE64D5" w14:textId="6BF680C2" w:rsidR="00153BDE" w:rsidRDefault="00781C6B" w:rsidP="00153BDE">
      <w:pPr>
        <w:rPr>
          <w:szCs w:val="24"/>
        </w:rPr>
      </w:pPr>
      <w:r>
        <w:rPr>
          <w:szCs w:val="24"/>
        </w:rPr>
        <w:t>230 V * 1,25 A = 287,5 W</w:t>
      </w:r>
    </w:p>
    <w:p w14:paraId="71FE64D6" w14:textId="77777777" w:rsidR="00153BDE" w:rsidRPr="007B4787" w:rsidRDefault="00153BDE" w:rsidP="00A2115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Cs w:val="24"/>
        </w:rPr>
        <w:t>Wie viel Strom muss ein PC-Netzteil allein für den Mikroprozessor liefern, wenn die Betriebsspannung 5 V beträgt und der Hersteller eine Leistung von 90 W angibt?</w:t>
      </w:r>
    </w:p>
    <w:p w14:paraId="71FE64D9" w14:textId="0FED62B4" w:rsidR="00153BDE" w:rsidRPr="007B4787" w:rsidRDefault="00781C6B" w:rsidP="00153BDE">
      <w:pPr>
        <w:rPr>
          <w:b/>
          <w:bCs/>
          <w:sz w:val="28"/>
          <w:szCs w:val="28"/>
        </w:rPr>
      </w:pPr>
      <w:r>
        <w:rPr>
          <w:szCs w:val="24"/>
        </w:rPr>
        <w:t>90 W / 5 V = 18 A</w:t>
      </w:r>
    </w:p>
    <w:p w14:paraId="71FE64DA" w14:textId="77777777" w:rsidR="00153BDE" w:rsidRPr="007B4787" w:rsidRDefault="00153BDE" w:rsidP="00A2115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Cs w:val="24"/>
        </w:rPr>
        <w:t xml:space="preserve">Besuchen Sie den Online-Shop auf der Webseite </w:t>
      </w:r>
      <w:hyperlink r:id="rId7" w:history="1">
        <w:r w:rsidR="009567B4" w:rsidRPr="000010B9">
          <w:rPr>
            <w:rStyle w:val="Hyperlink"/>
            <w:szCs w:val="24"/>
          </w:rPr>
          <w:t>ww</w:t>
        </w:r>
        <w:r w:rsidR="009567B4" w:rsidRPr="000010B9">
          <w:rPr>
            <w:rStyle w:val="Hyperlink"/>
            <w:szCs w:val="24"/>
          </w:rPr>
          <w:t>w</w:t>
        </w:r>
        <w:r w:rsidR="009567B4" w:rsidRPr="000010B9">
          <w:rPr>
            <w:rStyle w:val="Hyperlink"/>
            <w:szCs w:val="24"/>
          </w:rPr>
          <w:t>.snogard.de</w:t>
        </w:r>
      </w:hyperlink>
      <w:r>
        <w:rPr>
          <w:szCs w:val="24"/>
        </w:rPr>
        <w:t xml:space="preserve"> und schreiben Sie alle von dem Netzteil </w:t>
      </w:r>
      <w:r w:rsidR="009567B4">
        <w:rPr>
          <w:rFonts w:ascii="Arial" w:hAnsi="Arial" w:cs="Arial"/>
          <w:i/>
          <w:iCs/>
        </w:rPr>
        <w:t>LC 6550T</w:t>
      </w:r>
      <w:r>
        <w:rPr>
          <w:rFonts w:ascii="Arial" w:hAnsi="Arial" w:cs="Arial"/>
        </w:rPr>
        <w:t xml:space="preserve"> </w:t>
      </w:r>
      <w:r w:rsidRPr="00153BDE">
        <w:rPr>
          <w:szCs w:val="24"/>
        </w:rPr>
        <w:t>gelieferten Spannungswerte, sowie die</w:t>
      </w:r>
      <w:r>
        <w:rPr>
          <w:szCs w:val="24"/>
        </w:rPr>
        <w:t xml:space="preserve"> dazu gehörenden maximalen Stromwerte auf.</w:t>
      </w:r>
      <w:r w:rsidR="001A7EF7">
        <w:rPr>
          <w:szCs w:val="24"/>
        </w:rPr>
        <w:t xml:space="preserve"> Wie viel Leistung kann das Netzteil insgesamt liefern? Wie erklären Sie sich das Ergebnis?</w:t>
      </w:r>
      <w:r w:rsidR="001A7EF7">
        <w:rPr>
          <w:szCs w:val="24"/>
        </w:rPr>
        <w:br/>
      </w:r>
      <w:r w:rsidR="001A7EF7" w:rsidRPr="001A7EF7">
        <w:rPr>
          <w:b/>
          <w:bCs/>
          <w:szCs w:val="24"/>
        </w:rPr>
        <w:t>Hinweise</w:t>
      </w:r>
      <w:r w:rsidR="001A7EF7">
        <w:rPr>
          <w:szCs w:val="24"/>
        </w:rPr>
        <w:t>: Addieren Sie alle Einzelleistungen zur Gesamtleistung zusammen. Die Leistung einer negativen Spannung geht ohne Minuszeichen in die Summe ein.</w:t>
      </w:r>
    </w:p>
    <w:p w14:paraId="7DF2D985" w14:textId="77777777" w:rsidR="00781C6B" w:rsidRPr="00781C6B" w:rsidRDefault="00781C6B" w:rsidP="00781C6B">
      <w:pPr>
        <w:rPr>
          <w:szCs w:val="24"/>
        </w:rPr>
      </w:pPr>
      <w:r w:rsidRPr="00781C6B">
        <w:rPr>
          <w:szCs w:val="24"/>
        </w:rPr>
        <w:t xml:space="preserve">Sie suchten nach: </w:t>
      </w:r>
      <w:r w:rsidRPr="00781C6B">
        <w:rPr>
          <w:b/>
          <w:bCs/>
          <w:szCs w:val="24"/>
        </w:rPr>
        <w:t>LC 6550T</w:t>
      </w:r>
      <w:r w:rsidRPr="00781C6B">
        <w:rPr>
          <w:szCs w:val="24"/>
        </w:rPr>
        <w:br/>
        <w:t>Wir suchen für Sie nach:</w:t>
      </w:r>
      <w:r w:rsidRPr="00781C6B">
        <w:rPr>
          <w:b/>
          <w:bCs/>
          <w:szCs w:val="24"/>
        </w:rPr>
        <w:t xml:space="preserve"> lc 550t </w:t>
      </w:r>
    </w:p>
    <w:p w14:paraId="688FC65D" w14:textId="77777777" w:rsidR="00781C6B" w:rsidRPr="00781C6B" w:rsidRDefault="00781C6B" w:rsidP="00781C6B">
      <w:pPr>
        <w:pStyle w:val="Listenabsatz"/>
        <w:ind w:left="360"/>
        <w:rPr>
          <w:szCs w:val="24"/>
        </w:rPr>
      </w:pPr>
      <w:r w:rsidRPr="00781C6B">
        <w:rPr>
          <w:szCs w:val="24"/>
        </w:rPr>
        <w:t>Vorschläge:</w:t>
      </w:r>
    </w:p>
    <w:p w14:paraId="6EB9D225" w14:textId="529B43FE" w:rsidR="00781C6B" w:rsidRPr="00781C6B" w:rsidRDefault="00781C6B" w:rsidP="00781C6B">
      <w:pPr>
        <w:rPr>
          <w:b/>
          <w:bCs/>
          <w:sz w:val="22"/>
          <w:szCs w:val="22"/>
        </w:rPr>
      </w:pPr>
      <w:r w:rsidRPr="00781C6B">
        <w:rPr>
          <w:b/>
          <w:bCs/>
          <w:sz w:val="22"/>
          <w:szCs w:val="22"/>
        </w:rPr>
        <w:t>Unsere schnellsuche konnte leider keinen Artikel finden.</w:t>
      </w:r>
    </w:p>
    <w:p w14:paraId="71FE64DD" w14:textId="77777777" w:rsidR="00153BDE" w:rsidRPr="007B4787" w:rsidRDefault="00153BDE" w:rsidP="00153BDE">
      <w:pPr>
        <w:rPr>
          <w:b/>
          <w:bCs/>
          <w:sz w:val="28"/>
          <w:szCs w:val="28"/>
        </w:rPr>
      </w:pPr>
    </w:p>
    <w:p w14:paraId="71FE64DE" w14:textId="77777777" w:rsidR="004D304D" w:rsidRDefault="00F53C40" w:rsidP="004D304D">
      <w:pPr>
        <w:rPr>
          <w:szCs w:val="24"/>
        </w:rPr>
      </w:pPr>
      <w:r w:rsidRPr="004D304D">
        <w:rPr>
          <w:b/>
          <w:bCs/>
          <w:sz w:val="28"/>
          <w:szCs w:val="28"/>
        </w:rPr>
        <w:t>Energie</w:t>
      </w:r>
    </w:p>
    <w:p w14:paraId="71FE64DF" w14:textId="77777777" w:rsidR="004D304D" w:rsidRDefault="004D304D" w:rsidP="004D304D">
      <w:pPr>
        <w:rPr>
          <w:szCs w:val="24"/>
        </w:rPr>
      </w:pPr>
    </w:p>
    <w:p w14:paraId="71FE64E0" w14:textId="77777777" w:rsidR="001A7EF7" w:rsidRDefault="009567B4" w:rsidP="004D304D">
      <w:pPr>
        <w:rPr>
          <w:szCs w:val="24"/>
        </w:rPr>
      </w:pPr>
      <w:r>
        <w:rPr>
          <w:szCs w:val="24"/>
        </w:rPr>
        <w:t>Man berechnet d</w:t>
      </w:r>
      <w:r w:rsidR="001A7EF7">
        <w:rPr>
          <w:szCs w:val="24"/>
        </w:rPr>
        <w:t xml:space="preserve">ie Energie </w:t>
      </w:r>
      <w:r w:rsidR="001A7EF7" w:rsidRPr="001A7EF7">
        <w:rPr>
          <w:b/>
          <w:bCs/>
          <w:szCs w:val="24"/>
        </w:rPr>
        <w:t>W</w:t>
      </w:r>
      <w:r w:rsidR="001A7EF7">
        <w:rPr>
          <w:szCs w:val="24"/>
        </w:rPr>
        <w:t xml:space="preserve">, die einem elektrischen Verbraucher in der Zeit </w:t>
      </w:r>
      <w:r w:rsidR="001A7EF7" w:rsidRPr="001A7EF7">
        <w:rPr>
          <w:b/>
          <w:bCs/>
          <w:szCs w:val="24"/>
        </w:rPr>
        <w:t>t</w:t>
      </w:r>
      <w:r w:rsidR="001A7EF7">
        <w:rPr>
          <w:szCs w:val="24"/>
        </w:rPr>
        <w:t xml:space="preserve"> </w:t>
      </w:r>
      <w:r>
        <w:rPr>
          <w:szCs w:val="24"/>
        </w:rPr>
        <w:t>zugeführt</w:t>
      </w:r>
      <w:r w:rsidR="001A7EF7">
        <w:rPr>
          <w:szCs w:val="24"/>
        </w:rPr>
        <w:t xml:space="preserve"> wird</w:t>
      </w:r>
      <w:r>
        <w:rPr>
          <w:szCs w:val="24"/>
        </w:rPr>
        <w:t>,</w:t>
      </w:r>
      <w:r w:rsidR="001A7EF7">
        <w:rPr>
          <w:szCs w:val="24"/>
        </w:rPr>
        <w:t xml:space="preserve"> wie folgt:</w:t>
      </w:r>
    </w:p>
    <w:p w14:paraId="71FE64E1" w14:textId="77777777" w:rsidR="001A7EF7" w:rsidRDefault="00BF5DBD" w:rsidP="004D304D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FE6516" wp14:editId="71FE6517">
                <wp:simplePos x="0" y="0"/>
                <wp:positionH relativeFrom="column">
                  <wp:align>center</wp:align>
                </wp:positionH>
                <wp:positionV relativeFrom="paragraph">
                  <wp:posOffset>175260</wp:posOffset>
                </wp:positionV>
                <wp:extent cx="778510" cy="243205"/>
                <wp:effectExtent l="0" t="0" r="0" b="0"/>
                <wp:wrapSquare wrapText="bothSides"/>
                <wp:docPr id="2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E6521" w14:textId="77777777" w:rsidR="00866C89" w:rsidRPr="002F354B" w:rsidRDefault="00866C89">
                            <w:r>
                              <w:rPr>
                                <w:szCs w:val="24"/>
                              </w:rPr>
                              <w:t>W = P * 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E6516" id="Text Box 110" o:spid="_x0000_s1027" type="#_x0000_t202" style="position:absolute;margin-left:0;margin-top:13.8pt;width:61.3pt;height:19.15pt;z-index:251657728;visibility:visible;mso-wrap-style:non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">
                <v:textbox>
                  <w:txbxContent>
                    <w:p w14:paraId="71FE6521" w14:textId="77777777" w:rsidR="00866C89" w:rsidRPr="002F354B" w:rsidRDefault="00866C89">
                      <w:r>
                        <w:rPr>
                          <w:szCs w:val="24"/>
                        </w:rPr>
                        <w:t>W = P *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FE64E2" w14:textId="77777777" w:rsidR="004D304D" w:rsidRDefault="004D304D" w:rsidP="004D304D">
      <w:pPr>
        <w:rPr>
          <w:szCs w:val="24"/>
        </w:rPr>
      </w:pPr>
    </w:p>
    <w:p w14:paraId="71FE64E3" w14:textId="77777777" w:rsidR="001A7EF7" w:rsidRDefault="001A7EF7" w:rsidP="004D304D">
      <w:pPr>
        <w:rPr>
          <w:b/>
          <w:bCs/>
          <w:sz w:val="28"/>
          <w:szCs w:val="28"/>
        </w:rPr>
      </w:pPr>
    </w:p>
    <w:p w14:paraId="71FE64E4" w14:textId="77777777" w:rsidR="001A7EF7" w:rsidRDefault="001A7EF7" w:rsidP="004D304D">
      <w:pPr>
        <w:rPr>
          <w:szCs w:val="24"/>
        </w:rPr>
      </w:pPr>
      <w:r w:rsidRPr="001A7EF7">
        <w:rPr>
          <w:szCs w:val="24"/>
        </w:rPr>
        <w:t xml:space="preserve">Die </w:t>
      </w:r>
      <w:r>
        <w:rPr>
          <w:szCs w:val="24"/>
        </w:rPr>
        <w:t>Zeit wird dabei in Stunden angegeben.</w:t>
      </w:r>
    </w:p>
    <w:p w14:paraId="71FE64E5" w14:textId="77777777" w:rsidR="001A7EF7" w:rsidRDefault="001A7EF7" w:rsidP="004D304D">
      <w:pPr>
        <w:rPr>
          <w:szCs w:val="24"/>
        </w:rPr>
      </w:pPr>
    </w:p>
    <w:p w14:paraId="71FE64E6" w14:textId="77777777" w:rsidR="001A7EF7" w:rsidRDefault="001A7EF7" w:rsidP="004D304D">
      <w:pPr>
        <w:rPr>
          <w:szCs w:val="24"/>
        </w:rPr>
      </w:pPr>
      <w:r w:rsidRPr="001A7EF7">
        <w:rPr>
          <w:b/>
          <w:bCs/>
          <w:szCs w:val="24"/>
        </w:rPr>
        <w:t>Beispiel</w:t>
      </w:r>
      <w:r>
        <w:rPr>
          <w:szCs w:val="24"/>
        </w:rPr>
        <w:t xml:space="preserve">: Ein PC mit einem Leistungsverbrauch von 250 W verbraucht während eines Arbeitstages von 8 Stunden eine Energie von </w:t>
      </w:r>
    </w:p>
    <w:p w14:paraId="71FE64E7" w14:textId="77777777" w:rsidR="001A7EF7" w:rsidRDefault="001A7EF7" w:rsidP="004D304D">
      <w:pPr>
        <w:rPr>
          <w:szCs w:val="24"/>
        </w:rPr>
      </w:pPr>
    </w:p>
    <w:p w14:paraId="71FE64E8" w14:textId="77777777" w:rsidR="001A7EF7" w:rsidRDefault="001A7EF7" w:rsidP="004D30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W = 250 W * 8 h = 2000 Wh = 2 kWh</w:t>
      </w:r>
    </w:p>
    <w:p w14:paraId="71FE64E9" w14:textId="77777777" w:rsidR="001A7EF7" w:rsidRDefault="001A7EF7" w:rsidP="004D304D">
      <w:pPr>
        <w:rPr>
          <w:szCs w:val="24"/>
        </w:rPr>
      </w:pPr>
    </w:p>
    <w:p w14:paraId="71FE64EA" w14:textId="77777777" w:rsidR="001A7EF7" w:rsidRDefault="001A7EF7" w:rsidP="001A7EF7">
      <w:pPr>
        <w:rPr>
          <w:szCs w:val="24"/>
        </w:rPr>
      </w:pPr>
      <w:r w:rsidRPr="007B4787">
        <w:rPr>
          <w:b/>
          <w:bCs/>
          <w:szCs w:val="24"/>
        </w:rPr>
        <w:t>Übungsaufgabe</w:t>
      </w:r>
      <w:r>
        <w:rPr>
          <w:b/>
          <w:bCs/>
          <w:szCs w:val="24"/>
        </w:rPr>
        <w:t>n</w:t>
      </w:r>
      <w:r>
        <w:rPr>
          <w:szCs w:val="24"/>
        </w:rPr>
        <w:t>:</w:t>
      </w:r>
    </w:p>
    <w:p w14:paraId="71FE64EB" w14:textId="77777777" w:rsidR="001A7EF7" w:rsidRDefault="001A7EF7" w:rsidP="001A7EF7">
      <w:pPr>
        <w:rPr>
          <w:szCs w:val="24"/>
        </w:rPr>
      </w:pPr>
    </w:p>
    <w:p w14:paraId="71FE64EC" w14:textId="77777777" w:rsidR="001A7EF7" w:rsidRPr="007B4787" w:rsidRDefault="001A7EF7" w:rsidP="00A2115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Cs w:val="24"/>
        </w:rPr>
        <w:t>Welche Energie verbraucht ein PC-Monitor innerhalb eines Jahres (240 Arbeitstage), wenn er täglich 10 Stunden eingeschaltet ist und seine Leistung mit 120 W angegeben ist?</w:t>
      </w:r>
    </w:p>
    <w:p w14:paraId="71FE64EE" w14:textId="5E08C2FD" w:rsidR="001A7EF7" w:rsidRDefault="00781C6B" w:rsidP="001A7EF7">
      <w:pPr>
        <w:rPr>
          <w:szCs w:val="24"/>
        </w:rPr>
      </w:pPr>
      <w:r>
        <w:rPr>
          <w:szCs w:val="24"/>
        </w:rPr>
        <w:t>120 W * 10h * 240d = 288000 Wh = 288 kWh</w:t>
      </w:r>
    </w:p>
    <w:p w14:paraId="71FE64EF" w14:textId="77777777" w:rsidR="001A7EF7" w:rsidRDefault="001A7EF7" w:rsidP="001A7EF7">
      <w:pPr>
        <w:rPr>
          <w:szCs w:val="24"/>
        </w:rPr>
      </w:pPr>
    </w:p>
    <w:p w14:paraId="0CB1E1EE" w14:textId="77777777" w:rsidR="003D62BB" w:rsidRDefault="001A7EF7" w:rsidP="003D62BB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Wie viele Tage wird eine 100 W-Glühlampe eingeschaltet, wenn </w:t>
      </w:r>
      <w:r w:rsidR="00FF37F0">
        <w:rPr>
          <w:szCs w:val="24"/>
        </w:rPr>
        <w:t>1</w:t>
      </w:r>
      <w:r>
        <w:rPr>
          <w:szCs w:val="24"/>
        </w:rPr>
        <w:t>0000 kWh benötigt</w:t>
      </w:r>
      <w:r w:rsidR="00FF37F0">
        <w:rPr>
          <w:szCs w:val="24"/>
        </w:rPr>
        <w:t xml:space="preserve"> werden</w:t>
      </w:r>
      <w:r>
        <w:rPr>
          <w:szCs w:val="24"/>
        </w:rPr>
        <w:t>?</w:t>
      </w:r>
    </w:p>
    <w:p w14:paraId="71FE64F3" w14:textId="5DDD9CD7" w:rsidR="001A7EF7" w:rsidRDefault="003D62BB" w:rsidP="003D62BB">
      <w:pPr>
        <w:ind w:left="360"/>
        <w:rPr>
          <w:szCs w:val="24"/>
        </w:rPr>
      </w:pPr>
      <w:r>
        <w:rPr>
          <w:szCs w:val="24"/>
        </w:rPr>
        <w:t>10000000 Wh / 100 W /24h = 4166,66d</w:t>
      </w:r>
    </w:p>
    <w:p w14:paraId="71FE64F4" w14:textId="77777777" w:rsidR="00F53C40" w:rsidRDefault="004D304D" w:rsidP="004D304D">
      <w:pPr>
        <w:rPr>
          <w:szCs w:val="24"/>
        </w:rPr>
      </w:pPr>
      <w:r w:rsidRPr="004D304D">
        <w:rPr>
          <w:b/>
          <w:bCs/>
          <w:sz w:val="28"/>
          <w:szCs w:val="28"/>
        </w:rPr>
        <w:t>E</w:t>
      </w:r>
      <w:r w:rsidR="00F53C40" w:rsidRPr="004D304D">
        <w:rPr>
          <w:b/>
          <w:bCs/>
          <w:sz w:val="28"/>
          <w:szCs w:val="28"/>
        </w:rPr>
        <w:t>nergiekosten</w:t>
      </w:r>
    </w:p>
    <w:p w14:paraId="71FE64F5" w14:textId="77777777" w:rsidR="00F53C40" w:rsidRDefault="00F53C40" w:rsidP="00131C26">
      <w:pPr>
        <w:rPr>
          <w:szCs w:val="24"/>
        </w:rPr>
      </w:pPr>
    </w:p>
    <w:p w14:paraId="71FE64F6" w14:textId="77777777" w:rsidR="004D304D" w:rsidRDefault="001A7EF7" w:rsidP="007668C5">
      <w:pPr>
        <w:rPr>
          <w:szCs w:val="24"/>
        </w:rPr>
      </w:pPr>
      <w:r>
        <w:rPr>
          <w:szCs w:val="24"/>
        </w:rPr>
        <w:t>Leistung/Energie kostet Geld. D</w:t>
      </w:r>
      <w:r w:rsidR="007668C5">
        <w:rPr>
          <w:szCs w:val="24"/>
        </w:rPr>
        <w:t>er</w:t>
      </w:r>
      <w:r>
        <w:rPr>
          <w:szCs w:val="24"/>
        </w:rPr>
        <w:t xml:space="preserve"> Energie</w:t>
      </w:r>
      <w:r w:rsidR="007668C5">
        <w:rPr>
          <w:szCs w:val="24"/>
        </w:rPr>
        <w:t>preis</w:t>
      </w:r>
      <w:r>
        <w:rPr>
          <w:szCs w:val="24"/>
        </w:rPr>
        <w:t xml:space="preserve"> beweg</w:t>
      </w:r>
      <w:r w:rsidR="007668C5">
        <w:rPr>
          <w:szCs w:val="24"/>
        </w:rPr>
        <w:t>t</w:t>
      </w:r>
      <w:r>
        <w:rPr>
          <w:szCs w:val="24"/>
        </w:rPr>
        <w:t xml:space="preserve"> sich je nach Vertrag und Lieferant zwischen 1</w:t>
      </w:r>
      <w:r w:rsidR="00FF37F0">
        <w:rPr>
          <w:szCs w:val="24"/>
        </w:rPr>
        <w:t>0</w:t>
      </w:r>
      <w:r>
        <w:rPr>
          <w:szCs w:val="24"/>
        </w:rPr>
        <w:t xml:space="preserve"> und 30 Cent pro kWh.</w:t>
      </w:r>
      <w:r w:rsidR="007668C5">
        <w:rPr>
          <w:szCs w:val="24"/>
        </w:rPr>
        <w:t xml:space="preserve"> Die Energiekosten K ergeben sich zu:</w:t>
      </w:r>
    </w:p>
    <w:p w14:paraId="71FE64F7" w14:textId="77777777" w:rsidR="007668C5" w:rsidRDefault="00BF5DBD" w:rsidP="007668C5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FE6518" wp14:editId="71FE6519">
                <wp:simplePos x="0" y="0"/>
                <wp:positionH relativeFrom="column">
                  <wp:align>center</wp:align>
                </wp:positionH>
                <wp:positionV relativeFrom="paragraph">
                  <wp:posOffset>179070</wp:posOffset>
                </wp:positionV>
                <wp:extent cx="1066165" cy="340995"/>
                <wp:effectExtent l="0" t="0" r="0" b="0"/>
                <wp:wrapSquare wrapText="bothSides"/>
                <wp:docPr id="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E6522" w14:textId="77777777" w:rsidR="00866C89" w:rsidRPr="00FD6BA0" w:rsidRDefault="00866C89">
                            <w:r>
                              <w:rPr>
                                <w:szCs w:val="24"/>
                              </w:rPr>
                              <w:t>K = W * Preis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E6518" id="Text Box 111" o:spid="_x0000_s1028" type="#_x0000_t202" style="position:absolute;margin-left:0;margin-top:14.1pt;width:83.95pt;height:26.85pt;z-index:251658752;visibility:visible;mso-wrap-style:non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">
                <v:textbox>
                  <w:txbxContent>
                    <w:p w14:paraId="71FE6522" w14:textId="77777777" w:rsidR="00866C89" w:rsidRPr="00FD6BA0" w:rsidRDefault="00866C89">
                      <w:r>
                        <w:rPr>
                          <w:szCs w:val="24"/>
                        </w:rPr>
                        <w:t>K = W * Preis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FE64F8" w14:textId="77777777" w:rsidR="007668C5" w:rsidRDefault="007668C5" w:rsidP="00131C26">
      <w:pPr>
        <w:rPr>
          <w:szCs w:val="24"/>
        </w:rPr>
      </w:pPr>
    </w:p>
    <w:p w14:paraId="71FE64F9" w14:textId="77777777" w:rsidR="007668C5" w:rsidRDefault="007668C5" w:rsidP="00131C26">
      <w:pPr>
        <w:rPr>
          <w:szCs w:val="24"/>
        </w:rPr>
      </w:pPr>
    </w:p>
    <w:p w14:paraId="71FE64FA" w14:textId="77777777" w:rsidR="00DE0128" w:rsidRDefault="00DE0128" w:rsidP="00131C26">
      <w:pPr>
        <w:rPr>
          <w:szCs w:val="24"/>
        </w:rPr>
      </w:pPr>
    </w:p>
    <w:p w14:paraId="71FE64FB" w14:textId="77777777" w:rsidR="007668C5" w:rsidRPr="007668C5" w:rsidRDefault="007668C5" w:rsidP="001A7EF7">
      <w:pPr>
        <w:rPr>
          <w:szCs w:val="24"/>
        </w:rPr>
      </w:pPr>
      <w:r>
        <w:rPr>
          <w:b/>
          <w:bCs/>
          <w:szCs w:val="24"/>
        </w:rPr>
        <w:t xml:space="preserve">Beispiel: </w:t>
      </w:r>
      <w:r>
        <w:rPr>
          <w:szCs w:val="24"/>
        </w:rPr>
        <w:t xml:space="preserve">Leistung = 100 W, Betriebsdauer = 8 h </w:t>
      </w:r>
      <w:r w:rsidRPr="007668C5">
        <w:rPr>
          <w:szCs w:val="24"/>
        </w:rPr>
        <w:sym w:font="Wingdings" w:char="F0E0"/>
      </w:r>
      <w:r>
        <w:rPr>
          <w:szCs w:val="24"/>
        </w:rPr>
        <w:t xml:space="preserve"> W = 800 Wh = 0,8 kWh. K = 0,8 kWh * 0,25 €/kWh = 0,20 € = 20 Cent</w:t>
      </w:r>
    </w:p>
    <w:p w14:paraId="71FE64FC" w14:textId="77777777" w:rsidR="007668C5" w:rsidRDefault="007668C5" w:rsidP="001A7EF7">
      <w:pPr>
        <w:rPr>
          <w:b/>
          <w:bCs/>
          <w:szCs w:val="24"/>
        </w:rPr>
      </w:pPr>
    </w:p>
    <w:p w14:paraId="71FE64FD" w14:textId="77777777" w:rsidR="001A7EF7" w:rsidRDefault="001A7EF7" w:rsidP="001A7EF7">
      <w:pPr>
        <w:rPr>
          <w:szCs w:val="24"/>
        </w:rPr>
      </w:pPr>
      <w:r w:rsidRPr="007B4787">
        <w:rPr>
          <w:b/>
          <w:bCs/>
          <w:szCs w:val="24"/>
        </w:rPr>
        <w:t>Übungsaufgabe</w:t>
      </w:r>
      <w:r>
        <w:rPr>
          <w:b/>
          <w:bCs/>
          <w:szCs w:val="24"/>
        </w:rPr>
        <w:t>n</w:t>
      </w:r>
      <w:r>
        <w:rPr>
          <w:szCs w:val="24"/>
        </w:rPr>
        <w:t>:</w:t>
      </w:r>
    </w:p>
    <w:p w14:paraId="71FE64FE" w14:textId="77777777" w:rsidR="001A7EF7" w:rsidRDefault="001A7EF7" w:rsidP="001A7EF7">
      <w:pPr>
        <w:rPr>
          <w:szCs w:val="24"/>
        </w:rPr>
      </w:pPr>
    </w:p>
    <w:p w14:paraId="71FE64FF" w14:textId="77777777" w:rsidR="001A7EF7" w:rsidRPr="007B4787" w:rsidRDefault="001A7EF7" w:rsidP="00A2115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Cs w:val="24"/>
        </w:rPr>
        <w:t>Wie teuer ist der Strom</w:t>
      </w:r>
      <w:r w:rsidR="00FF37F0">
        <w:rPr>
          <w:szCs w:val="24"/>
        </w:rPr>
        <w:t xml:space="preserve"> für den Monitor in Aufgabe 4? (Energiekosten </w:t>
      </w:r>
      <w:r w:rsidR="007668C5">
        <w:rPr>
          <w:szCs w:val="24"/>
        </w:rPr>
        <w:t xml:space="preserve">betragen </w:t>
      </w:r>
      <w:r w:rsidR="00FF37F0">
        <w:rPr>
          <w:szCs w:val="24"/>
        </w:rPr>
        <w:t>0,25 €/kWh)</w:t>
      </w:r>
    </w:p>
    <w:p w14:paraId="71FE6502" w14:textId="7AD4F1F5" w:rsidR="001A7EF7" w:rsidRDefault="003D62BB" w:rsidP="00131C26">
      <w:pPr>
        <w:rPr>
          <w:szCs w:val="24"/>
        </w:rPr>
      </w:pPr>
      <w:r>
        <w:rPr>
          <w:szCs w:val="24"/>
        </w:rPr>
        <w:t>288 kWh * 0,25€ = 72€</w:t>
      </w:r>
    </w:p>
    <w:p w14:paraId="71FE6503" w14:textId="77777777" w:rsidR="00FF37F0" w:rsidRDefault="00FF37F0" w:rsidP="00A21150">
      <w:pPr>
        <w:numPr>
          <w:ilvl w:val="0"/>
          <w:numId w:val="1"/>
        </w:numPr>
      </w:pPr>
      <w:r w:rsidRPr="00FF37F0">
        <w:rPr>
          <w:szCs w:val="24"/>
        </w:rPr>
        <w:t>Der</w:t>
      </w:r>
      <w:r>
        <w:t xml:space="preserve"> Kunde möchte von Ihnen die Kosten des Stromverbrauchs für das Netzwerk wissen. Gehen Sie von folgenden Daten aus:</w:t>
      </w:r>
    </w:p>
    <w:p w14:paraId="71FE6504" w14:textId="77777777" w:rsidR="00FF37F0" w:rsidRDefault="00FF37F0" w:rsidP="00FF37F0">
      <w:pPr>
        <w:tabs>
          <w:tab w:val="right" w:pos="9180"/>
        </w:tabs>
      </w:pPr>
    </w:p>
    <w:p w14:paraId="71FE6505" w14:textId="77777777" w:rsidR="00FF37F0" w:rsidRDefault="00FF37F0" w:rsidP="00A21150">
      <w:pPr>
        <w:numPr>
          <w:ilvl w:val="0"/>
          <w:numId w:val="2"/>
        </w:numPr>
        <w:tabs>
          <w:tab w:val="right" w:pos="9180"/>
        </w:tabs>
      </w:pPr>
      <w:r>
        <w:t>30 Workstations, Leistungsaufnahme pro Workstation: 140 W</w:t>
      </w:r>
    </w:p>
    <w:p w14:paraId="71FE6506" w14:textId="77777777" w:rsidR="00FF37F0" w:rsidRDefault="00FF37F0" w:rsidP="00A21150">
      <w:pPr>
        <w:numPr>
          <w:ilvl w:val="0"/>
          <w:numId w:val="2"/>
        </w:numPr>
        <w:tabs>
          <w:tab w:val="right" w:pos="9180"/>
        </w:tabs>
      </w:pPr>
      <w:r>
        <w:t>31 CRT-Monitore, je                                                         70 W</w:t>
      </w:r>
    </w:p>
    <w:p w14:paraId="71FE6507" w14:textId="77777777" w:rsidR="00FF37F0" w:rsidRDefault="00FF37F0" w:rsidP="00A21150">
      <w:pPr>
        <w:numPr>
          <w:ilvl w:val="0"/>
          <w:numId w:val="2"/>
        </w:numPr>
        <w:tabs>
          <w:tab w:val="right" w:pos="9180"/>
        </w:tabs>
      </w:pPr>
      <w:r>
        <w:t>1 Server                                                                             200 W</w:t>
      </w:r>
    </w:p>
    <w:p w14:paraId="71FE6508" w14:textId="77777777" w:rsidR="00FF37F0" w:rsidRDefault="00FF37F0" w:rsidP="00A21150">
      <w:pPr>
        <w:numPr>
          <w:ilvl w:val="0"/>
          <w:numId w:val="2"/>
        </w:numPr>
        <w:tabs>
          <w:tab w:val="right" w:pos="9180"/>
        </w:tabs>
      </w:pPr>
      <w:r>
        <w:t>Preis pro kWh:                                                                  20 Cent</w:t>
      </w:r>
    </w:p>
    <w:p w14:paraId="71FE6509" w14:textId="77777777" w:rsidR="00FF37F0" w:rsidRDefault="00FF37F0" w:rsidP="00FF37F0">
      <w:pPr>
        <w:tabs>
          <w:tab w:val="right" w:pos="9180"/>
        </w:tabs>
      </w:pPr>
    </w:p>
    <w:p w14:paraId="71FE650A" w14:textId="77777777" w:rsidR="00FF37F0" w:rsidRDefault="00FF37F0" w:rsidP="00FF37F0">
      <w:pPr>
        <w:tabs>
          <w:tab w:val="right" w:pos="9180"/>
        </w:tabs>
      </w:pPr>
      <w:r>
        <w:t>Berechnen Sie die Stromkosten für 8 Stunden Betrieb dieser Geräte</w:t>
      </w:r>
    </w:p>
    <w:p w14:paraId="71FE650D" w14:textId="6B583C33" w:rsidR="00FF37F0" w:rsidRDefault="00866C89" w:rsidP="00FF37F0">
      <w:pPr>
        <w:rPr>
          <w:szCs w:val="24"/>
        </w:rPr>
      </w:pPr>
      <w:r>
        <w:rPr>
          <w:szCs w:val="24"/>
        </w:rPr>
        <w:t>((140*30 W)+(31*70 W)+(1*200 W))*8h</w:t>
      </w:r>
      <w:r w:rsidR="008E6568">
        <w:rPr>
          <w:szCs w:val="24"/>
        </w:rPr>
        <w:t xml:space="preserve"> /1000</w:t>
      </w:r>
      <w:r>
        <w:rPr>
          <w:szCs w:val="24"/>
        </w:rPr>
        <w:t xml:space="preserve">*0,2 € = </w:t>
      </w:r>
      <w:r>
        <w:rPr>
          <w:rStyle w:val="cwcot"/>
        </w:rPr>
        <w:t>10</w:t>
      </w:r>
      <w:r w:rsidR="00BF75BB">
        <w:rPr>
          <w:rStyle w:val="cwcot"/>
        </w:rPr>
        <w:t>,</w:t>
      </w:r>
      <w:r>
        <w:rPr>
          <w:rStyle w:val="cwcot"/>
        </w:rPr>
        <w:t>512</w:t>
      </w:r>
      <w:r w:rsidR="00BF75BB">
        <w:rPr>
          <w:rStyle w:val="cwcot"/>
        </w:rPr>
        <w:t>€</w:t>
      </w:r>
    </w:p>
    <w:p w14:paraId="71FE650E" w14:textId="77777777" w:rsidR="00FF37F0" w:rsidRDefault="00FF37F0" w:rsidP="00FF37F0">
      <w:pPr>
        <w:rPr>
          <w:szCs w:val="24"/>
        </w:rPr>
      </w:pPr>
      <w:r>
        <w:rPr>
          <w:b/>
          <w:bCs/>
          <w:szCs w:val="24"/>
        </w:rPr>
        <w:t>Abschluss</w:t>
      </w:r>
      <w:r w:rsidRPr="007B4787">
        <w:rPr>
          <w:b/>
          <w:bCs/>
          <w:szCs w:val="24"/>
        </w:rPr>
        <w:t>aufgabe</w:t>
      </w:r>
      <w:r>
        <w:rPr>
          <w:szCs w:val="24"/>
        </w:rPr>
        <w:t>:</w:t>
      </w:r>
    </w:p>
    <w:p w14:paraId="71FE650F" w14:textId="77777777" w:rsidR="00FF37F0" w:rsidRDefault="00FF37F0" w:rsidP="00FF37F0">
      <w:pPr>
        <w:rPr>
          <w:szCs w:val="24"/>
        </w:rPr>
      </w:pPr>
    </w:p>
    <w:p w14:paraId="71FE6510" w14:textId="07397762" w:rsidR="00FF37F0" w:rsidRPr="007B4787" w:rsidRDefault="007668C5" w:rsidP="00A2115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Cs w:val="24"/>
        </w:rPr>
        <w:t>Ein Mikroprozessor hat einen Widerstand von 0,208 Ohm und wird mit einer Spannung von 5 V betrieben. Die Energiekosten werden mit 0,25 €/kWh angesetzt. Berechnen Sie I, P, W und K</w:t>
      </w:r>
      <w:r w:rsidR="00866C89">
        <w:rPr>
          <w:szCs w:val="24"/>
        </w:rPr>
        <w:t xml:space="preserve"> (24h)</w:t>
      </w:r>
      <w:r>
        <w:rPr>
          <w:szCs w:val="24"/>
        </w:rPr>
        <w:t xml:space="preserve">. </w:t>
      </w:r>
    </w:p>
    <w:p w14:paraId="71FE6513" w14:textId="2BDB6534" w:rsidR="007668C5" w:rsidRDefault="00866C89" w:rsidP="007668C5">
      <w:pPr>
        <w:rPr>
          <w:szCs w:val="24"/>
        </w:rPr>
      </w:pPr>
      <w:r>
        <w:rPr>
          <w:szCs w:val="24"/>
        </w:rPr>
        <w:t>I = 5 V / 0,208 Ohm = 24,04 A</w:t>
      </w:r>
    </w:p>
    <w:p w14:paraId="1AC63BA8" w14:textId="43B4652F" w:rsidR="00866C89" w:rsidRDefault="00866C89" w:rsidP="007668C5">
      <w:pPr>
        <w:rPr>
          <w:szCs w:val="24"/>
        </w:rPr>
      </w:pPr>
      <w:r>
        <w:rPr>
          <w:szCs w:val="24"/>
        </w:rPr>
        <w:t xml:space="preserve">P = 5 V * 24,04 A = 120,2 W </w:t>
      </w:r>
    </w:p>
    <w:p w14:paraId="7A9AA425" w14:textId="0474BB7E" w:rsidR="00866C89" w:rsidRDefault="00866C89" w:rsidP="007668C5">
      <w:pPr>
        <w:rPr>
          <w:szCs w:val="24"/>
        </w:rPr>
      </w:pPr>
      <w:r>
        <w:rPr>
          <w:szCs w:val="24"/>
        </w:rPr>
        <w:t>W = 120,2 * 24 = 2884,8 Wh = 2,8848</w:t>
      </w:r>
      <w:r w:rsidR="008E6568">
        <w:rPr>
          <w:szCs w:val="24"/>
        </w:rPr>
        <w:t xml:space="preserve"> </w:t>
      </w:r>
      <w:bookmarkStart w:id="0" w:name="_GoBack"/>
      <w:bookmarkEnd w:id="0"/>
      <w:r>
        <w:rPr>
          <w:szCs w:val="24"/>
        </w:rPr>
        <w:t>kWh</w:t>
      </w:r>
    </w:p>
    <w:p w14:paraId="0668DC91" w14:textId="566FD0D9" w:rsidR="00866C89" w:rsidRDefault="00866C89" w:rsidP="007668C5">
      <w:pPr>
        <w:rPr>
          <w:szCs w:val="24"/>
        </w:rPr>
      </w:pPr>
      <w:r>
        <w:rPr>
          <w:szCs w:val="24"/>
        </w:rPr>
        <w:t>K = 2</w:t>
      </w:r>
      <w:r w:rsidR="00705696">
        <w:rPr>
          <w:szCs w:val="24"/>
        </w:rPr>
        <w:t>,884</w:t>
      </w:r>
      <w:r>
        <w:rPr>
          <w:szCs w:val="24"/>
        </w:rPr>
        <w:t xml:space="preserve">8 </w:t>
      </w:r>
      <w:r w:rsidR="008E6568">
        <w:rPr>
          <w:szCs w:val="24"/>
        </w:rPr>
        <w:t>k</w:t>
      </w:r>
      <w:r>
        <w:rPr>
          <w:szCs w:val="24"/>
        </w:rPr>
        <w:t xml:space="preserve">Wh * 0,25€ = </w:t>
      </w:r>
      <w:r w:rsidR="00705696">
        <w:rPr>
          <w:szCs w:val="24"/>
        </w:rPr>
        <w:t>0,721</w:t>
      </w:r>
      <w:r>
        <w:rPr>
          <w:szCs w:val="24"/>
        </w:rPr>
        <w:t>2€</w:t>
      </w:r>
    </w:p>
    <w:p w14:paraId="172DAF34" w14:textId="77777777" w:rsidR="00866C89" w:rsidRDefault="00866C89" w:rsidP="007668C5">
      <w:pPr>
        <w:rPr>
          <w:szCs w:val="24"/>
        </w:rPr>
      </w:pPr>
    </w:p>
    <w:sectPr w:rsidR="00866C89" w:rsidSect="00093B91">
      <w:footerReference w:type="default" r:id="rId8"/>
      <w:pgSz w:w="11907" w:h="16840" w:code="9"/>
      <w:pgMar w:top="1135" w:right="1134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E651C" w14:textId="77777777" w:rsidR="00866C89" w:rsidRDefault="00866C89">
      <w:r>
        <w:separator/>
      </w:r>
    </w:p>
  </w:endnote>
  <w:endnote w:type="continuationSeparator" w:id="0">
    <w:p w14:paraId="71FE651D" w14:textId="77777777" w:rsidR="00866C89" w:rsidRDefault="0086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E651E" w14:textId="2ACA66CA" w:rsidR="00866C89" w:rsidRDefault="00866C89" w:rsidP="002F17AD">
    <w:pPr>
      <w:pStyle w:val="Kopfzeile"/>
      <w:tabs>
        <w:tab w:val="clear" w:pos="9072"/>
        <w:tab w:val="right" w:pos="9639"/>
      </w:tabs>
    </w:pPr>
    <w:r>
      <w:t xml:space="preserve">WI/ITS </w:t>
    </w:r>
    <w:r>
      <w:tab/>
      <w:t>Grundlagen der PC-Technik, Elektrotechnik Teil III</w:t>
    </w:r>
    <w:r>
      <w:tab/>
    </w:r>
  </w:p>
  <w:p w14:paraId="71FE651F" w14:textId="2C3AC19B" w:rsidR="00866C89" w:rsidRDefault="00866C89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E6568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E651A" w14:textId="77777777" w:rsidR="00866C89" w:rsidRDefault="00866C89">
      <w:r>
        <w:separator/>
      </w:r>
    </w:p>
  </w:footnote>
  <w:footnote w:type="continuationSeparator" w:id="0">
    <w:p w14:paraId="71FE651B" w14:textId="77777777" w:rsidR="00866C89" w:rsidRDefault="00866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5CF"/>
    <w:multiLevelType w:val="hybridMultilevel"/>
    <w:tmpl w:val="4A401064"/>
    <w:lvl w:ilvl="0" w:tplc="6412A59E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90CC0"/>
    <w:multiLevelType w:val="hybridMultilevel"/>
    <w:tmpl w:val="49F4A3B2"/>
    <w:lvl w:ilvl="0" w:tplc="CCD479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00"/>
    <w:rsid w:val="00006479"/>
    <w:rsid w:val="00042597"/>
    <w:rsid w:val="000465CB"/>
    <w:rsid w:val="00052F6A"/>
    <w:rsid w:val="00063738"/>
    <w:rsid w:val="00067842"/>
    <w:rsid w:val="00081ACC"/>
    <w:rsid w:val="00093B91"/>
    <w:rsid w:val="000B0651"/>
    <w:rsid w:val="000B197F"/>
    <w:rsid w:val="000C129A"/>
    <w:rsid w:val="000D16ED"/>
    <w:rsid w:val="000E4F53"/>
    <w:rsid w:val="00123049"/>
    <w:rsid w:val="00131C26"/>
    <w:rsid w:val="00132159"/>
    <w:rsid w:val="0013227A"/>
    <w:rsid w:val="0015014E"/>
    <w:rsid w:val="00153BDE"/>
    <w:rsid w:val="00154A55"/>
    <w:rsid w:val="00161F21"/>
    <w:rsid w:val="00161F27"/>
    <w:rsid w:val="00193694"/>
    <w:rsid w:val="001A7EF7"/>
    <w:rsid w:val="001D40C5"/>
    <w:rsid w:val="001E706F"/>
    <w:rsid w:val="001F27CE"/>
    <w:rsid w:val="0021643A"/>
    <w:rsid w:val="0022245B"/>
    <w:rsid w:val="002264A9"/>
    <w:rsid w:val="00237ED6"/>
    <w:rsid w:val="002422FF"/>
    <w:rsid w:val="002659B7"/>
    <w:rsid w:val="0027449E"/>
    <w:rsid w:val="002915A3"/>
    <w:rsid w:val="00291712"/>
    <w:rsid w:val="002A3F65"/>
    <w:rsid w:val="002A5E45"/>
    <w:rsid w:val="002A6813"/>
    <w:rsid w:val="002D30C0"/>
    <w:rsid w:val="002F17AD"/>
    <w:rsid w:val="00306328"/>
    <w:rsid w:val="00313475"/>
    <w:rsid w:val="00326EB3"/>
    <w:rsid w:val="003340A6"/>
    <w:rsid w:val="00343332"/>
    <w:rsid w:val="0038778F"/>
    <w:rsid w:val="0039688D"/>
    <w:rsid w:val="003A30D8"/>
    <w:rsid w:val="003B00B1"/>
    <w:rsid w:val="003C05BA"/>
    <w:rsid w:val="003C1EB6"/>
    <w:rsid w:val="003D62BB"/>
    <w:rsid w:val="003E328C"/>
    <w:rsid w:val="003E58F1"/>
    <w:rsid w:val="003F302F"/>
    <w:rsid w:val="004017AE"/>
    <w:rsid w:val="004056F2"/>
    <w:rsid w:val="00417400"/>
    <w:rsid w:val="00426133"/>
    <w:rsid w:val="0043741F"/>
    <w:rsid w:val="00452A21"/>
    <w:rsid w:val="0045300D"/>
    <w:rsid w:val="00455923"/>
    <w:rsid w:val="0045782A"/>
    <w:rsid w:val="00474ED8"/>
    <w:rsid w:val="00494CD0"/>
    <w:rsid w:val="004A15C7"/>
    <w:rsid w:val="004B5733"/>
    <w:rsid w:val="004B57B0"/>
    <w:rsid w:val="004D304D"/>
    <w:rsid w:val="004E5C15"/>
    <w:rsid w:val="005021EA"/>
    <w:rsid w:val="00536680"/>
    <w:rsid w:val="00546601"/>
    <w:rsid w:val="00552D00"/>
    <w:rsid w:val="00553E07"/>
    <w:rsid w:val="00562A93"/>
    <w:rsid w:val="00575176"/>
    <w:rsid w:val="00581EA4"/>
    <w:rsid w:val="0058667C"/>
    <w:rsid w:val="005B7882"/>
    <w:rsid w:val="00604C49"/>
    <w:rsid w:val="00605A68"/>
    <w:rsid w:val="00613B25"/>
    <w:rsid w:val="0063705A"/>
    <w:rsid w:val="0065327E"/>
    <w:rsid w:val="00653444"/>
    <w:rsid w:val="006559D8"/>
    <w:rsid w:val="00660704"/>
    <w:rsid w:val="00690095"/>
    <w:rsid w:val="006945C9"/>
    <w:rsid w:val="006A12EE"/>
    <w:rsid w:val="006A5CEF"/>
    <w:rsid w:val="006A7013"/>
    <w:rsid w:val="006B168E"/>
    <w:rsid w:val="006F3268"/>
    <w:rsid w:val="00703077"/>
    <w:rsid w:val="007037D8"/>
    <w:rsid w:val="00705696"/>
    <w:rsid w:val="00720AEF"/>
    <w:rsid w:val="007668C5"/>
    <w:rsid w:val="00781C6B"/>
    <w:rsid w:val="0078345E"/>
    <w:rsid w:val="00785459"/>
    <w:rsid w:val="007B4787"/>
    <w:rsid w:val="007C3ED4"/>
    <w:rsid w:val="007F61A6"/>
    <w:rsid w:val="0080362A"/>
    <w:rsid w:val="008149A3"/>
    <w:rsid w:val="008514A5"/>
    <w:rsid w:val="0086426F"/>
    <w:rsid w:val="00866C89"/>
    <w:rsid w:val="00872830"/>
    <w:rsid w:val="00875097"/>
    <w:rsid w:val="00876747"/>
    <w:rsid w:val="00877184"/>
    <w:rsid w:val="0088234C"/>
    <w:rsid w:val="008C0D07"/>
    <w:rsid w:val="008C2E37"/>
    <w:rsid w:val="008E6568"/>
    <w:rsid w:val="00911A6E"/>
    <w:rsid w:val="009174B0"/>
    <w:rsid w:val="00927F25"/>
    <w:rsid w:val="00940657"/>
    <w:rsid w:val="009428E4"/>
    <w:rsid w:val="00950C3E"/>
    <w:rsid w:val="009567B4"/>
    <w:rsid w:val="00971B2A"/>
    <w:rsid w:val="009828CB"/>
    <w:rsid w:val="00985F56"/>
    <w:rsid w:val="009868E3"/>
    <w:rsid w:val="009A0A3D"/>
    <w:rsid w:val="009A10E0"/>
    <w:rsid w:val="009A6062"/>
    <w:rsid w:val="009B3771"/>
    <w:rsid w:val="009B3F69"/>
    <w:rsid w:val="009D47AD"/>
    <w:rsid w:val="009E7DBF"/>
    <w:rsid w:val="009F0940"/>
    <w:rsid w:val="009F7DE0"/>
    <w:rsid w:val="00A01B6B"/>
    <w:rsid w:val="00A07909"/>
    <w:rsid w:val="00A21150"/>
    <w:rsid w:val="00A24DBB"/>
    <w:rsid w:val="00A26982"/>
    <w:rsid w:val="00A321F1"/>
    <w:rsid w:val="00A32C3C"/>
    <w:rsid w:val="00A40B0B"/>
    <w:rsid w:val="00A5572A"/>
    <w:rsid w:val="00A669CD"/>
    <w:rsid w:val="00A76356"/>
    <w:rsid w:val="00A97854"/>
    <w:rsid w:val="00AA0C72"/>
    <w:rsid w:val="00AA7204"/>
    <w:rsid w:val="00AE60C7"/>
    <w:rsid w:val="00AF5665"/>
    <w:rsid w:val="00AF7823"/>
    <w:rsid w:val="00B23FD7"/>
    <w:rsid w:val="00B566AC"/>
    <w:rsid w:val="00B61A64"/>
    <w:rsid w:val="00B8272B"/>
    <w:rsid w:val="00B96C30"/>
    <w:rsid w:val="00BA7A36"/>
    <w:rsid w:val="00BD2DBA"/>
    <w:rsid w:val="00BD7DBA"/>
    <w:rsid w:val="00BF5BD9"/>
    <w:rsid w:val="00BF5DBD"/>
    <w:rsid w:val="00BF6338"/>
    <w:rsid w:val="00BF75BB"/>
    <w:rsid w:val="00C15734"/>
    <w:rsid w:val="00C634B5"/>
    <w:rsid w:val="00C64C2E"/>
    <w:rsid w:val="00C80921"/>
    <w:rsid w:val="00C926E2"/>
    <w:rsid w:val="00C93FC0"/>
    <w:rsid w:val="00CB4325"/>
    <w:rsid w:val="00CC17AE"/>
    <w:rsid w:val="00CC409F"/>
    <w:rsid w:val="00CC5C39"/>
    <w:rsid w:val="00CE0E17"/>
    <w:rsid w:val="00CF13A4"/>
    <w:rsid w:val="00D23B26"/>
    <w:rsid w:val="00D61B03"/>
    <w:rsid w:val="00D65120"/>
    <w:rsid w:val="00D7616B"/>
    <w:rsid w:val="00D81604"/>
    <w:rsid w:val="00D8238E"/>
    <w:rsid w:val="00D871A2"/>
    <w:rsid w:val="00DB0DAC"/>
    <w:rsid w:val="00DB21B4"/>
    <w:rsid w:val="00DE0128"/>
    <w:rsid w:val="00DE60BF"/>
    <w:rsid w:val="00DF157C"/>
    <w:rsid w:val="00E127CE"/>
    <w:rsid w:val="00E23353"/>
    <w:rsid w:val="00E31D31"/>
    <w:rsid w:val="00EA085C"/>
    <w:rsid w:val="00EB5ABD"/>
    <w:rsid w:val="00EC1E53"/>
    <w:rsid w:val="00ED3455"/>
    <w:rsid w:val="00EE010A"/>
    <w:rsid w:val="00EE12CD"/>
    <w:rsid w:val="00EE6632"/>
    <w:rsid w:val="00EF031B"/>
    <w:rsid w:val="00EF5A32"/>
    <w:rsid w:val="00F2330F"/>
    <w:rsid w:val="00F36D35"/>
    <w:rsid w:val="00F5382D"/>
    <w:rsid w:val="00F53C40"/>
    <w:rsid w:val="00F55879"/>
    <w:rsid w:val="00F56444"/>
    <w:rsid w:val="00F65C18"/>
    <w:rsid w:val="00F953AF"/>
    <w:rsid w:val="00FA2BFD"/>
    <w:rsid w:val="00FB4D8E"/>
    <w:rsid w:val="00FD5259"/>
    <w:rsid w:val="00FE178E"/>
    <w:rsid w:val="00FF37F0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E64C5"/>
  <w15:docId w15:val="{5F11A773-CF59-428C-8442-B6E79561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A3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rsid w:val="007C3ED4"/>
    <w:rPr>
      <w:rFonts w:ascii="Courier New" w:eastAsia="SimSun" w:hAnsi="Courier New" w:cs="Courier New"/>
      <w:sz w:val="20"/>
      <w:lang w:eastAsia="zh-CN"/>
    </w:rPr>
  </w:style>
  <w:style w:type="character" w:styleId="BesuchterLink">
    <w:name w:val="FollowedHyperlink"/>
    <w:basedOn w:val="Absatz-Standardschriftart"/>
    <w:uiPriority w:val="99"/>
    <w:semiHidden/>
    <w:unhideWhenUsed/>
    <w:rsid w:val="00781C6B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81C6B"/>
    <w:pPr>
      <w:ind w:left="720"/>
      <w:contextualSpacing/>
    </w:pPr>
  </w:style>
  <w:style w:type="character" w:customStyle="1" w:styleId="cwcot">
    <w:name w:val="cwcot"/>
    <w:basedOn w:val="Absatz-Standardschriftart"/>
    <w:rsid w:val="00866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nogard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89587CF.dotm</Template>
  <TotalTime>0</TotalTime>
  <Pages>2</Pages>
  <Words>488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3560</CharactersWithSpaces>
  <SharedDoc>false</SharedDoc>
  <HLinks>
    <vt:vector size="6" baseType="variant">
      <vt:variant>
        <vt:i4>7929952</vt:i4>
      </vt:variant>
      <vt:variant>
        <vt:i4>0</vt:i4>
      </vt:variant>
      <vt:variant>
        <vt:i4>0</vt:i4>
      </vt:variant>
      <vt:variant>
        <vt:i4>5</vt:i4>
      </vt:variant>
      <vt:variant>
        <vt:lpwstr>http://www.snogard.de/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11</cp:revision>
  <cp:lastPrinted>2006-03-12T10:59:00Z</cp:lastPrinted>
  <dcterms:created xsi:type="dcterms:W3CDTF">2015-01-12T15:56:00Z</dcterms:created>
  <dcterms:modified xsi:type="dcterms:W3CDTF">2019-02-11T08:25:00Z</dcterms:modified>
</cp:coreProperties>
</file>