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2AB43" w14:textId="77777777" w:rsidR="002422FF" w:rsidRPr="00BD7DBA" w:rsidRDefault="000465CB" w:rsidP="00BD7DBA">
      <w:pPr>
        <w:jc w:val="center"/>
        <w:rPr>
          <w:sz w:val="28"/>
          <w:szCs w:val="28"/>
        </w:rPr>
      </w:pPr>
      <w:r>
        <w:rPr>
          <w:sz w:val="28"/>
          <w:szCs w:val="28"/>
        </w:rPr>
        <w:t>Grundlagen der Elektrotechnik</w:t>
      </w:r>
    </w:p>
    <w:p w14:paraId="40F2AB44" w14:textId="77777777" w:rsidR="00CC5C39" w:rsidRPr="00C93FC0" w:rsidRDefault="00617766" w:rsidP="009A10E0">
      <w:pPr>
        <w:spacing w:before="60" w:after="60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B</w:t>
      </w:r>
      <w:r w:rsidR="00CC5C39">
        <w:rPr>
          <w:b/>
          <w:bCs/>
          <w:noProof/>
          <w:sz w:val="22"/>
          <w:szCs w:val="22"/>
        </w:rPr>
        <w:t xml:space="preserve">eantworten Sie </w:t>
      </w:r>
      <w:r w:rsidR="009A10E0">
        <w:rPr>
          <w:b/>
          <w:bCs/>
          <w:noProof/>
          <w:sz w:val="22"/>
          <w:szCs w:val="22"/>
        </w:rPr>
        <w:t>folgende</w:t>
      </w:r>
      <w:r w:rsidR="00CC5C39">
        <w:rPr>
          <w:b/>
          <w:bCs/>
          <w:noProof/>
          <w:sz w:val="22"/>
          <w:szCs w:val="22"/>
        </w:rPr>
        <w:t xml:space="preserve"> Fragen.</w:t>
      </w:r>
    </w:p>
    <w:p w14:paraId="40F2AB46" w14:textId="592373CA" w:rsidR="00C15734" w:rsidRDefault="00C15734" w:rsidP="00EA5EDA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Welche Begriffe fallen Ihnen zum Thema Elektrotechnik ein</w:t>
      </w:r>
      <w:r w:rsidRPr="00C93FC0">
        <w:rPr>
          <w:noProof/>
          <w:sz w:val="22"/>
          <w:szCs w:val="22"/>
        </w:rPr>
        <w:t>?</w:t>
      </w:r>
      <w:r w:rsidRPr="00C93FC0">
        <w:rPr>
          <w:noProof/>
          <w:sz w:val="22"/>
          <w:szCs w:val="22"/>
        </w:rPr>
        <w:br/>
      </w:r>
      <w:r w:rsidR="00EA5EDA">
        <w:rPr>
          <w:noProof/>
          <w:sz w:val="22"/>
          <w:szCs w:val="22"/>
        </w:rPr>
        <w:t>Strom, Widerstand, Energie, Magnetismus</w:t>
      </w:r>
    </w:p>
    <w:p w14:paraId="40F2AB48" w14:textId="6CF3D1AC" w:rsidR="00C15734" w:rsidRPr="00C93FC0" w:rsidRDefault="00C15734" w:rsidP="00EA5EDA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Aus welchen Bausteinen besteht Materie nach dem so genannten Bohr’schen Atommodell</w:t>
      </w:r>
      <w:r w:rsidR="00660704" w:rsidRPr="00C93FC0">
        <w:rPr>
          <w:noProof/>
          <w:sz w:val="22"/>
          <w:szCs w:val="22"/>
        </w:rPr>
        <w:t>?</w:t>
      </w:r>
      <w:r w:rsidR="00326EB3" w:rsidRPr="00C93FC0">
        <w:rPr>
          <w:noProof/>
          <w:sz w:val="22"/>
          <w:szCs w:val="22"/>
        </w:rPr>
        <w:br/>
      </w:r>
      <w:r w:rsidR="00EA5EDA">
        <w:rPr>
          <w:noProof/>
          <w:sz w:val="22"/>
          <w:szCs w:val="22"/>
        </w:rPr>
        <w:t>Eletronen, Protonen, Neutronen</w:t>
      </w:r>
    </w:p>
    <w:p w14:paraId="40F2AB4A" w14:textId="606195A9" w:rsidR="00C15734" w:rsidRPr="00C93FC0" w:rsidRDefault="00C15734" w:rsidP="00EA5EDA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Woraus besteht der elektrische Strom</w:t>
      </w:r>
      <w:r w:rsidR="00660704" w:rsidRPr="00C93FC0">
        <w:rPr>
          <w:noProof/>
          <w:sz w:val="22"/>
          <w:szCs w:val="22"/>
        </w:rPr>
        <w:t>?</w:t>
      </w:r>
      <w:r w:rsidR="00326EB3" w:rsidRPr="00C93FC0">
        <w:rPr>
          <w:noProof/>
          <w:sz w:val="22"/>
          <w:szCs w:val="22"/>
        </w:rPr>
        <w:br/>
      </w:r>
      <w:r w:rsidR="00286EEF">
        <w:rPr>
          <w:noProof/>
          <w:sz w:val="22"/>
          <w:szCs w:val="22"/>
        </w:rPr>
        <w:t>Elektronen, die durch ein</w:t>
      </w:r>
      <w:r w:rsidR="00EA5EDA">
        <w:rPr>
          <w:noProof/>
          <w:sz w:val="22"/>
          <w:szCs w:val="22"/>
        </w:rPr>
        <w:t xml:space="preserve"> Leiter strömen</w:t>
      </w:r>
    </w:p>
    <w:p w14:paraId="40F2AB4C" w14:textId="0B75C012" w:rsidR="00ED3455" w:rsidRPr="00C93FC0" w:rsidRDefault="00C15734" w:rsidP="00EA5EDA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Was verursacht das Fließen des elektrischen Stromes?</w:t>
      </w:r>
      <w:r w:rsidR="00ED3455" w:rsidRPr="00C93FC0">
        <w:rPr>
          <w:noProof/>
          <w:sz w:val="22"/>
          <w:szCs w:val="22"/>
        </w:rPr>
        <w:t xml:space="preserve"> </w:t>
      </w:r>
      <w:r w:rsidR="00326EB3" w:rsidRPr="00C93FC0">
        <w:rPr>
          <w:noProof/>
          <w:sz w:val="22"/>
          <w:szCs w:val="22"/>
        </w:rPr>
        <w:br/>
      </w:r>
      <w:r w:rsidR="00EA5EDA">
        <w:rPr>
          <w:noProof/>
          <w:sz w:val="22"/>
          <w:szCs w:val="22"/>
        </w:rPr>
        <w:t>Spannungsdifferenz</w:t>
      </w:r>
    </w:p>
    <w:p w14:paraId="40F2AB4E" w14:textId="195115AE" w:rsidR="00ED3455" w:rsidRPr="00C93FC0" w:rsidRDefault="00C15734" w:rsidP="00286EEF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Welche Voraussetzungen müssen erfüllt sein damit Strom fließen kann</w:t>
      </w:r>
      <w:r w:rsidR="00660704" w:rsidRPr="00C93FC0">
        <w:rPr>
          <w:noProof/>
          <w:sz w:val="22"/>
          <w:szCs w:val="22"/>
        </w:rPr>
        <w:t>?</w:t>
      </w:r>
      <w:r w:rsidR="00326EB3" w:rsidRPr="00C93FC0">
        <w:rPr>
          <w:noProof/>
          <w:sz w:val="22"/>
          <w:szCs w:val="22"/>
        </w:rPr>
        <w:br/>
      </w:r>
      <w:r w:rsidR="00286EEF">
        <w:rPr>
          <w:noProof/>
          <w:sz w:val="22"/>
          <w:szCs w:val="22"/>
        </w:rPr>
        <w:t>Leiter, Verbindung</w:t>
      </w:r>
    </w:p>
    <w:p w14:paraId="40F2AB4F" w14:textId="7C5C2965" w:rsidR="0027449E" w:rsidRDefault="0027449E" w:rsidP="0040442E">
      <w:pPr>
        <w:numPr>
          <w:ilvl w:val="0"/>
          <w:numId w:val="1"/>
        </w:numPr>
        <w:tabs>
          <w:tab w:val="clear" w:pos="720"/>
          <w:tab w:val="num" w:pos="426"/>
          <w:tab w:val="left" w:pos="1134"/>
          <w:tab w:val="left" w:pos="5103"/>
        </w:tabs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Ordnen Sie folgende Begriffe einander zu</w:t>
      </w:r>
      <w:r w:rsidR="00326EB3" w:rsidRPr="00C93FC0">
        <w:rPr>
          <w:noProof/>
          <w:sz w:val="22"/>
          <w:szCs w:val="22"/>
        </w:rPr>
        <w:br/>
      </w:r>
      <w:r>
        <w:rPr>
          <w:noProof/>
          <w:sz w:val="22"/>
          <w:szCs w:val="22"/>
        </w:rPr>
        <w:tab/>
      </w:r>
      <w:r w:rsidR="00286EEF">
        <w:rPr>
          <w:noProof/>
          <w:sz w:val="22"/>
          <w:szCs w:val="22"/>
        </w:rPr>
        <w:t>Widerstand</w:t>
      </w:r>
      <w:r>
        <w:rPr>
          <w:noProof/>
          <w:sz w:val="22"/>
          <w:szCs w:val="22"/>
        </w:rPr>
        <w:tab/>
        <w:t>Ohm</w:t>
      </w:r>
    </w:p>
    <w:p w14:paraId="40F2AB50" w14:textId="34D904D5" w:rsidR="0027449E" w:rsidRDefault="0027449E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286EEF" w:rsidRPr="00CE7CAF">
        <w:rPr>
          <w:noProof/>
          <w:sz w:val="22"/>
          <w:szCs w:val="22"/>
        </w:rPr>
        <w:t>Proton</w:t>
      </w:r>
      <w:r>
        <w:rPr>
          <w:noProof/>
          <w:sz w:val="22"/>
          <w:szCs w:val="22"/>
        </w:rPr>
        <w:tab/>
        <w:t>positive Ladung</w:t>
      </w:r>
    </w:p>
    <w:p w14:paraId="40F2AB51" w14:textId="742FD626" w:rsidR="0027449E" w:rsidRDefault="0027449E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286EEF">
        <w:rPr>
          <w:noProof/>
          <w:sz w:val="22"/>
          <w:szCs w:val="22"/>
        </w:rPr>
        <w:t>Elektron</w:t>
      </w:r>
      <w:r>
        <w:rPr>
          <w:noProof/>
          <w:sz w:val="22"/>
          <w:szCs w:val="22"/>
        </w:rPr>
        <w:tab/>
        <w:t>negative Ladung</w:t>
      </w:r>
    </w:p>
    <w:p w14:paraId="40F2AB52" w14:textId="23A448A6" w:rsidR="0027449E" w:rsidRPr="00286EEF" w:rsidRDefault="0027449E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286EEF">
        <w:rPr>
          <w:noProof/>
          <w:sz w:val="22"/>
          <w:szCs w:val="22"/>
        </w:rPr>
        <w:t>Spannung</w:t>
      </w:r>
      <w:r w:rsidRPr="00286EEF">
        <w:rPr>
          <w:noProof/>
          <w:sz w:val="22"/>
          <w:szCs w:val="22"/>
        </w:rPr>
        <w:tab/>
      </w:r>
      <w:r w:rsidR="00CE7CAF">
        <w:rPr>
          <w:noProof/>
          <w:sz w:val="22"/>
          <w:szCs w:val="22"/>
        </w:rPr>
        <w:t>Volt</w:t>
      </w:r>
    </w:p>
    <w:p w14:paraId="40F2AB53" w14:textId="26DDC796" w:rsidR="0027449E" w:rsidRPr="00286EEF" w:rsidRDefault="0027449E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 w:rsidRPr="00286EEF">
        <w:rPr>
          <w:noProof/>
          <w:sz w:val="22"/>
          <w:szCs w:val="22"/>
        </w:rPr>
        <w:tab/>
      </w:r>
      <w:r w:rsidR="00286EEF" w:rsidRPr="00286EEF">
        <w:rPr>
          <w:noProof/>
          <w:sz w:val="22"/>
          <w:szCs w:val="22"/>
        </w:rPr>
        <w:t>Potential</w:t>
      </w:r>
      <w:r w:rsidRPr="00286EEF">
        <w:rPr>
          <w:noProof/>
          <w:sz w:val="22"/>
          <w:szCs w:val="22"/>
        </w:rPr>
        <w:tab/>
        <w:t>Volt</w:t>
      </w:r>
    </w:p>
    <w:p w14:paraId="40F2AB54" w14:textId="101BAE75" w:rsidR="0027449E" w:rsidRPr="00CE7CAF" w:rsidRDefault="0027449E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 w:rsidRPr="00286EEF">
        <w:rPr>
          <w:noProof/>
          <w:sz w:val="22"/>
          <w:szCs w:val="22"/>
        </w:rPr>
        <w:tab/>
      </w:r>
      <w:r w:rsidR="00286EEF">
        <w:rPr>
          <w:noProof/>
          <w:sz w:val="22"/>
          <w:szCs w:val="22"/>
        </w:rPr>
        <w:t>Strom</w:t>
      </w:r>
      <w:r w:rsidR="007B7BAF">
        <w:rPr>
          <w:noProof/>
          <w:sz w:val="22"/>
          <w:szCs w:val="22"/>
        </w:rPr>
        <w:tab/>
        <w:t>Ampere</w:t>
      </w:r>
    </w:p>
    <w:p w14:paraId="524CAA0E" w14:textId="27D49CA3" w:rsidR="00286EEF" w:rsidRPr="00CE7CAF" w:rsidRDefault="00286EEF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</w:p>
    <w:p w14:paraId="70C2E05E" w14:textId="27884A29" w:rsidR="00286EEF" w:rsidRPr="00CE7CAF" w:rsidRDefault="00286EEF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</w:p>
    <w:p w14:paraId="40F2AB55" w14:textId="77777777" w:rsidR="0027449E" w:rsidRPr="00CE7CAF" w:rsidRDefault="0027449E" w:rsidP="0027449E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 w:rsidRPr="00CE7CAF">
        <w:rPr>
          <w:noProof/>
          <w:sz w:val="22"/>
          <w:szCs w:val="22"/>
        </w:rPr>
        <w:tab/>
      </w:r>
    </w:p>
    <w:p w14:paraId="40F2AB56" w14:textId="4AFB0EE0" w:rsidR="009A10E0" w:rsidRDefault="00CC5C39" w:rsidP="0040442E">
      <w:pPr>
        <w:numPr>
          <w:ilvl w:val="0"/>
          <w:numId w:val="1"/>
        </w:numPr>
        <w:tabs>
          <w:tab w:val="clear" w:pos="720"/>
          <w:tab w:val="num" w:pos="426"/>
          <w:tab w:val="left" w:pos="1134"/>
          <w:tab w:val="left" w:pos="5103"/>
        </w:tabs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Welche der folgenden Materialien</w:t>
      </w:r>
      <w:r w:rsidR="009A10E0">
        <w:rPr>
          <w:noProof/>
          <w:sz w:val="22"/>
          <w:szCs w:val="22"/>
        </w:rPr>
        <w:t>/Stoffe</w:t>
      </w:r>
      <w:r>
        <w:rPr>
          <w:noProof/>
          <w:sz w:val="22"/>
          <w:szCs w:val="22"/>
        </w:rPr>
        <w:t xml:space="preserve"> leiten den Strom (Leiter) und welche leiten den Strom nicht (Isolatoren)</w:t>
      </w:r>
      <w:r w:rsidR="00660704" w:rsidRPr="00C93FC0">
        <w:rPr>
          <w:noProof/>
          <w:sz w:val="22"/>
          <w:szCs w:val="22"/>
        </w:rPr>
        <w:t>?</w:t>
      </w:r>
      <w:r w:rsidR="00326EB3" w:rsidRPr="00C93FC0">
        <w:rPr>
          <w:noProof/>
          <w:sz w:val="22"/>
          <w:szCs w:val="22"/>
        </w:rPr>
        <w:br/>
      </w: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>Papier</w:t>
      </w: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 xml:space="preserve">ja  </w:t>
      </w:r>
      <w:r w:rsidR="009A10E0">
        <w:rPr>
          <w:noProof/>
          <w:sz w:val="22"/>
          <w:szCs w:val="22"/>
        </w:rPr>
        <w:sym w:font="Wingdings" w:char="F0A8"/>
      </w:r>
      <w:r w:rsidR="009A10E0">
        <w:rPr>
          <w:noProof/>
          <w:sz w:val="22"/>
          <w:szCs w:val="22"/>
        </w:rPr>
        <w:t xml:space="preserve">    nein  </w:t>
      </w:r>
      <w:r w:rsidR="00286EEF">
        <w:rPr>
          <w:noProof/>
          <w:sz w:val="22"/>
          <w:szCs w:val="22"/>
        </w:rPr>
        <w:sym w:font="Wingdings" w:char="F0FE"/>
      </w:r>
    </w:p>
    <w:p w14:paraId="40F2AB57" w14:textId="674BEE95" w:rsidR="00CC5C39" w:rsidRDefault="00CC5C39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>Kupfer</w:t>
      </w:r>
      <w:r w:rsidR="009A10E0" w:rsidRPr="009A10E0">
        <w:rPr>
          <w:noProof/>
          <w:sz w:val="22"/>
          <w:szCs w:val="22"/>
        </w:rPr>
        <w:t xml:space="preserve"> </w:t>
      </w:r>
      <w:r w:rsidR="009A10E0">
        <w:rPr>
          <w:noProof/>
          <w:sz w:val="22"/>
          <w:szCs w:val="22"/>
        </w:rPr>
        <w:tab/>
        <w:t xml:space="preserve">ja  </w:t>
      </w:r>
      <w:r w:rsidR="00286EEF">
        <w:rPr>
          <w:noProof/>
          <w:sz w:val="22"/>
          <w:szCs w:val="22"/>
        </w:rPr>
        <w:sym w:font="Wingdings" w:char="F0FE"/>
      </w:r>
      <w:r w:rsidR="009A10E0">
        <w:rPr>
          <w:noProof/>
          <w:sz w:val="22"/>
          <w:szCs w:val="22"/>
        </w:rPr>
        <w:t xml:space="preserve">    nein  </w:t>
      </w:r>
      <w:r w:rsidR="009A10E0">
        <w:rPr>
          <w:noProof/>
          <w:sz w:val="22"/>
          <w:szCs w:val="22"/>
        </w:rPr>
        <w:sym w:font="Wingdings" w:char="F0A8"/>
      </w:r>
    </w:p>
    <w:p w14:paraId="40F2AB58" w14:textId="3393B027" w:rsidR="00CC5C39" w:rsidRDefault="00CC5C39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>Silber</w:t>
      </w:r>
      <w:r w:rsidR="009A10E0" w:rsidRPr="009A10E0">
        <w:rPr>
          <w:noProof/>
          <w:sz w:val="22"/>
          <w:szCs w:val="22"/>
        </w:rPr>
        <w:t xml:space="preserve"> </w:t>
      </w:r>
      <w:r w:rsidR="009A10E0">
        <w:rPr>
          <w:noProof/>
          <w:sz w:val="22"/>
          <w:szCs w:val="22"/>
        </w:rPr>
        <w:tab/>
        <w:t xml:space="preserve">ja  </w:t>
      </w:r>
      <w:r w:rsidR="00286EEF">
        <w:rPr>
          <w:noProof/>
          <w:sz w:val="22"/>
          <w:szCs w:val="22"/>
        </w:rPr>
        <w:sym w:font="Wingdings" w:char="F0FE"/>
      </w:r>
      <w:r w:rsidR="009A10E0">
        <w:rPr>
          <w:noProof/>
          <w:sz w:val="22"/>
          <w:szCs w:val="22"/>
        </w:rPr>
        <w:t xml:space="preserve">    nein  </w:t>
      </w:r>
      <w:r w:rsidR="009A10E0">
        <w:rPr>
          <w:noProof/>
          <w:sz w:val="22"/>
          <w:szCs w:val="22"/>
        </w:rPr>
        <w:sym w:font="Wingdings" w:char="F0A8"/>
      </w:r>
    </w:p>
    <w:p w14:paraId="40F2AB59" w14:textId="318C6A51" w:rsidR="00CC5C39" w:rsidRDefault="00CC5C39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>Glas</w:t>
      </w:r>
      <w:r w:rsidR="009A10E0" w:rsidRPr="009A10E0">
        <w:rPr>
          <w:noProof/>
          <w:sz w:val="22"/>
          <w:szCs w:val="22"/>
        </w:rPr>
        <w:t xml:space="preserve"> </w:t>
      </w:r>
      <w:r w:rsidR="009A10E0">
        <w:rPr>
          <w:noProof/>
          <w:sz w:val="22"/>
          <w:szCs w:val="22"/>
        </w:rPr>
        <w:tab/>
        <w:t xml:space="preserve">ja  </w:t>
      </w:r>
      <w:r w:rsidR="009A10E0">
        <w:rPr>
          <w:noProof/>
          <w:sz w:val="22"/>
          <w:szCs w:val="22"/>
        </w:rPr>
        <w:sym w:font="Wingdings" w:char="F0A8"/>
      </w:r>
      <w:r w:rsidR="009A10E0">
        <w:rPr>
          <w:noProof/>
          <w:sz w:val="22"/>
          <w:szCs w:val="22"/>
        </w:rPr>
        <w:t xml:space="preserve">    nein  </w:t>
      </w:r>
      <w:r w:rsidR="00286EEF">
        <w:rPr>
          <w:noProof/>
          <w:sz w:val="22"/>
          <w:szCs w:val="22"/>
        </w:rPr>
        <w:sym w:font="Wingdings" w:char="F0FE"/>
      </w:r>
    </w:p>
    <w:p w14:paraId="40F2AB5A" w14:textId="2F3ACB39" w:rsidR="00CC5C39" w:rsidRDefault="00CC5C39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>Kunststoff</w:t>
      </w:r>
      <w:r w:rsidR="009A10E0" w:rsidRPr="009A10E0">
        <w:rPr>
          <w:noProof/>
          <w:sz w:val="22"/>
          <w:szCs w:val="22"/>
        </w:rPr>
        <w:t xml:space="preserve"> </w:t>
      </w:r>
      <w:r w:rsidR="009A10E0">
        <w:rPr>
          <w:noProof/>
          <w:sz w:val="22"/>
          <w:szCs w:val="22"/>
        </w:rPr>
        <w:tab/>
        <w:t xml:space="preserve">ja  </w:t>
      </w:r>
      <w:r w:rsidR="009A10E0">
        <w:rPr>
          <w:noProof/>
          <w:sz w:val="22"/>
          <w:szCs w:val="22"/>
        </w:rPr>
        <w:sym w:font="Wingdings" w:char="F0A8"/>
      </w:r>
      <w:r w:rsidR="009A10E0">
        <w:rPr>
          <w:noProof/>
          <w:sz w:val="22"/>
          <w:szCs w:val="22"/>
        </w:rPr>
        <w:t xml:space="preserve">    nein  </w:t>
      </w:r>
      <w:r w:rsidR="00286EEF">
        <w:rPr>
          <w:noProof/>
          <w:sz w:val="22"/>
          <w:szCs w:val="22"/>
        </w:rPr>
        <w:sym w:font="Wingdings" w:char="F0FE"/>
      </w:r>
    </w:p>
    <w:p w14:paraId="40F2AB5B" w14:textId="607C78EA" w:rsidR="00CC5C39" w:rsidRDefault="00CC5C39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9A10E0">
        <w:rPr>
          <w:noProof/>
          <w:sz w:val="22"/>
          <w:szCs w:val="22"/>
        </w:rPr>
        <w:t>Silizium</w:t>
      </w:r>
      <w:r w:rsidR="009A10E0" w:rsidRPr="009A10E0">
        <w:rPr>
          <w:noProof/>
          <w:sz w:val="22"/>
          <w:szCs w:val="22"/>
        </w:rPr>
        <w:t xml:space="preserve"> </w:t>
      </w:r>
      <w:r w:rsidR="009A10E0">
        <w:rPr>
          <w:noProof/>
          <w:sz w:val="22"/>
          <w:szCs w:val="22"/>
        </w:rPr>
        <w:tab/>
        <w:t xml:space="preserve">ja  </w:t>
      </w:r>
      <w:r w:rsidR="00286EEF">
        <w:rPr>
          <w:noProof/>
          <w:sz w:val="22"/>
          <w:szCs w:val="22"/>
        </w:rPr>
        <w:sym w:font="Wingdings" w:char="F0FE"/>
      </w:r>
      <w:r w:rsidR="009A10E0">
        <w:rPr>
          <w:noProof/>
          <w:sz w:val="22"/>
          <w:szCs w:val="22"/>
        </w:rPr>
        <w:t xml:space="preserve">    nein  </w:t>
      </w:r>
      <w:r w:rsidR="009A10E0">
        <w:rPr>
          <w:noProof/>
          <w:sz w:val="22"/>
          <w:szCs w:val="22"/>
        </w:rPr>
        <w:sym w:font="Wingdings" w:char="F0A8"/>
      </w:r>
    </w:p>
    <w:p w14:paraId="40F2AB5C" w14:textId="72D0CB24" w:rsidR="009A10E0" w:rsidRDefault="009A10E0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Leder</w:t>
      </w:r>
      <w:r w:rsidRPr="009A10E0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ab/>
        <w:t xml:space="preserve">ja  </w:t>
      </w:r>
      <w:r>
        <w:rPr>
          <w:noProof/>
          <w:sz w:val="22"/>
          <w:szCs w:val="22"/>
        </w:rPr>
        <w:sym w:font="Wingdings" w:char="F0A8"/>
      </w:r>
      <w:r>
        <w:rPr>
          <w:noProof/>
          <w:sz w:val="22"/>
          <w:szCs w:val="22"/>
        </w:rPr>
        <w:t xml:space="preserve">    nein  </w:t>
      </w:r>
      <w:r w:rsidR="00286EEF">
        <w:rPr>
          <w:noProof/>
          <w:sz w:val="22"/>
          <w:szCs w:val="22"/>
        </w:rPr>
        <w:sym w:font="Wingdings" w:char="F0FE"/>
      </w:r>
    </w:p>
    <w:p w14:paraId="40F2AB5D" w14:textId="06F0829F" w:rsidR="009A10E0" w:rsidRDefault="009A10E0" w:rsidP="009A10E0">
      <w:pPr>
        <w:tabs>
          <w:tab w:val="left" w:pos="1134"/>
          <w:tab w:val="left" w:pos="5103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Keramik</w:t>
      </w:r>
      <w:r w:rsidRPr="009A10E0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ab/>
        <w:t xml:space="preserve">ja  </w:t>
      </w:r>
      <w:r>
        <w:rPr>
          <w:noProof/>
          <w:sz w:val="22"/>
          <w:szCs w:val="22"/>
        </w:rPr>
        <w:sym w:font="Wingdings" w:char="F0A8"/>
      </w:r>
      <w:r>
        <w:rPr>
          <w:noProof/>
          <w:sz w:val="22"/>
          <w:szCs w:val="22"/>
        </w:rPr>
        <w:t xml:space="preserve">    nein  </w:t>
      </w:r>
      <w:r w:rsidR="00286EEF">
        <w:rPr>
          <w:noProof/>
          <w:sz w:val="22"/>
          <w:szCs w:val="22"/>
        </w:rPr>
        <w:sym w:font="Wingdings" w:char="F0FE"/>
      </w:r>
    </w:p>
    <w:p w14:paraId="40F2AB5E" w14:textId="77777777" w:rsidR="00C93FC0" w:rsidRPr="00C93FC0" w:rsidRDefault="009A10E0" w:rsidP="0040442E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Wie kann man den Fluss des elektrischen Stromes verhindern? Wie kann man ihn verringern?</w:t>
      </w:r>
    </w:p>
    <w:p w14:paraId="40F2AB60" w14:textId="52246DB8" w:rsidR="009A10E0" w:rsidRPr="00C93FC0" w:rsidRDefault="00286EEF" w:rsidP="009A10E0">
      <w:pPr>
        <w:spacing w:after="60" w:line="340" w:lineRule="exact"/>
        <w:ind w:firstLine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Spannung senken oder Widerstand erhöhen</w:t>
      </w:r>
    </w:p>
    <w:p w14:paraId="40F2AB61" w14:textId="0AEFF660" w:rsidR="00660704" w:rsidRPr="00C93FC0" w:rsidRDefault="009A10E0" w:rsidP="0040442E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Wie bezeichnet man die Eigenscha</w:t>
      </w:r>
      <w:r w:rsidR="00617766">
        <w:rPr>
          <w:noProof/>
          <w:sz w:val="22"/>
          <w:szCs w:val="22"/>
        </w:rPr>
        <w:t>ft von Stoffen Strom mehr oder w</w:t>
      </w:r>
      <w:r>
        <w:rPr>
          <w:noProof/>
          <w:sz w:val="22"/>
          <w:szCs w:val="22"/>
        </w:rPr>
        <w:t>eniger gut zu leiten</w:t>
      </w:r>
      <w:r w:rsidR="00660704" w:rsidRPr="00C93FC0">
        <w:rPr>
          <w:noProof/>
          <w:sz w:val="22"/>
          <w:szCs w:val="22"/>
        </w:rPr>
        <w:t>?</w:t>
      </w:r>
      <w:r w:rsidR="00326EB3" w:rsidRPr="00C93FC0">
        <w:rPr>
          <w:noProof/>
          <w:sz w:val="22"/>
          <w:szCs w:val="22"/>
        </w:rPr>
        <w:br/>
      </w:r>
      <w:r w:rsidR="00133F88">
        <w:rPr>
          <w:noProof/>
          <w:sz w:val="22"/>
          <w:szCs w:val="22"/>
        </w:rPr>
        <w:t>Leitfähigkeit</w:t>
      </w:r>
    </w:p>
    <w:p w14:paraId="21C03334" w14:textId="376E3B0C" w:rsidR="00145BC9" w:rsidRDefault="009A10E0" w:rsidP="00133F88">
      <w:pPr>
        <w:numPr>
          <w:ilvl w:val="0"/>
          <w:numId w:val="1"/>
        </w:numPr>
        <w:tabs>
          <w:tab w:val="clear" w:pos="720"/>
          <w:tab w:val="num" w:pos="426"/>
        </w:tabs>
        <w:spacing w:after="60" w:line="340" w:lineRule="exact"/>
        <w:ind w:left="426" w:hanging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Wovon hängt die in Frage 9 beschriebene Eigenschaft zusammen</w:t>
      </w:r>
      <w:r w:rsidR="00613B25" w:rsidRPr="00C93FC0">
        <w:rPr>
          <w:noProof/>
          <w:sz w:val="22"/>
          <w:szCs w:val="22"/>
        </w:rPr>
        <w:t>?</w:t>
      </w:r>
    </w:p>
    <w:p w14:paraId="1ADBFC8D" w14:textId="643DAA1A" w:rsidR="00133F88" w:rsidRPr="00133F88" w:rsidRDefault="00133F88" w:rsidP="00133F88">
      <w:pPr>
        <w:spacing w:after="60" w:line="340" w:lineRule="exact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Leiterlänge, Leiterquerschnitt, Werkstoff, temperatu</w:t>
      </w:r>
      <w:r w:rsidR="003B588A">
        <w:rPr>
          <w:noProof/>
          <w:sz w:val="22"/>
          <w:szCs w:val="22"/>
        </w:rPr>
        <w:t>r</w:t>
      </w:r>
      <w:bookmarkStart w:id="0" w:name="_GoBack"/>
      <w:bookmarkEnd w:id="0"/>
    </w:p>
    <w:sectPr w:rsidR="00133F88" w:rsidRPr="00133F88" w:rsidSect="00093B91">
      <w:footerReference w:type="default" r:id="rId7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57CFA" w14:textId="77777777" w:rsidR="00226C65" w:rsidRDefault="00226C65">
      <w:r>
        <w:separator/>
      </w:r>
    </w:p>
  </w:endnote>
  <w:endnote w:type="continuationSeparator" w:id="0">
    <w:p w14:paraId="5C22E0C9" w14:textId="77777777" w:rsidR="00226C65" w:rsidRDefault="0022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2AB67" w14:textId="22258655" w:rsidR="00A5572A" w:rsidRDefault="00452A21" w:rsidP="000149BA">
    <w:pPr>
      <w:pStyle w:val="Kopfzeile"/>
      <w:tabs>
        <w:tab w:val="clear" w:pos="9072"/>
        <w:tab w:val="right" w:pos="9639"/>
      </w:tabs>
    </w:pPr>
    <w:r>
      <w:t>WI/</w:t>
    </w:r>
    <w:r w:rsidR="00A5572A">
      <w:t xml:space="preserve">ITS </w:t>
    </w:r>
    <w:r w:rsidR="00A5572A">
      <w:tab/>
      <w:t xml:space="preserve">Grundlagen der </w:t>
    </w:r>
    <w:r w:rsidR="00950C3E">
      <w:t>PC-T</w:t>
    </w:r>
    <w:r w:rsidR="00A5572A">
      <w:t>echnik</w:t>
    </w:r>
    <w:r w:rsidR="00A5572A">
      <w:tab/>
    </w:r>
  </w:p>
  <w:p w14:paraId="40F2AB68" w14:textId="608B9BAF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B588A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80087" w14:textId="77777777" w:rsidR="00226C65" w:rsidRDefault="00226C65">
      <w:r>
        <w:separator/>
      </w:r>
    </w:p>
  </w:footnote>
  <w:footnote w:type="continuationSeparator" w:id="0">
    <w:p w14:paraId="6DDB4284" w14:textId="77777777" w:rsidR="00226C65" w:rsidRDefault="0022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6479"/>
    <w:rsid w:val="000149BA"/>
    <w:rsid w:val="00042597"/>
    <w:rsid w:val="000465CB"/>
    <w:rsid w:val="00052F6A"/>
    <w:rsid w:val="00063738"/>
    <w:rsid w:val="00081ACC"/>
    <w:rsid w:val="00093B91"/>
    <w:rsid w:val="000B0651"/>
    <w:rsid w:val="000C129A"/>
    <w:rsid w:val="000D16ED"/>
    <w:rsid w:val="00123049"/>
    <w:rsid w:val="00132159"/>
    <w:rsid w:val="00133F88"/>
    <w:rsid w:val="00145BC9"/>
    <w:rsid w:val="00147927"/>
    <w:rsid w:val="0015014E"/>
    <w:rsid w:val="00154A55"/>
    <w:rsid w:val="00161F21"/>
    <w:rsid w:val="00161F27"/>
    <w:rsid w:val="00193694"/>
    <w:rsid w:val="001F27CE"/>
    <w:rsid w:val="001F6F39"/>
    <w:rsid w:val="0021643A"/>
    <w:rsid w:val="0022245B"/>
    <w:rsid w:val="002264A9"/>
    <w:rsid w:val="00226C65"/>
    <w:rsid w:val="00237ED6"/>
    <w:rsid w:val="002422FF"/>
    <w:rsid w:val="002659B7"/>
    <w:rsid w:val="0027449E"/>
    <w:rsid w:val="00277220"/>
    <w:rsid w:val="00286EEF"/>
    <w:rsid w:val="002915A3"/>
    <w:rsid w:val="00291712"/>
    <w:rsid w:val="002A3F65"/>
    <w:rsid w:val="002A5E45"/>
    <w:rsid w:val="002A6813"/>
    <w:rsid w:val="002C0572"/>
    <w:rsid w:val="002D30C0"/>
    <w:rsid w:val="00306328"/>
    <w:rsid w:val="00313475"/>
    <w:rsid w:val="00326EB3"/>
    <w:rsid w:val="003340A6"/>
    <w:rsid w:val="00343332"/>
    <w:rsid w:val="0039688D"/>
    <w:rsid w:val="003A30D8"/>
    <w:rsid w:val="003B00B1"/>
    <w:rsid w:val="003B588A"/>
    <w:rsid w:val="003C05BA"/>
    <w:rsid w:val="003E328C"/>
    <w:rsid w:val="003E58F1"/>
    <w:rsid w:val="003F302F"/>
    <w:rsid w:val="004017AE"/>
    <w:rsid w:val="0040442E"/>
    <w:rsid w:val="004056F2"/>
    <w:rsid w:val="00417400"/>
    <w:rsid w:val="00426133"/>
    <w:rsid w:val="0043741F"/>
    <w:rsid w:val="00452A21"/>
    <w:rsid w:val="0045300D"/>
    <w:rsid w:val="00455923"/>
    <w:rsid w:val="0045782A"/>
    <w:rsid w:val="00474ED8"/>
    <w:rsid w:val="00477ED4"/>
    <w:rsid w:val="00494CD0"/>
    <w:rsid w:val="004A15C7"/>
    <w:rsid w:val="004B5733"/>
    <w:rsid w:val="004B57B0"/>
    <w:rsid w:val="004E5C15"/>
    <w:rsid w:val="005021EA"/>
    <w:rsid w:val="00536680"/>
    <w:rsid w:val="00546601"/>
    <w:rsid w:val="00552D00"/>
    <w:rsid w:val="00553E07"/>
    <w:rsid w:val="00562A93"/>
    <w:rsid w:val="0056469C"/>
    <w:rsid w:val="00575176"/>
    <w:rsid w:val="0058667C"/>
    <w:rsid w:val="00604C49"/>
    <w:rsid w:val="00605A68"/>
    <w:rsid w:val="00613B25"/>
    <w:rsid w:val="0061533E"/>
    <w:rsid w:val="00617766"/>
    <w:rsid w:val="0063705A"/>
    <w:rsid w:val="0065327E"/>
    <w:rsid w:val="00653444"/>
    <w:rsid w:val="006559D8"/>
    <w:rsid w:val="00660704"/>
    <w:rsid w:val="00690095"/>
    <w:rsid w:val="006945C9"/>
    <w:rsid w:val="00694C89"/>
    <w:rsid w:val="006A5CEF"/>
    <w:rsid w:val="006A7013"/>
    <w:rsid w:val="006B168E"/>
    <w:rsid w:val="00703077"/>
    <w:rsid w:val="007037D8"/>
    <w:rsid w:val="00720AEF"/>
    <w:rsid w:val="0078345E"/>
    <w:rsid w:val="00785459"/>
    <w:rsid w:val="007B7BAF"/>
    <w:rsid w:val="007C3ED4"/>
    <w:rsid w:val="007F61A6"/>
    <w:rsid w:val="0080362A"/>
    <w:rsid w:val="008514A5"/>
    <w:rsid w:val="0086426F"/>
    <w:rsid w:val="00872830"/>
    <w:rsid w:val="00875097"/>
    <w:rsid w:val="00877184"/>
    <w:rsid w:val="0088234C"/>
    <w:rsid w:val="008C0D07"/>
    <w:rsid w:val="008C2E37"/>
    <w:rsid w:val="00911A6E"/>
    <w:rsid w:val="009174B0"/>
    <w:rsid w:val="00927F25"/>
    <w:rsid w:val="00940657"/>
    <w:rsid w:val="009428E4"/>
    <w:rsid w:val="00950C3E"/>
    <w:rsid w:val="00971B2A"/>
    <w:rsid w:val="009828CB"/>
    <w:rsid w:val="00985F56"/>
    <w:rsid w:val="009868E3"/>
    <w:rsid w:val="009A0A3D"/>
    <w:rsid w:val="009A10E0"/>
    <w:rsid w:val="009B3771"/>
    <w:rsid w:val="009D47AD"/>
    <w:rsid w:val="009E1661"/>
    <w:rsid w:val="009E7DBF"/>
    <w:rsid w:val="009F0940"/>
    <w:rsid w:val="009F7DE0"/>
    <w:rsid w:val="00A07909"/>
    <w:rsid w:val="00A12575"/>
    <w:rsid w:val="00A24DBB"/>
    <w:rsid w:val="00A262AA"/>
    <w:rsid w:val="00A26982"/>
    <w:rsid w:val="00A321F1"/>
    <w:rsid w:val="00A32C3C"/>
    <w:rsid w:val="00A33808"/>
    <w:rsid w:val="00A40B0B"/>
    <w:rsid w:val="00A5572A"/>
    <w:rsid w:val="00A669CD"/>
    <w:rsid w:val="00A76356"/>
    <w:rsid w:val="00A97854"/>
    <w:rsid w:val="00AA0C72"/>
    <w:rsid w:val="00AA7204"/>
    <w:rsid w:val="00AF4427"/>
    <w:rsid w:val="00AF5665"/>
    <w:rsid w:val="00AF7823"/>
    <w:rsid w:val="00B03F49"/>
    <w:rsid w:val="00B23FD7"/>
    <w:rsid w:val="00B410C7"/>
    <w:rsid w:val="00B566AC"/>
    <w:rsid w:val="00B61A64"/>
    <w:rsid w:val="00B96C30"/>
    <w:rsid w:val="00BA7A36"/>
    <w:rsid w:val="00BD2DBA"/>
    <w:rsid w:val="00BD7DBA"/>
    <w:rsid w:val="00BF5BD9"/>
    <w:rsid w:val="00BF6338"/>
    <w:rsid w:val="00C15734"/>
    <w:rsid w:val="00C37580"/>
    <w:rsid w:val="00C634B5"/>
    <w:rsid w:val="00C64C2E"/>
    <w:rsid w:val="00C926E2"/>
    <w:rsid w:val="00C93FC0"/>
    <w:rsid w:val="00CC409F"/>
    <w:rsid w:val="00CC5C39"/>
    <w:rsid w:val="00CE0E17"/>
    <w:rsid w:val="00CE7CAF"/>
    <w:rsid w:val="00CF13A4"/>
    <w:rsid w:val="00D23B26"/>
    <w:rsid w:val="00D61B03"/>
    <w:rsid w:val="00D65120"/>
    <w:rsid w:val="00D7616B"/>
    <w:rsid w:val="00D81604"/>
    <w:rsid w:val="00D871A2"/>
    <w:rsid w:val="00D93E6B"/>
    <w:rsid w:val="00DB0DAC"/>
    <w:rsid w:val="00DB21B4"/>
    <w:rsid w:val="00E23353"/>
    <w:rsid w:val="00E31D31"/>
    <w:rsid w:val="00EA085C"/>
    <w:rsid w:val="00EA5EDA"/>
    <w:rsid w:val="00EB5ABD"/>
    <w:rsid w:val="00EC1E53"/>
    <w:rsid w:val="00ED3455"/>
    <w:rsid w:val="00EE010A"/>
    <w:rsid w:val="00EE12CD"/>
    <w:rsid w:val="00EE6632"/>
    <w:rsid w:val="00EF031B"/>
    <w:rsid w:val="00EF5A32"/>
    <w:rsid w:val="00F36D35"/>
    <w:rsid w:val="00F55879"/>
    <w:rsid w:val="00F56444"/>
    <w:rsid w:val="00F65C18"/>
    <w:rsid w:val="00FA2BFD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F2AB43"/>
  <w15:docId w15:val="{4BE65BD5-08A6-4AAA-A64B-F845A08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styleId="Tabellenraster">
    <w:name w:val="Table Grid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rsid w:val="007C3ED4"/>
    <w:rPr>
      <w:rFonts w:ascii="Courier New" w:eastAsia="SimSun" w:hAnsi="Courier New" w:cs="Courier New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5278131F.dotm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16</cp:revision>
  <cp:lastPrinted>2011-12-05T16:06:00Z</cp:lastPrinted>
  <dcterms:created xsi:type="dcterms:W3CDTF">2015-01-06T10:56:00Z</dcterms:created>
  <dcterms:modified xsi:type="dcterms:W3CDTF">2019-02-04T07:23:00Z</dcterms:modified>
</cp:coreProperties>
</file>