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2C92" w:rsidRPr="007E660C" w:rsidRDefault="00392C92">
      <w:pPr>
        <w:rPr>
          <w:lang w:val="en-US"/>
        </w:rPr>
      </w:pPr>
      <w:proofErr w:type="gramStart"/>
      <w:r w:rsidRPr="007E660C">
        <w:rPr>
          <w:lang w:val="en-US"/>
        </w:rPr>
        <w:t>2)</w:t>
      </w:r>
      <w:proofErr w:type="gramEnd"/>
      <w:r w:rsidRPr="007E660C">
        <w:rPr>
          <w:lang w:val="en-US"/>
        </w:rPr>
        <w:br/>
        <w:t>a.</w:t>
      </w:r>
    </w:p>
    <w:p w:rsidR="009B44B2" w:rsidRPr="00392C92" w:rsidRDefault="00EB6610">
      <w:pPr>
        <w:rPr>
          <w:lang w:val="en-US"/>
        </w:rPr>
      </w:pPr>
      <w:r>
        <w:rPr>
          <w:lang w:val="en-US"/>
        </w:rPr>
        <w:t xml:space="preserve"> Carr &amp;</w:t>
      </w:r>
      <w:r w:rsidR="00392C92" w:rsidRPr="00392C92">
        <w:rPr>
          <w:lang w:val="en-US"/>
        </w:rPr>
        <w:t xml:space="preserve"> Co Ltd</w:t>
      </w:r>
    </w:p>
    <w:p w:rsidR="00392C92" w:rsidRPr="00392C92" w:rsidRDefault="00392C92">
      <w:pPr>
        <w:rPr>
          <w:lang w:val="en-US"/>
        </w:rPr>
      </w:pPr>
      <w:r>
        <w:rPr>
          <w:lang w:val="en-US"/>
        </w:rPr>
        <w:t xml:space="preserve">3 </w:t>
      </w:r>
      <w:r w:rsidRPr="00392C92">
        <w:rPr>
          <w:lang w:val="en-US"/>
        </w:rPr>
        <w:t>Valley Road</w:t>
      </w:r>
    </w:p>
    <w:p w:rsidR="00392C92" w:rsidRPr="00392C92" w:rsidRDefault="00392C92">
      <w:pPr>
        <w:rPr>
          <w:lang w:val="en-US"/>
        </w:rPr>
      </w:pPr>
      <w:r w:rsidRPr="00392C92">
        <w:rPr>
          <w:lang w:val="en-US"/>
        </w:rPr>
        <w:t>Cardiff</w:t>
      </w:r>
    </w:p>
    <w:p w:rsidR="007E660C" w:rsidRDefault="007E660C">
      <w:pPr>
        <w:rPr>
          <w:lang w:val="en-US"/>
        </w:rPr>
      </w:pPr>
      <w:r>
        <w:rPr>
          <w:lang w:val="en-US"/>
        </w:rPr>
        <w:t>CD3 6TF</w:t>
      </w:r>
    </w:p>
    <w:p w:rsidR="00392C92" w:rsidRDefault="00392C92">
      <w:pPr>
        <w:rPr>
          <w:lang w:val="en-US"/>
        </w:rPr>
      </w:pPr>
      <w:r>
        <w:rPr>
          <w:lang w:val="en-US"/>
        </w:rPr>
        <w:t>WALES</w:t>
      </w:r>
    </w:p>
    <w:p w:rsidR="00EB6610" w:rsidRDefault="00EB6610">
      <w:pPr>
        <w:rPr>
          <w:lang w:val="en-US"/>
        </w:rPr>
      </w:pPr>
      <w:proofErr w:type="gramStart"/>
      <w:r>
        <w:rPr>
          <w:lang w:val="en-US"/>
        </w:rPr>
        <w:t>b</w:t>
      </w:r>
      <w:proofErr w:type="gramEnd"/>
      <w:r>
        <w:rPr>
          <w:lang w:val="en-US"/>
        </w:rPr>
        <w:t>.</w:t>
      </w:r>
    </w:p>
    <w:p w:rsidR="00695F80" w:rsidRDefault="007C6A3E">
      <w:pPr>
        <w:rPr>
          <w:lang w:val="en-US"/>
        </w:rPr>
      </w:pPr>
      <w:r>
        <w:rPr>
          <w:lang w:val="en-US"/>
        </w:rPr>
        <w:t xml:space="preserve">Ms. </w:t>
      </w:r>
    </w:p>
    <w:p w:rsidR="007E660C" w:rsidRDefault="00EB6610">
      <w:pPr>
        <w:rPr>
          <w:lang w:val="en-US"/>
        </w:rPr>
      </w:pPr>
      <w:r>
        <w:rPr>
          <w:lang w:val="en-US"/>
        </w:rPr>
        <w:t xml:space="preserve">Sue Hook </w:t>
      </w:r>
    </w:p>
    <w:p w:rsidR="007E660C" w:rsidRDefault="007E660C">
      <w:pPr>
        <w:rPr>
          <w:lang w:val="en-US"/>
        </w:rPr>
      </w:pPr>
      <w:r>
        <w:rPr>
          <w:lang w:val="en-US"/>
        </w:rPr>
        <w:t>Legal Departement</w:t>
      </w:r>
    </w:p>
    <w:p w:rsidR="007E660C" w:rsidRDefault="00EB6610">
      <w:pPr>
        <w:rPr>
          <w:lang w:val="en-US"/>
        </w:rPr>
      </w:pPr>
      <w:r>
        <w:rPr>
          <w:lang w:val="en-US"/>
        </w:rPr>
        <w:t>Pegasus Travel Departement</w:t>
      </w:r>
    </w:p>
    <w:p w:rsidR="00EB6610" w:rsidRDefault="00EB6610">
      <w:pPr>
        <w:rPr>
          <w:lang w:val="en-US"/>
        </w:rPr>
      </w:pPr>
      <w:r>
        <w:rPr>
          <w:lang w:val="en-US"/>
        </w:rPr>
        <w:t>42 Burn Road</w:t>
      </w:r>
    </w:p>
    <w:p w:rsidR="00EB6610" w:rsidRDefault="00EB6610">
      <w:pPr>
        <w:rPr>
          <w:lang w:val="en-US"/>
        </w:rPr>
      </w:pPr>
      <w:r>
        <w:rPr>
          <w:lang w:val="en-US"/>
        </w:rPr>
        <w:t>Edinburgh</w:t>
      </w:r>
      <w:bookmarkStart w:id="0" w:name="_GoBack"/>
      <w:bookmarkEnd w:id="0"/>
    </w:p>
    <w:p w:rsidR="007E660C" w:rsidRDefault="007E660C" w:rsidP="007E660C">
      <w:pPr>
        <w:rPr>
          <w:lang w:val="en-US"/>
        </w:rPr>
      </w:pPr>
      <w:r>
        <w:rPr>
          <w:lang w:val="en-US"/>
        </w:rPr>
        <w:t>ED1 9DS</w:t>
      </w:r>
    </w:p>
    <w:p w:rsidR="00EB6610" w:rsidRDefault="00EB6610">
      <w:pPr>
        <w:rPr>
          <w:lang w:val="en-US"/>
        </w:rPr>
      </w:pPr>
      <w:r>
        <w:rPr>
          <w:lang w:val="en-US"/>
        </w:rPr>
        <w:t>SCOTLAND</w:t>
      </w:r>
    </w:p>
    <w:p w:rsidR="00EB6610" w:rsidRDefault="00EB6610">
      <w:pPr>
        <w:rPr>
          <w:lang w:val="en-US"/>
        </w:rPr>
      </w:pPr>
      <w:proofErr w:type="gramStart"/>
      <w:r>
        <w:rPr>
          <w:lang w:val="en-US"/>
        </w:rPr>
        <w:t>c</w:t>
      </w:r>
      <w:proofErr w:type="gramEnd"/>
      <w:r>
        <w:rPr>
          <w:lang w:val="en-US"/>
        </w:rPr>
        <w:t>.</w:t>
      </w:r>
    </w:p>
    <w:p w:rsidR="00EB6610" w:rsidRDefault="00EB6610">
      <w:pPr>
        <w:rPr>
          <w:lang w:val="en-US"/>
        </w:rPr>
      </w:pPr>
      <w:r>
        <w:rPr>
          <w:lang w:val="en-US"/>
        </w:rPr>
        <w:t>Wessex Electronics Ltd</w:t>
      </w:r>
    </w:p>
    <w:p w:rsidR="00EB6610" w:rsidRDefault="00EB6610">
      <w:pPr>
        <w:rPr>
          <w:lang w:val="en-US"/>
        </w:rPr>
      </w:pPr>
      <w:r>
        <w:rPr>
          <w:lang w:val="en-US"/>
        </w:rPr>
        <w:t>13 Avon Street</w:t>
      </w:r>
    </w:p>
    <w:p w:rsidR="00EB6610" w:rsidRDefault="00EB6610">
      <w:pPr>
        <w:rPr>
          <w:lang w:val="en-US"/>
        </w:rPr>
      </w:pPr>
      <w:r>
        <w:rPr>
          <w:lang w:val="en-US"/>
        </w:rPr>
        <w:t>Avon Street</w:t>
      </w:r>
    </w:p>
    <w:p w:rsidR="00EB6610" w:rsidRDefault="00EB6610">
      <w:pPr>
        <w:rPr>
          <w:lang w:val="en-US"/>
        </w:rPr>
      </w:pPr>
      <w:r>
        <w:rPr>
          <w:lang w:val="en-US"/>
        </w:rPr>
        <w:t>Bristol</w:t>
      </w:r>
    </w:p>
    <w:p w:rsidR="007E660C" w:rsidRDefault="007E660C" w:rsidP="007E660C">
      <w:pPr>
        <w:rPr>
          <w:lang w:val="en-US"/>
        </w:rPr>
      </w:pPr>
      <w:r>
        <w:rPr>
          <w:lang w:val="en-US"/>
        </w:rPr>
        <w:t>BR2 8UH</w:t>
      </w:r>
    </w:p>
    <w:p w:rsidR="00EB6610" w:rsidRDefault="00EB6610">
      <w:pPr>
        <w:rPr>
          <w:lang w:val="en-US"/>
        </w:rPr>
      </w:pPr>
      <w:r>
        <w:rPr>
          <w:lang w:val="en-US"/>
        </w:rPr>
        <w:t>ENGLAND</w:t>
      </w:r>
    </w:p>
    <w:p w:rsidR="00EB6610" w:rsidRDefault="00EB6610">
      <w:pPr>
        <w:rPr>
          <w:lang w:val="en-US"/>
        </w:rPr>
      </w:pPr>
      <w:proofErr w:type="gramStart"/>
      <w:r>
        <w:rPr>
          <w:lang w:val="en-US"/>
        </w:rPr>
        <w:t>d</w:t>
      </w:r>
      <w:proofErr w:type="gramEnd"/>
      <w:r>
        <w:rPr>
          <w:lang w:val="en-US"/>
        </w:rPr>
        <w:t>.</w:t>
      </w:r>
    </w:p>
    <w:p w:rsidR="007E660C" w:rsidRDefault="00EB6610">
      <w:pPr>
        <w:rPr>
          <w:lang w:val="en-US"/>
        </w:rPr>
      </w:pPr>
      <w:r>
        <w:rPr>
          <w:lang w:val="en-US"/>
        </w:rPr>
        <w:t>Mr Andrew Johnson</w:t>
      </w:r>
    </w:p>
    <w:p w:rsidR="007E660C" w:rsidRDefault="00EB6610">
      <w:pPr>
        <w:rPr>
          <w:lang w:val="en-US"/>
        </w:rPr>
      </w:pPr>
      <w:r>
        <w:rPr>
          <w:lang w:val="en-US"/>
        </w:rPr>
        <w:t xml:space="preserve"> Sales Manager</w:t>
      </w:r>
    </w:p>
    <w:p w:rsidR="00EB6610" w:rsidRDefault="00EB6610">
      <w:pPr>
        <w:rPr>
          <w:lang w:val="en-US"/>
        </w:rPr>
      </w:pPr>
      <w:r>
        <w:rPr>
          <w:lang w:val="en-US"/>
        </w:rPr>
        <w:t xml:space="preserve"> C. Davis &amp; Sons Ltd</w:t>
      </w:r>
    </w:p>
    <w:p w:rsidR="00EB6610" w:rsidRDefault="00EB6610">
      <w:pPr>
        <w:rPr>
          <w:lang w:val="en-US"/>
        </w:rPr>
      </w:pPr>
      <w:r>
        <w:rPr>
          <w:lang w:val="en-US"/>
        </w:rPr>
        <w:t>49 Park Avenue</w:t>
      </w:r>
    </w:p>
    <w:p w:rsidR="00EB6610" w:rsidRDefault="00EB6610">
      <w:pPr>
        <w:rPr>
          <w:lang w:val="en-US"/>
        </w:rPr>
      </w:pPr>
      <w:r>
        <w:rPr>
          <w:lang w:val="en-US"/>
        </w:rPr>
        <w:t>Plymouth</w:t>
      </w:r>
    </w:p>
    <w:p w:rsidR="007E660C" w:rsidRPr="00392C92" w:rsidRDefault="007E660C" w:rsidP="007E660C">
      <w:pPr>
        <w:rPr>
          <w:lang w:val="en-US"/>
        </w:rPr>
      </w:pPr>
      <w:r>
        <w:rPr>
          <w:lang w:val="en-US"/>
        </w:rPr>
        <w:t>PL53 7JK</w:t>
      </w:r>
    </w:p>
    <w:p w:rsidR="00EB6610" w:rsidRDefault="00EB6610">
      <w:pPr>
        <w:rPr>
          <w:lang w:val="en-US"/>
        </w:rPr>
      </w:pPr>
      <w:r>
        <w:rPr>
          <w:lang w:val="en-US"/>
        </w:rPr>
        <w:t>GREAT BRITAIN</w:t>
      </w:r>
    </w:p>
    <w:p w:rsidR="007E660C" w:rsidRPr="00392C92" w:rsidRDefault="007E660C">
      <w:pPr>
        <w:rPr>
          <w:lang w:val="en-US"/>
        </w:rPr>
      </w:pPr>
    </w:p>
    <w:sectPr w:rsidR="007E660C" w:rsidRPr="00392C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1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41"/>
    <w:rsid w:val="001B3993"/>
    <w:rsid w:val="003562A7"/>
    <w:rsid w:val="00392C92"/>
    <w:rsid w:val="00695F80"/>
    <w:rsid w:val="007C6A3E"/>
    <w:rsid w:val="007E660C"/>
    <w:rsid w:val="00DD6D41"/>
    <w:rsid w:val="00EB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FCAF3"/>
  <w15:chartTrackingRefBased/>
  <w15:docId w15:val="{54D36E70-2423-4478-8152-0DA0036A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E9C37B22.dotm</Template>
  <TotalTime>0</TotalTime>
  <Pages>1</Pages>
  <Words>46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banfelder_max</dc:creator>
  <cp:keywords/>
  <dc:description/>
  <cp:lastModifiedBy>banfelder_max</cp:lastModifiedBy>
  <cp:revision>5</cp:revision>
  <dcterms:created xsi:type="dcterms:W3CDTF">2019-03-19T09:08:00Z</dcterms:created>
  <dcterms:modified xsi:type="dcterms:W3CDTF">2019-03-19T09:35:00Z</dcterms:modified>
</cp:coreProperties>
</file>