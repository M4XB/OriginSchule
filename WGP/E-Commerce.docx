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9F4782">
      <w:r>
        <w:t>E-Commerce:</w:t>
      </w:r>
      <w:r>
        <w:br/>
      </w:r>
    </w:p>
    <w:p w:rsidR="009F4782" w:rsidRDefault="009F4782">
      <w:r>
        <w:t>Electronic Commerce (elektronischer Handel)</w:t>
      </w:r>
      <w:r>
        <w:br/>
        <w:t>Im Internet</w:t>
      </w:r>
    </w:p>
    <w:p w:rsidR="009F4782" w:rsidRDefault="009F4782">
      <w:r>
        <w:t>Vom Rechner, Handy oder Tablet getätigt</w:t>
      </w:r>
    </w:p>
    <w:p w:rsidR="009F4782" w:rsidRDefault="009F4782">
      <w:r>
        <w:t>beschreibt nicht nur den Verkaufsprozess, sondern auch Dinge die dazu gehören wie Service, Zahlungsprozess, etc.</w:t>
      </w:r>
    </w:p>
    <w:p w:rsidR="009F4782" w:rsidRPr="009F4782" w:rsidRDefault="009F4782">
      <w:pPr>
        <w:rPr>
          <w:lang w:val="en-US"/>
        </w:rPr>
      </w:pPr>
      <w:r w:rsidRPr="009F4782">
        <w:rPr>
          <w:lang w:val="en-US"/>
        </w:rPr>
        <w:t>B2C (Business to Customer) &amp; B2B (Business to Business)</w:t>
      </w:r>
    </w:p>
    <w:p w:rsidR="009F4782" w:rsidRDefault="009F4782">
      <w:pPr>
        <w:rPr>
          <w:lang w:val="en-US"/>
        </w:rPr>
      </w:pPr>
    </w:p>
    <w:p w:rsidR="00DA54D6" w:rsidRDefault="009F4782">
      <w:r w:rsidRPr="009F4782">
        <w:t>Boom im E Commerce durch Amazon, Ebay</w:t>
      </w:r>
      <w:r w:rsidR="00DA54D6">
        <w:t>, Zalando, u.v.m (sogannante Pure Player)</w:t>
      </w:r>
    </w:p>
    <w:p w:rsidR="001750CE" w:rsidRDefault="001750CE">
      <w:bookmarkStart w:id="0" w:name="_GoBack"/>
      <w:bookmarkEnd w:id="0"/>
    </w:p>
    <w:p w:rsidR="00DA54D6" w:rsidRDefault="00DA54D6">
      <w:r>
        <w:t>technik getrieben</w:t>
      </w:r>
    </w:p>
    <w:p w:rsidR="00F0566B" w:rsidRDefault="00F0566B"/>
    <w:p w:rsidR="00F0566B" w:rsidRDefault="00F0566B"/>
    <w:p w:rsidR="00F0566B" w:rsidRDefault="00F0566B"/>
    <w:p w:rsidR="00F0566B" w:rsidRDefault="00F0566B">
      <w:r>
        <w:t>Links:</w:t>
      </w:r>
    </w:p>
    <w:p w:rsidR="00F0566B" w:rsidRPr="009F4782" w:rsidRDefault="00F0566B">
      <w:r w:rsidRPr="00F0566B">
        <w:t>https://www.starting-up.de/recht/internetrecht/das-rechtliche-1-mal-1-des-e-commerce.html</w:t>
      </w:r>
    </w:p>
    <w:sectPr w:rsidR="00F0566B" w:rsidRPr="009F4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67"/>
    <w:rsid w:val="001750CE"/>
    <w:rsid w:val="001B3993"/>
    <w:rsid w:val="003562A7"/>
    <w:rsid w:val="009C2567"/>
    <w:rsid w:val="009F4782"/>
    <w:rsid w:val="00DA54D6"/>
    <w:rsid w:val="00F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497A"/>
  <w15:chartTrackingRefBased/>
  <w15:docId w15:val="{03C05D8A-736B-4368-B567-D6D7B3D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C0B9C30F.dotm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3</cp:revision>
  <dcterms:created xsi:type="dcterms:W3CDTF">2019-05-06T08:43:00Z</dcterms:created>
  <dcterms:modified xsi:type="dcterms:W3CDTF">2019-05-13T09:12:00Z</dcterms:modified>
</cp:coreProperties>
</file>