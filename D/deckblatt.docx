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5642137"/>
        <w:docPartObj>
          <w:docPartGallery w:val="Cover Pages"/>
          <w:docPartUnique/>
        </w:docPartObj>
      </w:sdtPr>
      <w:sdtEndPr/>
      <w:sdtContent>
        <w:p w:rsidR="00E76026" w:rsidRDefault="00E76026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5414741</wp:posOffset>
                    </wp:positionH>
                    <wp:positionV relativeFrom="page">
                      <wp:posOffset>241540</wp:posOffset>
                    </wp:positionV>
                    <wp:extent cx="812668" cy="997757"/>
                    <wp:effectExtent l="0" t="0" r="6985" b="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12668" cy="99775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76026" w:rsidRDefault="00E76026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18.03.2019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hteck 132" o:spid="_x0000_s1026" style="position:absolute;margin-left:426.35pt;margin-top:19pt;width:64pt;height:78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E76026" w:rsidRDefault="00E76026">
                          <w:pPr>
                            <w:pStyle w:val="KeinLeerraum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18.03.2019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E76026" w:rsidRDefault="00E76026"/>
        <w:p w:rsidR="00E76026" w:rsidRDefault="00E76026"/>
        <w:p w:rsidR="00E76026" w:rsidRDefault="0076179E">
          <w:r>
            <w:rPr>
              <w:noProof/>
              <w:lang w:eastAsia="de-DE"/>
            </w:rPr>
            <w:drawing>
              <wp:inline distT="0" distB="0" distL="0" distR="0">
                <wp:extent cx="5760720" cy="1999484"/>
                <wp:effectExtent l="0" t="0" r="0" b="1270"/>
                <wp:docPr id="1" name="Grafik 1" descr="Bildergebnis für pc wel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ildergebnis für pc wel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999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76026" w:rsidRDefault="00E76026"/>
        <w:p w:rsidR="00E76026" w:rsidRDefault="00E76026"/>
        <w:p w:rsidR="00E76026" w:rsidRDefault="00E76026"/>
        <w:p w:rsidR="00E76026" w:rsidRDefault="00E76026"/>
        <w:p w:rsidR="00E76026" w:rsidRDefault="00E76026"/>
        <w:p w:rsidR="00E76026" w:rsidRDefault="00E76026">
          <w:bookmarkStart w:id="0" w:name="_GoBack"/>
          <w:bookmarkEnd w:id="0"/>
        </w:p>
        <w:p w:rsidR="00E76026" w:rsidRDefault="00E76026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443865</wp:posOffset>
                    </wp:positionH>
                    <wp:positionV relativeFrom="page">
                      <wp:posOffset>5773791</wp:posOffset>
                    </wp:positionV>
                    <wp:extent cx="4686300" cy="6720840"/>
                    <wp:effectExtent l="0" t="0" r="190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6026" w:rsidRPr="00E76026" w:rsidRDefault="0076179E" w:rsidP="00E76026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3083510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6026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PC-Welt</w:t>
                                    </w:r>
                                  </w:sdtContent>
                                </w:sdt>
                              </w:p>
                              <w:p w:rsidR="00E76026" w:rsidRDefault="0076179E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20503305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geschrieben von: Max, Niklas, Leon</w:t>
                                    </w:r>
                                  </w:sdtContent>
                                </w:sdt>
                                <w:r w:rsidR="00E76026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E76026" w:rsidRDefault="00E76026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E76026" w:rsidRDefault="00E76026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Klasse: 211</w:t>
                                </w:r>
                              </w:p>
                              <w:p w:rsidR="00E76026" w:rsidRDefault="00E76026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deutsch, herr Ratansky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7" type="#_x0000_t202" style="position:absolute;margin-left:34.95pt;margin-top:454.6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YQeA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" filled="f" stroked="f" strokeweight=".5pt">
                    <v:textbox style="mso-fit-shape-to-text:t" inset="0,0,0,0">
                      <w:txbxContent>
                        <w:p w:rsidR="00E76026" w:rsidRPr="00E76026" w:rsidRDefault="0076179E" w:rsidP="00E76026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3083510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76026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PC-Welt</w:t>
                              </w:r>
                            </w:sdtContent>
                          </w:sdt>
                        </w:p>
                        <w:p w:rsidR="00E76026" w:rsidRDefault="0076179E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20503305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geschrieben von: Max, Niklas, Leon</w:t>
                              </w:r>
                            </w:sdtContent>
                          </w:sdt>
                          <w:r w:rsidR="00E76026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E76026" w:rsidRDefault="00E76026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  <w:p w:rsidR="00E76026" w:rsidRDefault="00E76026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Klasse: 211</w:t>
                          </w:r>
                        </w:p>
                        <w:p w:rsidR="00E76026" w:rsidRDefault="00E76026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deutsch, herr Ratansky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:rsidR="00E76026" w:rsidRDefault="00E76026">
          <w:r>
            <w:br w:type="page"/>
          </w:r>
        </w:p>
      </w:sdtContent>
    </w:sdt>
    <w:p w:rsidR="009B44B2" w:rsidRDefault="0076179E"/>
    <w:sectPr w:rsidR="009B44B2" w:rsidSect="00E76026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E8F"/>
    <w:rsid w:val="001B3993"/>
    <w:rsid w:val="003562A7"/>
    <w:rsid w:val="0076179E"/>
    <w:rsid w:val="00887E8F"/>
    <w:rsid w:val="00E7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B245B-B974-45AB-98B7-FDCC3917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76026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76026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CA474032.dotm</Template>
  <TotalTime>0</TotalTime>
  <Pages>2</Pages>
  <Words>2</Words>
  <Characters>17</Characters>
  <Application>Microsoft Office Word</Application>
  <DocSecurity>0</DocSecurity>
  <Lines>1</Lines>
  <Paragraphs>1</Paragraphs>
  <ScaleCrop>false</ScaleCrop>
  <Company>K2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PC-Welt</dc:title>
  <dc:subject/>
  <dc:creator>geschrieben von: Max, Niklas, Leon</dc:creator>
  <cp:keywords/>
  <dc:description/>
  <cp:lastModifiedBy>banfelder_max</cp:lastModifiedBy>
  <cp:revision>3</cp:revision>
  <dcterms:created xsi:type="dcterms:W3CDTF">2019-04-08T08:12:00Z</dcterms:created>
  <dcterms:modified xsi:type="dcterms:W3CDTF">2019-04-08T08:37:00Z</dcterms:modified>
</cp:coreProperties>
</file>